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D1BF0" w14:textId="3D9DA33E" w:rsidR="000F5746" w:rsidRPr="00C730FF" w:rsidRDefault="000F5746" w:rsidP="00ED024D">
      <w:pPr>
        <w:spacing w:line="240" w:lineRule="auto"/>
        <w:rPr>
          <w:rFonts w:ascii="Adobe Devanagari" w:hAnsi="Adobe Devanagari" w:cs="Adobe Devanagari"/>
          <w:sz w:val="24"/>
          <w:szCs w:val="24"/>
        </w:rPr>
      </w:pPr>
      <w:r w:rsidRPr="00C730FF">
        <w:rPr>
          <w:rFonts w:ascii="Adobe Devanagari" w:hAnsi="Adobe Devanagari" w:cs="Adobe Devanagari"/>
          <w:sz w:val="24"/>
          <w:szCs w:val="24"/>
        </w:rPr>
        <w:t xml:space="preserve">Name: </w:t>
      </w:r>
      <w:r w:rsidR="00F8163A">
        <w:rPr>
          <w:rFonts w:ascii="Adobe Devanagari" w:hAnsi="Adobe Devanagari" w:cs="Adobe Devanagari"/>
          <w:sz w:val="24"/>
          <w:szCs w:val="24"/>
        </w:rPr>
        <w:t>Hannah Fette</w:t>
      </w:r>
    </w:p>
    <w:p w14:paraId="24C5722C" w14:textId="4BC6B5AF" w:rsidR="000F5746" w:rsidRPr="00C730FF" w:rsidRDefault="00ED33CC" w:rsidP="00ED024D">
      <w:pPr>
        <w:spacing w:line="240" w:lineRule="auto"/>
        <w:rPr>
          <w:rFonts w:ascii="Adobe Devanagari" w:hAnsi="Adobe Devanagari" w:cs="Adobe Devanagari"/>
          <w:sz w:val="24"/>
          <w:szCs w:val="24"/>
        </w:rPr>
      </w:pPr>
      <w:r w:rsidRPr="00155E49">
        <w:rPr>
          <w:rFonts w:ascii="Adobe Devanagari" w:hAnsi="Adobe Devanagari" w:cs="Adobe Devanagari"/>
          <w:noProof/>
          <w:sz w:val="28"/>
          <w:szCs w:val="24"/>
        </w:rPr>
        <mc:AlternateContent>
          <mc:Choice Requires="wps">
            <w:drawing>
              <wp:anchor distT="91440" distB="91440" distL="114300" distR="114300" simplePos="0" relativeHeight="251659264" behindDoc="0" locked="0" layoutInCell="1" allowOverlap="1" wp14:anchorId="58AF5581" wp14:editId="597021FC">
                <wp:simplePos x="0" y="0"/>
                <wp:positionH relativeFrom="margin">
                  <wp:align>left</wp:align>
                </wp:positionH>
                <wp:positionV relativeFrom="paragraph">
                  <wp:posOffset>323215</wp:posOffset>
                </wp:positionV>
                <wp:extent cx="6448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3985"/>
                        </a:xfrm>
                        <a:prstGeom prst="rect">
                          <a:avLst/>
                        </a:prstGeom>
                        <a:noFill/>
                        <a:ln w="9525">
                          <a:noFill/>
                          <a:miter lim="800000"/>
                          <a:headEnd/>
                          <a:tailEnd/>
                        </a:ln>
                      </wps:spPr>
                      <wps:txbx>
                        <w:txbxContent>
                          <w:p w14:paraId="6BA6F874" w14:textId="6616F3B8" w:rsidR="00943B2D" w:rsidRPr="00155E49" w:rsidRDefault="00D7215A">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spend some time with R and learn how it ‘thinks’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AF5581" id="_x0000_t202" coordsize="21600,21600" o:spt="202" path="m,l,21600r21600,l21600,xe">
                <v:stroke joinstyle="miter"/>
                <v:path gradientshapeok="t" o:connecttype="rect"/>
              </v:shapetype>
              <v:shape id="Text Box 2" o:spid="_x0000_s1026" type="#_x0000_t202" style="position:absolute;margin-left:0;margin-top:25.45pt;width:507.7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" filled="f" stroked="f">
                <v:textbox style="mso-fit-shape-to-text:t">
                  <w:txbxContent>
                    <w:p w14:paraId="6BA6F874" w14:textId="6616F3B8" w:rsidR="00943B2D" w:rsidRPr="00155E49" w:rsidRDefault="00D7215A">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spend some time with R and learn how it ‘thinks’</w:t>
                      </w:r>
                    </w:p>
                  </w:txbxContent>
                </v:textbox>
                <w10:wrap type="topAndBottom" anchorx="margin"/>
              </v:shape>
            </w:pict>
          </mc:Fallback>
        </mc:AlternateContent>
      </w:r>
      <w:r w:rsidR="000F5746" w:rsidRPr="00C730FF">
        <w:rPr>
          <w:rFonts w:ascii="Adobe Devanagari" w:hAnsi="Adobe Devanagari" w:cs="Adobe Devanagari"/>
          <w:sz w:val="24"/>
          <w:szCs w:val="24"/>
        </w:rPr>
        <w:t xml:space="preserve">Date: </w:t>
      </w:r>
      <w:r w:rsidR="00F8163A">
        <w:rPr>
          <w:rFonts w:ascii="Adobe Devanagari" w:hAnsi="Adobe Devanagari" w:cs="Adobe Devanagari"/>
          <w:sz w:val="24"/>
          <w:szCs w:val="24"/>
        </w:rPr>
        <w:t>2/6/21</w:t>
      </w:r>
    </w:p>
    <w:p w14:paraId="45B9CD5D" w14:textId="77777777" w:rsidR="00943B2D" w:rsidRPr="00ED024D" w:rsidRDefault="00943B2D" w:rsidP="00ED024D">
      <w:pPr>
        <w:spacing w:line="240" w:lineRule="auto"/>
        <w:rPr>
          <w:rFonts w:ascii="Adobe Devanagari" w:hAnsi="Adobe Devanagari" w:cs="Adobe Devanagari"/>
          <w:b/>
          <w:bCs/>
          <w:color w:val="000000"/>
          <w:sz w:val="24"/>
          <w:szCs w:val="24"/>
        </w:rPr>
      </w:pPr>
      <w:r w:rsidRPr="00ED024D">
        <w:rPr>
          <w:rFonts w:ascii="Adobe Devanagari" w:hAnsi="Adobe Devanagari" w:cs="Adobe Devanagari"/>
          <w:b/>
          <w:bCs/>
          <w:color w:val="000000"/>
          <w:sz w:val="24"/>
          <w:szCs w:val="24"/>
        </w:rPr>
        <w:t>Purpose:</w:t>
      </w:r>
    </w:p>
    <w:p w14:paraId="7CEBE795" w14:textId="5DDD9F00" w:rsidR="006F3A2C" w:rsidRDefault="00E8230A" w:rsidP="00E8230A">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Learn how R </w:t>
      </w:r>
      <w:r>
        <w:rPr>
          <w:rFonts w:ascii="Adobe Devanagari" w:hAnsi="Adobe Devanagari" w:cs="Adobe Devanagari"/>
          <w:b/>
          <w:bCs/>
          <w:i/>
          <w:iCs/>
          <w:color w:val="000000"/>
          <w:sz w:val="24"/>
          <w:szCs w:val="24"/>
          <w:u w:val="single"/>
        </w:rPr>
        <w:t>thinks</w:t>
      </w:r>
    </w:p>
    <w:p w14:paraId="1A29BBA3" w14:textId="74CC2813" w:rsidR="00E8230A" w:rsidRDefault="00E8230A" w:rsidP="00E8230A">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Begin to see how we can use R to ask questions about our data</w:t>
      </w:r>
    </w:p>
    <w:p w14:paraId="56D67286" w14:textId="0B089EA7" w:rsidR="00986BCF" w:rsidRDefault="00986BCF" w:rsidP="006F3A2C">
      <w:p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Overview:</w:t>
      </w:r>
    </w:p>
    <w:p w14:paraId="64BB2BAE" w14:textId="7B87A932" w:rsidR="00986BCF" w:rsidRDefault="00986BCF" w:rsidP="006F3A2C">
      <w:pPr>
        <w:spacing w:line="240" w:lineRule="auto"/>
        <w:rPr>
          <w:rFonts w:ascii="Adobe Devanagari" w:hAnsi="Adobe Devanagari" w:cs="Adobe Devanagari"/>
          <w:b/>
          <w:bCs/>
          <w:color w:val="000000"/>
          <w:sz w:val="24"/>
          <w:szCs w:val="24"/>
          <w:u w:val="single"/>
        </w:rPr>
      </w:pPr>
    </w:p>
    <w:p w14:paraId="0B702B76" w14:textId="619197FE" w:rsidR="00986BCF" w:rsidRDefault="00986BCF" w:rsidP="00986BCF">
      <w:pPr>
        <w:pStyle w:val="FirstParagraph"/>
      </w:pPr>
      <w:r>
        <w:t>T</w:t>
      </w:r>
      <w:r w:rsidR="00D7215A">
        <w:t>o</w:t>
      </w:r>
      <w:r>
        <w:t xml:space="preserve"> do this homework </w:t>
      </w:r>
    </w:p>
    <w:p w14:paraId="4D548282" w14:textId="49E87A66" w:rsidR="00986BCF" w:rsidRDefault="00986BCF" w:rsidP="00AE4B4B">
      <w:pPr>
        <w:pStyle w:val="FirstParagraph"/>
        <w:numPr>
          <w:ilvl w:val="1"/>
          <w:numId w:val="26"/>
        </w:numPr>
      </w:pPr>
      <w:r>
        <w:t xml:space="preserve">Start R and </w:t>
      </w:r>
      <w:r w:rsidR="00D655F1">
        <w:t xml:space="preserve">create a new Project titled </w:t>
      </w:r>
      <w:r>
        <w:t>the Quant_stats_HW project</w:t>
      </w:r>
      <w:r w:rsidR="00D655F1">
        <w:t>-[your name]</w:t>
      </w:r>
      <w:r>
        <w:t xml:space="preserve"> </w:t>
      </w:r>
    </w:p>
    <w:p w14:paraId="76AC8680" w14:textId="5716959B" w:rsidR="00D655F1" w:rsidRPr="00AE4B4B" w:rsidRDefault="00D655F1" w:rsidP="00AE4B4B">
      <w:pPr>
        <w:pStyle w:val="BodyText"/>
        <w:numPr>
          <w:ilvl w:val="2"/>
          <w:numId w:val="26"/>
        </w:numPr>
        <w:rPr>
          <w:b/>
          <w:bCs/>
        </w:rPr>
      </w:pPr>
      <w:r w:rsidRPr="00AE4B4B">
        <w:rPr>
          <w:b/>
          <w:bCs/>
        </w:rPr>
        <w:t xml:space="preserve">Just to be clear when I say [your name] I mean to put </w:t>
      </w:r>
      <w:r w:rsidRPr="00020092">
        <w:rPr>
          <w:b/>
          <w:bCs/>
          <w:i/>
          <w:iCs/>
        </w:rPr>
        <w:t xml:space="preserve">your </w:t>
      </w:r>
      <w:r w:rsidR="00020092">
        <w:rPr>
          <w:b/>
          <w:bCs/>
          <w:i/>
          <w:iCs/>
        </w:rPr>
        <w:t xml:space="preserve">own </w:t>
      </w:r>
      <w:r w:rsidRPr="00020092">
        <w:rPr>
          <w:b/>
          <w:bCs/>
          <w:i/>
          <w:iCs/>
        </w:rPr>
        <w:t>name</w:t>
      </w:r>
      <w:r w:rsidRPr="00AE4B4B">
        <w:rPr>
          <w:b/>
          <w:bCs/>
        </w:rPr>
        <w:t xml:space="preserve"> there. Like I would call it “Quant_stats_HW_Marc_Kissel</w:t>
      </w:r>
      <w:r w:rsidR="00D7215A" w:rsidRPr="00AE4B4B">
        <w:rPr>
          <w:b/>
          <w:bCs/>
        </w:rPr>
        <w:t xml:space="preserve">.” If  I had a dollar for every time a student called a file “HW-[your name]” I could buy a fancy dinner. </w:t>
      </w:r>
    </w:p>
    <w:p w14:paraId="2CD6DCFC" w14:textId="77777777" w:rsidR="00D655F1" w:rsidRPr="00D655F1" w:rsidRDefault="00D655F1" w:rsidP="00D655F1">
      <w:pPr>
        <w:pStyle w:val="BodyText"/>
        <w:ind w:left="360"/>
      </w:pPr>
    </w:p>
    <w:p w14:paraId="5A7B7F76" w14:textId="689F54D7" w:rsidR="00986BCF" w:rsidRDefault="00986BCF" w:rsidP="00AE4B4B">
      <w:pPr>
        <w:pStyle w:val="FirstParagraph"/>
        <w:numPr>
          <w:ilvl w:val="1"/>
          <w:numId w:val="26"/>
        </w:numPr>
      </w:pPr>
      <w:r>
        <w:t>Open a new R script</w:t>
      </w:r>
      <w:r w:rsidR="00020092">
        <w:t xml:space="preserve"> &amp; </w:t>
      </w:r>
      <w:r>
        <w:t xml:space="preserve">title it </w:t>
      </w:r>
      <w:r w:rsidR="00E8230A">
        <w:t>[</w:t>
      </w:r>
      <w:r w:rsidR="00D655F1">
        <w:t>Firstname</w:t>
      </w:r>
      <w:r w:rsidR="00E8230A">
        <w:t>]</w:t>
      </w:r>
      <w:r w:rsidR="00D655F1">
        <w:t>_</w:t>
      </w:r>
      <w:r w:rsidR="00E8230A">
        <w:t>[</w:t>
      </w:r>
      <w:r w:rsidR="00D655F1">
        <w:t>Lastname</w:t>
      </w:r>
      <w:r w:rsidR="00E8230A">
        <w:t>]</w:t>
      </w:r>
      <w:r>
        <w:t>_HW</w:t>
      </w:r>
      <w:r w:rsidR="00D655F1">
        <w:t>1</w:t>
      </w:r>
    </w:p>
    <w:p w14:paraId="6B70DBDD" w14:textId="18764064" w:rsidR="00DD62FD" w:rsidRDefault="00986BCF" w:rsidP="00AE4B4B">
      <w:pPr>
        <w:pStyle w:val="FirstParagraph"/>
        <w:numPr>
          <w:ilvl w:val="1"/>
          <w:numId w:val="26"/>
        </w:numPr>
      </w:pPr>
      <w:r>
        <w:t xml:space="preserve">Follow along with the info below. when it is time to do the </w:t>
      </w:r>
      <w:r w:rsidR="00D7215A">
        <w:t>coding</w:t>
      </w:r>
      <w:r>
        <w:t xml:space="preserve"> simply type in the </w:t>
      </w:r>
      <w:r w:rsidRPr="00D7215A">
        <w:rPr>
          <w:b/>
          <w:bCs/>
          <w:i/>
          <w:iCs/>
        </w:rPr>
        <w:t>Source</w:t>
      </w:r>
      <w:r>
        <w:t xml:space="preserve"> and then run the command. This way you have a</w:t>
      </w:r>
      <w:r w:rsidR="00020092">
        <w:t>n</w:t>
      </w:r>
      <w:r>
        <w:t xml:space="preserve"> easy way to keep track of what you did</w:t>
      </w:r>
    </w:p>
    <w:p w14:paraId="355903A0" w14:textId="6D7BF030" w:rsidR="00986BCF" w:rsidRDefault="00DD62FD" w:rsidP="00AE4B4B">
      <w:pPr>
        <w:pStyle w:val="FirstParagraph"/>
        <w:numPr>
          <w:ilvl w:val="1"/>
          <w:numId w:val="26"/>
        </w:numPr>
      </w:pPr>
      <w:r>
        <w:t xml:space="preserve">To help you, I attached a draft of this </w:t>
      </w:r>
      <w:r w:rsidR="00D7215A">
        <w:t xml:space="preserve">homework </w:t>
      </w:r>
      <w:r>
        <w:t>file</w:t>
      </w:r>
      <w:r w:rsidR="00D7215A">
        <w:t xml:space="preserve"> with the first few filled in</w:t>
      </w:r>
      <w:r>
        <w:t xml:space="preserve">. You can put it in your </w:t>
      </w:r>
      <w:r w:rsidR="00D655F1">
        <w:t>project folder to start this</w:t>
      </w:r>
      <w:r>
        <w:t>.</w:t>
      </w:r>
      <w:r w:rsidR="00D655F1">
        <w:t xml:space="preserve"> </w:t>
      </w:r>
      <w:r w:rsidR="00D7215A">
        <w:t>B</w:t>
      </w:r>
      <w:r>
        <w:t>ut be sure to rename it!!!</w:t>
      </w:r>
      <w:r w:rsidR="00FD2F10">
        <w:t xml:space="preserve"> </w:t>
      </w:r>
      <w:r w:rsidR="00D7215A">
        <w:t>Remember</w:t>
      </w:r>
      <w:r w:rsidR="00FD2F10">
        <w:t xml:space="preserve"> you can use ‘#’ to make comments</w:t>
      </w:r>
    </w:p>
    <w:p w14:paraId="63788D63" w14:textId="6AEAAA2A" w:rsidR="00AE4B4B" w:rsidRDefault="00AE4B4B" w:rsidP="00AE4B4B">
      <w:pPr>
        <w:pStyle w:val="BodyText"/>
        <w:numPr>
          <w:ilvl w:val="1"/>
          <w:numId w:val="26"/>
        </w:numPr>
      </w:pPr>
      <w:r>
        <w:t>You can hand in this work in a few ways (I’m not sure the best way and happy to help if you are having trouble with this).</w:t>
      </w:r>
    </w:p>
    <w:p w14:paraId="62B78773" w14:textId="26665449" w:rsidR="00AE4B4B" w:rsidRDefault="00AE4B4B" w:rsidP="00AE4B4B">
      <w:pPr>
        <w:pStyle w:val="BodyText"/>
        <w:numPr>
          <w:ilvl w:val="2"/>
          <w:numId w:val="26"/>
        </w:numPr>
      </w:pPr>
      <w:r>
        <w:t>Copy and past your answers into this Word document and</w:t>
      </w:r>
      <w:r w:rsidR="00020092">
        <w:t xml:space="preserve"> post it to the assignments section</w:t>
      </w:r>
    </w:p>
    <w:p w14:paraId="53941D75" w14:textId="77777777" w:rsidR="00CC0F25" w:rsidRDefault="00AE4B4B" w:rsidP="00CC0F25">
      <w:pPr>
        <w:pStyle w:val="BodyText"/>
        <w:numPr>
          <w:ilvl w:val="2"/>
          <w:numId w:val="26"/>
        </w:numPr>
      </w:pPr>
      <w:r>
        <w:t>Post your R code</w:t>
      </w:r>
      <w:r w:rsidR="00CC0F25">
        <w:t xml:space="preserve"> to the assignments section</w:t>
      </w:r>
    </w:p>
    <w:p w14:paraId="0E89D782" w14:textId="743AFF59" w:rsidR="00AE4B4B" w:rsidRDefault="00AE4B4B" w:rsidP="00CC0F25">
      <w:pPr>
        <w:pStyle w:val="BodyText"/>
        <w:ind w:left="2160"/>
      </w:pPr>
    </w:p>
    <w:p w14:paraId="6825E2F4" w14:textId="2EC8C473" w:rsidR="00CC0F25" w:rsidRDefault="00AE4B4B" w:rsidP="00CC0F25">
      <w:pPr>
        <w:pStyle w:val="BodyText"/>
        <w:numPr>
          <w:ilvl w:val="2"/>
          <w:numId w:val="26"/>
        </w:numPr>
      </w:pPr>
      <w:r>
        <w:t>Write your answers by hand and scan it in</w:t>
      </w:r>
      <w:r w:rsidR="00CC0F25">
        <w:t>to the assignments section</w:t>
      </w:r>
    </w:p>
    <w:p w14:paraId="595C36D3" w14:textId="10808DB3" w:rsidR="00AE4B4B" w:rsidRPr="00AE4B4B" w:rsidRDefault="00AE4B4B" w:rsidP="00CC0F25">
      <w:pPr>
        <w:pStyle w:val="BodyText"/>
        <w:ind w:left="2160"/>
      </w:pPr>
    </w:p>
    <w:p w14:paraId="636A4EF2" w14:textId="77777777" w:rsidR="00AE4B4B" w:rsidRPr="00AE4B4B" w:rsidRDefault="00AE4B4B" w:rsidP="00AE4B4B">
      <w:pPr>
        <w:pStyle w:val="BodyText"/>
      </w:pPr>
    </w:p>
    <w:p w14:paraId="5294F6C6" w14:textId="37CBEA10" w:rsidR="00986BCF" w:rsidRDefault="00986BCF" w:rsidP="00ED024D">
      <w:pPr>
        <w:spacing w:line="240" w:lineRule="auto"/>
        <w:rPr>
          <w:rFonts w:ascii="Adobe Devanagari" w:hAnsi="Adobe Devanagari" w:cs="Adobe Devanagari"/>
          <w:b/>
          <w:sz w:val="24"/>
          <w:szCs w:val="24"/>
        </w:rPr>
      </w:pPr>
    </w:p>
    <w:p w14:paraId="10BFC909" w14:textId="2AB2CD09" w:rsidR="00E729C1" w:rsidRDefault="00E729C1" w:rsidP="00ED024D">
      <w:pPr>
        <w:spacing w:line="240" w:lineRule="auto"/>
        <w:rPr>
          <w:rFonts w:ascii="Adobe Devanagari" w:hAnsi="Adobe Devanagari" w:cs="Adobe Devanagari"/>
          <w:b/>
          <w:bCs/>
          <w:sz w:val="32"/>
          <w:szCs w:val="32"/>
        </w:rPr>
      </w:pPr>
      <w:r>
        <w:rPr>
          <w:rFonts w:ascii="Adobe Devanagari" w:hAnsi="Adobe Devanagari" w:cs="Adobe Devanagari"/>
          <w:b/>
          <w:bCs/>
          <w:sz w:val="32"/>
          <w:szCs w:val="32"/>
        </w:rPr>
        <w:t>Overview on R:</w:t>
      </w:r>
    </w:p>
    <w:p w14:paraId="0F6FD89A" w14:textId="116EA82D" w:rsidR="00E729C1" w:rsidRDefault="00E729C1" w:rsidP="00E729C1">
      <w:r>
        <w:t>While I think computer scientists would  disagree with this claim, the way I think about R is as follows:</w:t>
      </w:r>
    </w:p>
    <w:p w14:paraId="45E9FF80" w14:textId="2CC376E4" w:rsidR="00E729C1" w:rsidRDefault="00E729C1" w:rsidP="00D7215A">
      <w:pPr>
        <w:pStyle w:val="IntenseQuote"/>
      </w:pPr>
      <w:r>
        <w:t xml:space="preserve">We create objects and then do things to these objects with functions that help us to understand the object we created. </w:t>
      </w:r>
    </w:p>
    <w:p w14:paraId="61B4C7FE" w14:textId="2799311C" w:rsidR="00E729C1" w:rsidRDefault="00E729C1" w:rsidP="00E729C1">
      <w:r>
        <w:t xml:space="preserve">So what do I mean by this? Well, we are often going to be taking data from outside of R and getting it into R. </w:t>
      </w:r>
      <w:r w:rsidR="00D7215A">
        <w:t>W</w:t>
      </w:r>
      <w:r>
        <w:t xml:space="preserve">hen we have it in R it is stored as an </w:t>
      </w:r>
      <w:r w:rsidRPr="00D7215A">
        <w:rPr>
          <w:b/>
          <w:bCs/>
          <w:i/>
          <w:iCs/>
        </w:rPr>
        <w:t>object</w:t>
      </w:r>
      <w:r>
        <w:t>. So for example the following code</w:t>
      </w:r>
      <w:r w:rsidR="00E8230A">
        <w:t>s</w:t>
      </w:r>
      <w:r>
        <w:t xml:space="preserve"> take a dataset </w:t>
      </w:r>
      <w:r w:rsidR="00147748">
        <w:t xml:space="preserve">of Christmas songs </w:t>
      </w:r>
      <w:r>
        <w:t xml:space="preserve">from online and stores it as </w:t>
      </w:r>
      <w:r w:rsidR="00147748">
        <w:t xml:space="preserve">an object (which I called </w:t>
      </w:r>
      <w:r w:rsidR="00147748" w:rsidRPr="00E8230A">
        <w:rPr>
          <w:b/>
          <w:bCs/>
          <w:i/>
          <w:iCs/>
        </w:rPr>
        <w:t>christmas_songs</w:t>
      </w:r>
      <w:r w:rsidR="00147748">
        <w:t>). I then use another function to plot the relationship between the song’s peak position and the total weeks it was on the chart.</w:t>
      </w:r>
      <w:r w:rsidR="005E5ED1">
        <w:t xml:space="preserve"> Finally, we add a best fit line</w:t>
      </w:r>
      <w:r w:rsidR="00D7215A">
        <w:t>.</w:t>
      </w:r>
      <w:r w:rsidR="00147748">
        <w:t xml:space="preserve"> Feel free to try it out in R!</w:t>
      </w:r>
      <w:r w:rsidR="005E5ED1">
        <w:t xml:space="preserve"> </w:t>
      </w:r>
      <w:r w:rsidR="00D7215A">
        <w:t>N</w:t>
      </w:r>
      <w:r w:rsidR="00E8230A">
        <w:t>o</w:t>
      </w:r>
      <w:r w:rsidR="005E5ED1">
        <w:t>te that this is a much more complex code that we normally will use, but I wanted you to have something that would work right awa</w:t>
      </w:r>
      <w:r w:rsidR="00E8230A">
        <w:t>y. Also remember that the ‘#’ is a way to make a comment without having R read it, so I use that often to make notes etc</w:t>
      </w:r>
    </w:p>
    <w:p w14:paraId="0A01710E" w14:textId="77777777" w:rsidR="00147748" w:rsidRDefault="00147748" w:rsidP="00E729C1"/>
    <w:p w14:paraId="7B0FFB92" w14:textId="77777777" w:rsidR="00147748" w:rsidRDefault="00147748" w:rsidP="00E729C1"/>
    <w:p w14:paraId="32DC8310" w14:textId="397A3D33" w:rsidR="00E729C1" w:rsidRDefault="00E729C1" w:rsidP="00E729C1">
      <w:pPr>
        <w:pStyle w:val="R-code"/>
      </w:pPr>
      <w:r w:rsidRPr="00E729C1">
        <w:t>christmas_songs &lt;- read.csv("https://raw.githubusercontent.com/rfordatascience/tidytuesday/master/data/2019/2019-12-24/christmas_songs.csv")</w:t>
      </w:r>
    </w:p>
    <w:p w14:paraId="3647B8C9" w14:textId="77777777" w:rsidR="00FD51E6" w:rsidRDefault="00FD51E6" w:rsidP="00E729C1">
      <w:pPr>
        <w:pStyle w:val="R-code"/>
      </w:pPr>
    </w:p>
    <w:p w14:paraId="310F78A2" w14:textId="7070ADAB" w:rsidR="00FD51E6" w:rsidRPr="00E8230A" w:rsidRDefault="00FD51E6" w:rsidP="00E729C1">
      <w:pPr>
        <w:pStyle w:val="R-code"/>
      </w:pPr>
      <w:r w:rsidRPr="00FD51E6">
        <w:t>mean(christmas_songs$peak_position)</w:t>
      </w:r>
      <w:r w:rsidR="00E8230A">
        <w:t xml:space="preserve"> # here, we use the </w:t>
      </w:r>
      <w:r w:rsidR="00E8230A" w:rsidRPr="00E8230A">
        <w:rPr>
          <w:i/>
          <w:iCs/>
        </w:rPr>
        <w:t>mean</w:t>
      </w:r>
      <w:r w:rsidR="00E8230A">
        <w:t xml:space="preserve"> function </w:t>
      </w:r>
      <w:r w:rsidR="00FF22CA">
        <w:t xml:space="preserve"> </w:t>
      </w:r>
      <w:r w:rsidR="00E8230A">
        <w:t>to get the mean peak</w:t>
      </w:r>
      <w:r w:rsidR="00FF22CA">
        <w:t xml:space="preserve"> </w:t>
      </w:r>
      <w:r w:rsidR="00E8230A">
        <w:t>position of the songs</w:t>
      </w:r>
      <w:r w:rsidR="00FF22CA">
        <w:t xml:space="preserve"> on the list</w:t>
      </w:r>
    </w:p>
    <w:p w14:paraId="71D3BEF9" w14:textId="77777777" w:rsidR="00FD51E6" w:rsidRDefault="00FD51E6" w:rsidP="00E729C1">
      <w:pPr>
        <w:pStyle w:val="R-code"/>
      </w:pPr>
    </w:p>
    <w:p w14:paraId="218A9F47" w14:textId="6EE80FEC" w:rsidR="00147748" w:rsidRDefault="00147748" w:rsidP="00E729C1">
      <w:pPr>
        <w:pStyle w:val="R-code"/>
      </w:pPr>
      <w:r w:rsidRPr="00147748">
        <w:t>plot(x=christmas_songs$peak_position, y=christmas_songs$weeks_on_chart)</w:t>
      </w:r>
      <w:r w:rsidR="00E8230A">
        <w:t xml:space="preserve"> #here, we use the built in plot function to make a scatter plot</w:t>
      </w:r>
    </w:p>
    <w:p w14:paraId="5E3385A5" w14:textId="3466798B" w:rsidR="00147748" w:rsidRDefault="005E5ED1" w:rsidP="00E729C1">
      <w:pPr>
        <w:pStyle w:val="R-code"/>
      </w:pPr>
      <w:r w:rsidRPr="005E5ED1">
        <w:t>abline(lm(christmas_songs$weeks_on_chart ~ christmas_songs$peak_position), col = "blue")</w:t>
      </w:r>
      <w:r w:rsidR="00E8230A">
        <w:t xml:space="preserve"> # this abline function adds a regression line to out plot and colors it blue. How can we change the color?</w:t>
      </w:r>
    </w:p>
    <w:p w14:paraId="38AFAF7D" w14:textId="67019A4E" w:rsidR="00147748" w:rsidRDefault="00147748" w:rsidP="00E729C1">
      <w:pPr>
        <w:pStyle w:val="R-code"/>
      </w:pPr>
    </w:p>
    <w:p w14:paraId="35C19476" w14:textId="77777777" w:rsidR="00E729C1" w:rsidRDefault="00E729C1" w:rsidP="00E729C1">
      <w:pPr>
        <w:pStyle w:val="R-code"/>
      </w:pPr>
    </w:p>
    <w:p w14:paraId="10E63A0F" w14:textId="77777777" w:rsidR="00E729C1" w:rsidRDefault="00E729C1" w:rsidP="00E729C1"/>
    <w:p w14:paraId="59D37D48" w14:textId="217A14A4" w:rsidR="00E729C1" w:rsidRDefault="00E729C1" w:rsidP="00E729C1"/>
    <w:p w14:paraId="6376971E" w14:textId="77777777" w:rsidR="00E729C1" w:rsidRDefault="00E729C1" w:rsidP="00E729C1"/>
    <w:p w14:paraId="202B5832" w14:textId="77777777" w:rsidR="00E729C1" w:rsidRDefault="00E729C1" w:rsidP="00ED024D">
      <w:pPr>
        <w:spacing w:line="240" w:lineRule="auto"/>
        <w:rPr>
          <w:rFonts w:ascii="Adobe Devanagari" w:hAnsi="Adobe Devanagari" w:cs="Adobe Devanagari"/>
          <w:b/>
          <w:bCs/>
          <w:sz w:val="32"/>
          <w:szCs w:val="32"/>
        </w:rPr>
      </w:pPr>
    </w:p>
    <w:p w14:paraId="1561BDD5" w14:textId="4D15BC0D" w:rsidR="00986BCF" w:rsidRPr="00FF22CA" w:rsidRDefault="00986BCF" w:rsidP="00ED024D">
      <w:pPr>
        <w:spacing w:line="240" w:lineRule="auto"/>
        <w:rPr>
          <w:rFonts w:ascii="Adobe Devanagari" w:hAnsi="Adobe Devanagari" w:cs="Adobe Devanagari"/>
          <w:b/>
          <w:bCs/>
          <w:sz w:val="32"/>
          <w:szCs w:val="32"/>
          <w:u w:val="single"/>
        </w:rPr>
      </w:pPr>
      <w:r w:rsidRPr="00FF22CA">
        <w:rPr>
          <w:rFonts w:ascii="Adobe Devanagari" w:hAnsi="Adobe Devanagari" w:cs="Adobe Devanagari"/>
          <w:b/>
          <w:bCs/>
          <w:sz w:val="32"/>
          <w:szCs w:val="32"/>
          <w:u w:val="single"/>
        </w:rPr>
        <w:t>Questions:</w:t>
      </w:r>
    </w:p>
    <w:p w14:paraId="69478F7F" w14:textId="7958F198" w:rsidR="00986BCF" w:rsidRDefault="00986BCF" w:rsidP="00ED024D">
      <w:pPr>
        <w:spacing w:line="240" w:lineRule="auto"/>
        <w:rPr>
          <w:rFonts w:ascii="Adobe Devanagari" w:hAnsi="Adobe Devanagari" w:cs="Adobe Devanagari"/>
          <w:b/>
          <w:bCs/>
          <w:sz w:val="32"/>
          <w:szCs w:val="32"/>
        </w:rPr>
      </w:pPr>
    </w:p>
    <w:p w14:paraId="2B4CF24D" w14:textId="5D3CF4C3" w:rsidR="00986BCF" w:rsidRPr="00986BCF" w:rsidRDefault="00986BCF"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w:t>
      </w:r>
      <w:r w:rsidRPr="00986BCF">
        <w:rPr>
          <w:rFonts w:ascii="Cambria" w:eastAsia="Cambria" w:hAnsi="Cambria" w:cs="Times New Roman"/>
          <w:sz w:val="24"/>
          <w:szCs w:val="24"/>
        </w:rPr>
        <w:t>1:</w:t>
      </w:r>
      <w:r w:rsidR="00D7215A">
        <w:rPr>
          <w:rFonts w:ascii="Cambria" w:eastAsia="Cambria" w:hAnsi="Cambria" w:cs="Times New Roman"/>
          <w:sz w:val="24"/>
          <w:szCs w:val="24"/>
        </w:rPr>
        <w:t xml:space="preserve"> </w:t>
      </w:r>
      <w:r w:rsidR="005B034B">
        <w:rPr>
          <w:rFonts w:ascii="Cambria" w:eastAsia="Cambria" w:hAnsi="Cambria" w:cs="Times New Roman"/>
          <w:sz w:val="24"/>
          <w:szCs w:val="24"/>
        </w:rPr>
        <w:t xml:space="preserve"> introduction </w:t>
      </w:r>
    </w:p>
    <w:p w14:paraId="41F8305D" w14:textId="08B1CEE4"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The first thing we want to do is to learn how to run something in R. </w:t>
      </w:r>
      <w:r w:rsidR="00E8230A">
        <w:rPr>
          <w:rFonts w:ascii="Cambria" w:eastAsia="Cambria" w:hAnsi="Cambria" w:cs="Times New Roman"/>
          <w:sz w:val="24"/>
          <w:szCs w:val="24"/>
        </w:rPr>
        <w:t>T</w:t>
      </w:r>
      <w:r w:rsidRPr="00986BCF">
        <w:rPr>
          <w:rFonts w:ascii="Cambria" w:eastAsia="Cambria" w:hAnsi="Cambria" w:cs="Times New Roman"/>
          <w:sz w:val="24"/>
          <w:szCs w:val="24"/>
        </w:rPr>
        <w:t>ake a look at the code below:</w:t>
      </w:r>
    </w:p>
    <w:p w14:paraId="6964490F"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bookmarkStart w:id="0" w:name="_Hlk60929172"/>
      <w:r w:rsidRPr="00986BCF">
        <w:rPr>
          <w:rFonts w:ascii="Consolas" w:eastAsia="Cambria" w:hAnsi="Consolas" w:cs="Times New Roman"/>
          <w:color w:val="0000CF"/>
          <w:szCs w:val="24"/>
          <w:shd w:val="clear" w:color="auto" w:fill="F8F8F8"/>
        </w:rPr>
        <w:t>6</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b/>
          <w:color w:val="CE5C00"/>
          <w:szCs w:val="24"/>
          <w:shd w:val="clear" w:color="auto" w:fill="F8F8F8"/>
        </w:rPr>
        <w: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7</w:t>
      </w:r>
    </w:p>
    <w:p w14:paraId="4753A628"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13</w:t>
      </w:r>
    </w:p>
    <w:bookmarkEnd w:id="0"/>
    <w:p w14:paraId="6F1A20F9" w14:textId="398EE9F9"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the part in grey is the code that is entered into R</w:t>
      </w:r>
      <w:r w:rsidR="00D7215A">
        <w:rPr>
          <w:rFonts w:ascii="Cambria" w:eastAsia="Cambria" w:hAnsi="Cambria" w:cs="Times New Roman"/>
          <w:sz w:val="24"/>
          <w:szCs w:val="24"/>
        </w:rPr>
        <w:t xml:space="preserve"> in </w:t>
      </w:r>
      <w:r w:rsidR="00D655F1">
        <w:rPr>
          <w:rFonts w:ascii="Cambria" w:eastAsia="Cambria" w:hAnsi="Cambria" w:cs="Times New Roman"/>
          <w:sz w:val="24"/>
          <w:szCs w:val="24"/>
        </w:rPr>
        <w:t xml:space="preserve">the </w:t>
      </w:r>
      <w:r w:rsidR="00D655F1" w:rsidRPr="00D655F1">
        <w:rPr>
          <w:rFonts w:ascii="Cambria" w:eastAsia="Cambria" w:hAnsi="Cambria" w:cs="Times New Roman"/>
          <w:b/>
          <w:bCs/>
          <w:i/>
          <w:iCs/>
          <w:sz w:val="24"/>
          <w:szCs w:val="24"/>
        </w:rPr>
        <w:t>Source</w:t>
      </w:r>
      <w:r w:rsidR="00D655F1">
        <w:rPr>
          <w:rFonts w:ascii="Cambria" w:eastAsia="Cambria" w:hAnsi="Cambria" w:cs="Times New Roman"/>
          <w:sz w:val="24"/>
          <w:szCs w:val="24"/>
        </w:rPr>
        <w:t xml:space="preserve">  panel</w:t>
      </w:r>
      <w:r w:rsidR="005B034B">
        <w:rPr>
          <w:rFonts w:ascii="Cambria" w:eastAsia="Cambria" w:hAnsi="Cambria" w:cs="Times New Roman"/>
          <w:sz w:val="24"/>
          <w:szCs w:val="24"/>
        </w:rPr>
        <w:t>’s script</w:t>
      </w:r>
      <w:r>
        <w:rPr>
          <w:rFonts w:ascii="Cambria" w:eastAsia="Cambria" w:hAnsi="Cambria" w:cs="Times New Roman"/>
          <w:sz w:val="24"/>
          <w:szCs w:val="24"/>
        </w:rPr>
        <w:t>.</w:t>
      </w:r>
      <w:r w:rsidR="00D655F1">
        <w:rPr>
          <w:rFonts w:ascii="Cambria" w:eastAsia="Cambria" w:hAnsi="Cambria" w:cs="Times New Roman"/>
          <w:sz w:val="24"/>
          <w:szCs w:val="24"/>
        </w:rPr>
        <w:t xml:space="preserve"> I think the best way to lean R is to retype the code so that you begin to get a sort of muscle memory for the functions.</w:t>
      </w:r>
    </w:p>
    <w:p w14:paraId="586FE57E" w14:textId="30A0455D" w:rsidR="00986BCF" w:rsidRDefault="005B034B" w:rsidP="00986BCF">
      <w:pPr>
        <w:numPr>
          <w:ilvl w:val="0"/>
          <w:numId w:val="11"/>
        </w:numPr>
        <w:spacing w:before="36" w:after="36" w:line="240" w:lineRule="auto"/>
        <w:rPr>
          <w:rFonts w:ascii="Cambria" w:eastAsia="Cambria" w:hAnsi="Cambria" w:cs="Times New Roman"/>
          <w:sz w:val="24"/>
          <w:szCs w:val="24"/>
        </w:rPr>
      </w:pPr>
      <w:r>
        <w:rPr>
          <w:rFonts w:ascii="Cambria" w:eastAsia="Cambria" w:hAnsi="Cambria" w:cs="Times New Roman"/>
          <w:sz w:val="24"/>
          <w:szCs w:val="24"/>
        </w:rPr>
        <w:t>H</w:t>
      </w:r>
      <w:r w:rsidR="00986BCF" w:rsidRPr="00986BCF">
        <w:rPr>
          <w:rFonts w:ascii="Cambria" w:eastAsia="Cambria" w:hAnsi="Cambria" w:cs="Times New Roman"/>
          <w:sz w:val="24"/>
          <w:szCs w:val="24"/>
        </w:rPr>
        <w:t xml:space="preserve">ow can you send a command from the </w:t>
      </w:r>
      <w:r w:rsidR="00986BCF" w:rsidRPr="00986BCF">
        <w:rPr>
          <w:rFonts w:ascii="Cambria" w:eastAsia="Cambria" w:hAnsi="Cambria" w:cs="Times New Roman"/>
          <w:i/>
          <w:iCs/>
          <w:sz w:val="24"/>
          <w:szCs w:val="24"/>
        </w:rPr>
        <w:t>Source</w:t>
      </w:r>
      <w:r w:rsidR="00986BCF" w:rsidRPr="00986BCF">
        <w:rPr>
          <w:rFonts w:ascii="Cambria" w:eastAsia="Cambria" w:hAnsi="Cambria" w:cs="Times New Roman"/>
          <w:sz w:val="24"/>
          <w:szCs w:val="24"/>
        </w:rPr>
        <w:t xml:space="preserve"> pane to the </w:t>
      </w:r>
      <w:r w:rsidR="00986BCF" w:rsidRPr="00986BCF">
        <w:rPr>
          <w:rFonts w:ascii="Cambria" w:eastAsia="Cambria" w:hAnsi="Cambria" w:cs="Times New Roman"/>
          <w:i/>
          <w:iCs/>
          <w:sz w:val="24"/>
          <w:szCs w:val="24"/>
        </w:rPr>
        <w:t>Console</w:t>
      </w:r>
      <w:r w:rsidR="00986BCF" w:rsidRPr="00986BCF">
        <w:rPr>
          <w:rFonts w:ascii="Cambria" w:eastAsia="Cambria" w:hAnsi="Cambria" w:cs="Times New Roman"/>
          <w:sz w:val="24"/>
          <w:szCs w:val="24"/>
        </w:rPr>
        <w:t xml:space="preserve"> Pane?</w:t>
      </w:r>
      <w:r w:rsidR="00D655F1">
        <w:rPr>
          <w:rFonts w:ascii="Cambria" w:eastAsia="Cambria" w:hAnsi="Cambria" w:cs="Times New Roman"/>
          <w:sz w:val="24"/>
          <w:szCs w:val="24"/>
        </w:rPr>
        <w:t xml:space="preserve"> If you are having trouble with this look for the ‘run’ button</w:t>
      </w:r>
      <w:r w:rsidR="00540DA7">
        <w:rPr>
          <w:rFonts w:ascii="Cambria" w:eastAsia="Cambria" w:hAnsi="Cambria" w:cs="Times New Roman"/>
          <w:sz w:val="24"/>
          <w:szCs w:val="24"/>
        </w:rPr>
        <w:t xml:space="preserve"> or see the </w:t>
      </w:r>
      <w:r w:rsidR="00540DA7">
        <w:rPr>
          <w:rFonts w:ascii="Cambria" w:eastAsia="Cambria" w:hAnsi="Cambria" w:cs="Times New Roman"/>
          <w:i/>
          <w:iCs/>
          <w:sz w:val="24"/>
          <w:szCs w:val="24"/>
        </w:rPr>
        <w:t xml:space="preserve">Installing R </w:t>
      </w:r>
      <w:r w:rsidR="00540DA7">
        <w:rPr>
          <w:rFonts w:ascii="Cambria" w:eastAsia="Cambria" w:hAnsi="Cambria" w:cs="Times New Roman"/>
          <w:sz w:val="24"/>
          <w:szCs w:val="24"/>
        </w:rPr>
        <w:t>handout from week one</w:t>
      </w:r>
      <w:r>
        <w:rPr>
          <w:rFonts w:ascii="Cambria" w:eastAsia="Cambria" w:hAnsi="Cambria" w:cs="Times New Roman"/>
          <w:sz w:val="24"/>
          <w:szCs w:val="24"/>
        </w:rPr>
        <w:t xml:space="preserve">. </w:t>
      </w:r>
      <w:r w:rsidR="00E8230A">
        <w:rPr>
          <w:rFonts w:ascii="Cambria" w:eastAsia="Cambria" w:hAnsi="Cambria" w:cs="Times New Roman"/>
          <w:sz w:val="24"/>
          <w:szCs w:val="24"/>
        </w:rPr>
        <w:t xml:space="preserve"> (fun R fact:</w:t>
      </w:r>
      <w:r w:rsidR="00540DA7">
        <w:rPr>
          <w:rFonts w:ascii="Cambria" w:eastAsia="Cambria" w:hAnsi="Cambria" w:cs="Times New Roman"/>
          <w:sz w:val="24"/>
          <w:szCs w:val="24"/>
        </w:rPr>
        <w:t xml:space="preserve"> </w:t>
      </w:r>
      <w:r w:rsidR="00540DA7">
        <w:rPr>
          <w:rFonts w:ascii="Cambria" w:eastAsia="Cambria" w:hAnsi="Cambria" w:cs="Times New Roman"/>
          <w:b/>
          <w:bCs/>
          <w:i/>
          <w:iCs/>
          <w:sz w:val="24"/>
          <w:szCs w:val="24"/>
        </w:rPr>
        <w:t>Source</w:t>
      </w:r>
      <w:r w:rsidR="00540DA7">
        <w:rPr>
          <w:rFonts w:ascii="Cambria" w:eastAsia="Cambria" w:hAnsi="Cambria" w:cs="Times New Roman"/>
          <w:b/>
          <w:bCs/>
          <w:sz w:val="24"/>
          <w:szCs w:val="24"/>
        </w:rPr>
        <w:t xml:space="preserve"> </w:t>
      </w:r>
      <w:r w:rsidR="00540DA7">
        <w:rPr>
          <w:rFonts w:ascii="Cambria" w:eastAsia="Cambria" w:hAnsi="Cambria" w:cs="Times New Roman"/>
          <w:sz w:val="24"/>
          <w:szCs w:val="24"/>
        </w:rPr>
        <w:t>is actually the function!)</w:t>
      </w:r>
    </w:p>
    <w:p w14:paraId="0F91D741" w14:textId="040C2D60" w:rsidR="00F8163A" w:rsidRPr="007E0546" w:rsidRDefault="00F8163A" w:rsidP="00F8163A">
      <w:pPr>
        <w:pStyle w:val="ListParagraph"/>
        <w:numPr>
          <w:ilvl w:val="0"/>
          <w:numId w:val="28"/>
        </w:numPr>
        <w:spacing w:before="36" w:after="36" w:line="240" w:lineRule="auto"/>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You can either click the ‘run’ button or hit control and enter at the same time</w:t>
      </w:r>
    </w:p>
    <w:p w14:paraId="04258AF9" w14:textId="62356C94" w:rsidR="005B034B" w:rsidRDefault="005B034B" w:rsidP="00986BCF">
      <w:pPr>
        <w:numPr>
          <w:ilvl w:val="0"/>
          <w:numId w:val="11"/>
        </w:numPr>
        <w:spacing w:before="36" w:after="36" w:line="240" w:lineRule="auto"/>
        <w:rPr>
          <w:rFonts w:ascii="Cambria" w:eastAsia="Cambria" w:hAnsi="Cambria" w:cs="Times New Roman"/>
          <w:sz w:val="24"/>
          <w:szCs w:val="24"/>
        </w:rPr>
      </w:pPr>
      <w:r>
        <w:rPr>
          <w:rFonts w:ascii="Cambria" w:eastAsia="Cambria" w:hAnsi="Cambria" w:cs="Times New Roman"/>
          <w:sz w:val="24"/>
          <w:szCs w:val="24"/>
        </w:rPr>
        <w:t>What would be the code to add 9 and 1?</w:t>
      </w:r>
    </w:p>
    <w:p w14:paraId="36934627" w14:textId="3C628DE9" w:rsidR="00F8163A" w:rsidRPr="007E0546" w:rsidRDefault="00F8163A" w:rsidP="00F8163A">
      <w:pPr>
        <w:pStyle w:val="ListParagraph"/>
        <w:numPr>
          <w:ilvl w:val="0"/>
          <w:numId w:val="28"/>
        </w:numPr>
        <w:spacing w:before="36" w:after="36" w:line="240" w:lineRule="auto"/>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9+1</w:t>
      </w:r>
    </w:p>
    <w:p w14:paraId="258EAB99" w14:textId="2BEAF385" w:rsidR="005B034B" w:rsidRDefault="005B034B" w:rsidP="00986BCF">
      <w:pPr>
        <w:numPr>
          <w:ilvl w:val="0"/>
          <w:numId w:val="11"/>
        </w:numPr>
        <w:spacing w:before="36" w:after="36" w:line="240" w:lineRule="auto"/>
        <w:rPr>
          <w:rFonts w:ascii="Cambria" w:eastAsia="Cambria" w:hAnsi="Cambria" w:cs="Times New Roman"/>
          <w:sz w:val="24"/>
          <w:szCs w:val="24"/>
        </w:rPr>
      </w:pPr>
      <w:r>
        <w:rPr>
          <w:rFonts w:ascii="Cambria" w:eastAsia="Cambria" w:hAnsi="Cambria" w:cs="Times New Roman"/>
          <w:sz w:val="24"/>
          <w:szCs w:val="24"/>
        </w:rPr>
        <w:t>What would be the code to add 365 and 1986</w:t>
      </w:r>
    </w:p>
    <w:p w14:paraId="6F8D00EB" w14:textId="3CE35E04" w:rsidR="00F8163A" w:rsidRPr="007E0546" w:rsidRDefault="00F8163A" w:rsidP="00F8163A">
      <w:pPr>
        <w:pStyle w:val="ListParagraph"/>
        <w:numPr>
          <w:ilvl w:val="0"/>
          <w:numId w:val="28"/>
        </w:numPr>
        <w:spacing w:before="36" w:after="36" w:line="240" w:lineRule="auto"/>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365 +1986</w:t>
      </w:r>
    </w:p>
    <w:p w14:paraId="157BB771" w14:textId="77777777" w:rsidR="00986BCF" w:rsidRPr="00986BCF" w:rsidRDefault="00986BCF" w:rsidP="00986BCF">
      <w:pPr>
        <w:spacing w:before="36" w:after="36" w:line="240" w:lineRule="auto"/>
        <w:rPr>
          <w:rFonts w:ascii="Cambria" w:eastAsia="Cambria" w:hAnsi="Cambria" w:cs="Times New Roman"/>
          <w:sz w:val="24"/>
          <w:szCs w:val="24"/>
        </w:rPr>
      </w:pPr>
    </w:p>
    <w:p w14:paraId="57C4087C" w14:textId="221312EA" w:rsidR="00986BCF" w:rsidRPr="00D655F1" w:rsidRDefault="00986BCF" w:rsidP="00986BCF">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#2</w:t>
      </w:r>
      <w:r w:rsidR="00262698" w:rsidRPr="00D655F1">
        <w:rPr>
          <w:rFonts w:ascii="Cambria" w:eastAsia="Cambria" w:hAnsi="Cambria" w:cs="Times New Roman"/>
          <w:sz w:val="24"/>
          <w:szCs w:val="24"/>
          <w:u w:val="single"/>
        </w:rPr>
        <w:t xml:space="preserve">  - Math</w:t>
      </w:r>
    </w:p>
    <w:p w14:paraId="1686649A" w14:textId="6C56A886" w:rsidR="00986BCF" w:rsidRPr="00986BCF" w:rsidRDefault="00DD62FD"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N</w:t>
      </w:r>
      <w:r w:rsidR="00986BCF" w:rsidRPr="00986BCF">
        <w:rPr>
          <w:rFonts w:ascii="Cambria" w:eastAsia="Cambria" w:hAnsi="Cambria" w:cs="Times New Roman"/>
          <w:sz w:val="24"/>
          <w:szCs w:val="24"/>
        </w:rPr>
        <w:t xml:space="preserve">ow </w:t>
      </w:r>
      <w:r w:rsidR="00D655F1" w:rsidRPr="00986BCF">
        <w:rPr>
          <w:rFonts w:ascii="Cambria" w:eastAsia="Cambria" w:hAnsi="Cambria" w:cs="Times New Roman"/>
          <w:sz w:val="24"/>
          <w:szCs w:val="24"/>
        </w:rPr>
        <w:t>let’s</w:t>
      </w:r>
      <w:r w:rsidR="00986BCF" w:rsidRPr="00986BCF">
        <w:rPr>
          <w:rFonts w:ascii="Cambria" w:eastAsia="Cambria" w:hAnsi="Cambria" w:cs="Times New Roman"/>
          <w:sz w:val="24"/>
          <w:szCs w:val="24"/>
        </w:rPr>
        <w:t xml:space="preserve"> learn how to do basic math. Using whatever sources you can think of, figure out how to add, subtract, divide, multiply, take an exponent (i.e. square a number), get the square root</w:t>
      </w:r>
      <w:r w:rsidR="00540DA7">
        <w:rPr>
          <w:rFonts w:ascii="Cambria" w:eastAsia="Cambria" w:hAnsi="Cambria" w:cs="Times New Roman"/>
          <w:sz w:val="24"/>
          <w:szCs w:val="24"/>
        </w:rPr>
        <w:t>.</w:t>
      </w:r>
    </w:p>
    <w:p w14:paraId="3CCE1C78" w14:textId="69A9139F"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solve the following </w:t>
      </w:r>
      <w:r w:rsidR="00262698" w:rsidRPr="00262698">
        <w:rPr>
          <w:rFonts w:ascii="Cambria" w:eastAsia="Cambria" w:hAnsi="Cambria" w:cs="Times New Roman"/>
          <w:sz w:val="24"/>
          <w:szCs w:val="24"/>
        </w:rPr>
        <w:t xml:space="preserve">programmatically </w:t>
      </w:r>
      <w:r w:rsidRPr="00986BCF">
        <w:rPr>
          <w:rFonts w:ascii="Cambria" w:eastAsia="Cambria" w:hAnsi="Cambria" w:cs="Times New Roman"/>
          <w:sz w:val="24"/>
          <w:szCs w:val="24"/>
        </w:rPr>
        <w:t>using R</w:t>
      </w:r>
      <w:r w:rsidR="00D655F1">
        <w:rPr>
          <w:rFonts w:ascii="Cambria" w:eastAsia="Cambria" w:hAnsi="Cambria" w:cs="Times New Roman"/>
          <w:sz w:val="24"/>
          <w:szCs w:val="24"/>
        </w:rPr>
        <w:t xml:space="preserve"> in your script. Be sure to save as you go.</w:t>
      </w:r>
    </w:p>
    <w:p w14:paraId="4A270E18" w14:textId="799A8FC6" w:rsidR="00986BCF" w:rsidRDefault="00986BCF" w:rsidP="00986BCF">
      <w:pPr>
        <w:numPr>
          <w:ilvl w:val="0"/>
          <w:numId w:val="12"/>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3-4</w:t>
      </w:r>
    </w:p>
    <w:p w14:paraId="398A9458" w14:textId="169433F6" w:rsidR="00F8163A" w:rsidRPr="007E0546" w:rsidRDefault="00F8163A" w:rsidP="00F8163A">
      <w:pPr>
        <w:spacing w:before="36" w:after="36" w:line="240" w:lineRule="auto"/>
        <w:ind w:left="1200"/>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3-4</w:t>
      </w:r>
    </w:p>
    <w:p w14:paraId="57549B24" w14:textId="4E9A1286" w:rsidR="00986BCF" w:rsidRDefault="00986BCF" w:rsidP="00986BCF">
      <w:pPr>
        <w:numPr>
          <w:ilvl w:val="0"/>
          <w:numId w:val="12"/>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7 divided by 10</w:t>
      </w:r>
    </w:p>
    <w:p w14:paraId="07C57454" w14:textId="43FA199E" w:rsidR="00F8163A" w:rsidRPr="007E0546" w:rsidRDefault="00F8163A" w:rsidP="00F8163A">
      <w:pPr>
        <w:spacing w:before="36" w:after="36" w:line="240" w:lineRule="auto"/>
        <w:ind w:left="1200"/>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7/10</w:t>
      </w:r>
    </w:p>
    <w:p w14:paraId="63D0878C" w14:textId="6CB5915F" w:rsidR="00986BCF" w:rsidRDefault="00986BCF" w:rsidP="00986BCF">
      <w:pPr>
        <w:numPr>
          <w:ilvl w:val="0"/>
          <w:numId w:val="12"/>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6 times 89</w:t>
      </w:r>
    </w:p>
    <w:p w14:paraId="0C96D496" w14:textId="1010D040" w:rsidR="00F8163A" w:rsidRPr="007E0546" w:rsidRDefault="00F8163A" w:rsidP="00F8163A">
      <w:pPr>
        <w:spacing w:before="36" w:after="36" w:line="240" w:lineRule="auto"/>
        <w:ind w:left="1200"/>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6*89</w:t>
      </w:r>
    </w:p>
    <w:p w14:paraId="51ECED09" w14:textId="7011DB53" w:rsidR="00986BCF" w:rsidRDefault="00986BCF" w:rsidP="00986BCF">
      <w:pPr>
        <w:numPr>
          <w:ilvl w:val="0"/>
          <w:numId w:val="12"/>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8 </w:t>
      </w:r>
      <w:r w:rsidR="00262698" w:rsidRPr="00986BCF">
        <w:rPr>
          <w:rFonts w:ascii="Cambria" w:eastAsia="Cambria" w:hAnsi="Cambria" w:cs="Times New Roman"/>
          <w:sz w:val="24"/>
          <w:szCs w:val="24"/>
        </w:rPr>
        <w:t>raised</w:t>
      </w:r>
      <w:r w:rsidRPr="00986BCF">
        <w:rPr>
          <w:rFonts w:ascii="Cambria" w:eastAsia="Cambria" w:hAnsi="Cambria" w:cs="Times New Roman"/>
          <w:sz w:val="24"/>
          <w:szCs w:val="24"/>
        </w:rPr>
        <w:t xml:space="preserve"> to the 7th power</w:t>
      </w:r>
    </w:p>
    <w:p w14:paraId="7817E234" w14:textId="631E8496" w:rsidR="00F8163A" w:rsidRPr="007E0546" w:rsidRDefault="00F8163A" w:rsidP="00F8163A">
      <w:pPr>
        <w:spacing w:before="36" w:after="36" w:line="240" w:lineRule="auto"/>
        <w:ind w:left="1200"/>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8^7</w:t>
      </w:r>
    </w:p>
    <w:p w14:paraId="4E30B1BA" w14:textId="24D1493B" w:rsidR="00262698" w:rsidRDefault="00986BCF" w:rsidP="00262698">
      <w:pPr>
        <w:numPr>
          <w:ilvl w:val="0"/>
          <w:numId w:val="12"/>
        </w:numPr>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the square root of 52</w:t>
      </w:r>
    </w:p>
    <w:p w14:paraId="0BF33501" w14:textId="61F5B3E2" w:rsidR="00F8163A" w:rsidRPr="007E0546" w:rsidRDefault="00F8163A" w:rsidP="00F8163A">
      <w:pPr>
        <w:spacing w:before="36" w:after="36" w:line="240" w:lineRule="auto"/>
        <w:ind w:left="1200"/>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sqrt(52)</w:t>
      </w:r>
    </w:p>
    <w:p w14:paraId="57056F02" w14:textId="77777777" w:rsidR="00262698" w:rsidRDefault="00262698" w:rsidP="00262698">
      <w:pPr>
        <w:spacing w:before="36" w:after="36" w:line="240" w:lineRule="auto"/>
        <w:rPr>
          <w:rFonts w:ascii="Cambria" w:eastAsia="Cambria" w:hAnsi="Cambria" w:cs="Times New Roman"/>
          <w:sz w:val="24"/>
          <w:szCs w:val="24"/>
        </w:rPr>
      </w:pPr>
    </w:p>
    <w:p w14:paraId="0E2A3631" w14:textId="6BBBD6D2" w:rsidR="00986BCF" w:rsidRPr="00D655F1" w:rsidRDefault="00262698" w:rsidP="00262698">
      <w:pPr>
        <w:spacing w:before="36" w:after="36"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#3 - A</w:t>
      </w:r>
      <w:r w:rsidR="00986BCF" w:rsidRPr="00D655F1">
        <w:rPr>
          <w:rFonts w:ascii="Cambria" w:eastAsia="Cambria" w:hAnsi="Cambria" w:cs="Times New Roman"/>
          <w:sz w:val="24"/>
          <w:szCs w:val="24"/>
          <w:u w:val="single"/>
        </w:rPr>
        <w:t>ssigning variables:</w:t>
      </w:r>
    </w:p>
    <w:p w14:paraId="046DB485" w14:textId="00EA3E16"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One of the key things you will do is assign a value to an object</w:t>
      </w:r>
      <w:r w:rsidR="00540DA7">
        <w:rPr>
          <w:rFonts w:ascii="Cambria" w:eastAsia="Cambria" w:hAnsi="Cambria" w:cs="Times New Roman"/>
          <w:sz w:val="24"/>
          <w:szCs w:val="24"/>
        </w:rPr>
        <w:t>/variable</w:t>
      </w:r>
      <w:r w:rsidRPr="00986BCF">
        <w:rPr>
          <w:rFonts w:ascii="Cambria" w:eastAsia="Cambria" w:hAnsi="Cambria" w:cs="Times New Roman"/>
          <w:sz w:val="24"/>
          <w:szCs w:val="24"/>
        </w:rPr>
        <w:t>.</w:t>
      </w:r>
      <w:r w:rsidR="00540DA7">
        <w:rPr>
          <w:rFonts w:ascii="Cambria" w:eastAsia="Cambria" w:hAnsi="Cambria" w:cs="Times New Roman"/>
          <w:sz w:val="24"/>
          <w:szCs w:val="24"/>
        </w:rPr>
        <w:t xml:space="preserve"> A variable is simply a label for information. I like to think of it as a name tag in a way.  </w:t>
      </w:r>
    </w:p>
    <w:p w14:paraId="7FB30710"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to do this we use this symbol &lt;-.</w:t>
      </w:r>
    </w:p>
    <w:p w14:paraId="1222EC39"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x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42</w:t>
      </w:r>
    </w:p>
    <w:p w14:paraId="60CD007A" w14:textId="6D9F236B" w:rsid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read the above like: “assign the value of 42 to the object x”</w:t>
      </w:r>
      <w:r w:rsidR="00262698">
        <w:rPr>
          <w:rFonts w:ascii="Cambria" w:eastAsia="Cambria" w:hAnsi="Cambria" w:cs="Times New Roman"/>
          <w:sz w:val="24"/>
          <w:szCs w:val="24"/>
        </w:rPr>
        <w:t xml:space="preserve"> or “x gets the value of 42”</w:t>
      </w:r>
      <w:r w:rsidR="00540DA7">
        <w:rPr>
          <w:rFonts w:ascii="Cambria" w:eastAsia="Cambria" w:hAnsi="Cambria" w:cs="Times New Roman"/>
          <w:sz w:val="24"/>
          <w:szCs w:val="24"/>
        </w:rPr>
        <w:t xml:space="preserve"> or “the variable X is going to represent the value 42.” </w:t>
      </w:r>
    </w:p>
    <w:p w14:paraId="70D05D0B" w14:textId="33D828E9" w:rsidR="001C3701" w:rsidRDefault="001C3701"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 xml:space="preserve">There </w:t>
      </w:r>
      <w:hyperlink r:id="rId8" w:history="1">
        <w:r w:rsidRPr="001C3701">
          <w:rPr>
            <w:rStyle w:val="Hyperlink"/>
            <w:rFonts w:ascii="Cambria" w:eastAsia="Cambria" w:hAnsi="Cambria" w:cs="Times New Roman"/>
            <w:sz w:val="24"/>
            <w:szCs w:val="24"/>
          </w:rPr>
          <w:t>are some rules</w:t>
        </w:r>
      </w:hyperlink>
      <w:r>
        <w:rPr>
          <w:rFonts w:ascii="Cambria" w:eastAsia="Cambria" w:hAnsi="Cambria" w:cs="Times New Roman"/>
          <w:sz w:val="24"/>
          <w:szCs w:val="24"/>
        </w:rPr>
        <w:t xml:space="preserve"> that </w:t>
      </w:r>
    </w:p>
    <w:p w14:paraId="0CB69963" w14:textId="77777777" w:rsidR="00262698" w:rsidRPr="00986BCF" w:rsidRDefault="00262698" w:rsidP="00262698">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solve the following </w:t>
      </w:r>
      <w:r w:rsidRPr="00262698">
        <w:rPr>
          <w:rFonts w:ascii="Cambria" w:eastAsia="Cambria" w:hAnsi="Cambria" w:cs="Times New Roman"/>
          <w:sz w:val="24"/>
          <w:szCs w:val="24"/>
        </w:rPr>
        <w:t xml:space="preserve">programmatically </w:t>
      </w:r>
      <w:r w:rsidRPr="00986BCF">
        <w:rPr>
          <w:rFonts w:ascii="Cambria" w:eastAsia="Cambria" w:hAnsi="Cambria" w:cs="Times New Roman"/>
          <w:sz w:val="24"/>
          <w:szCs w:val="24"/>
        </w:rPr>
        <w:t>using R</w:t>
      </w:r>
      <w:r>
        <w:rPr>
          <w:rFonts w:ascii="Cambria" w:eastAsia="Cambria" w:hAnsi="Cambria" w:cs="Times New Roman"/>
          <w:sz w:val="24"/>
          <w:szCs w:val="24"/>
        </w:rPr>
        <w:t xml:space="preserve"> </w:t>
      </w:r>
    </w:p>
    <w:p w14:paraId="505F8D4D" w14:textId="77777777" w:rsidR="00262698" w:rsidRPr="00986BCF" w:rsidRDefault="00262698" w:rsidP="00986BCF">
      <w:pPr>
        <w:spacing w:before="180" w:after="180" w:line="240" w:lineRule="auto"/>
        <w:rPr>
          <w:rFonts w:ascii="Cambria" w:eastAsia="Cambria" w:hAnsi="Cambria" w:cs="Times New Roman"/>
          <w:sz w:val="24"/>
          <w:szCs w:val="24"/>
        </w:rPr>
      </w:pPr>
    </w:p>
    <w:p w14:paraId="339823E2" w14:textId="2A02D0C6" w:rsidR="00986BCF" w:rsidRDefault="00986BCF" w:rsidP="00986BCF">
      <w:pPr>
        <w:numPr>
          <w:ilvl w:val="0"/>
          <w:numId w:val="13"/>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How would you create a </w:t>
      </w:r>
      <w:r w:rsidR="00016477">
        <w:rPr>
          <w:rFonts w:ascii="Cambria" w:eastAsia="Cambria" w:hAnsi="Cambria" w:cs="Times New Roman"/>
          <w:sz w:val="24"/>
          <w:szCs w:val="24"/>
        </w:rPr>
        <w:t xml:space="preserve">name </w:t>
      </w:r>
      <w:r w:rsidRPr="00986BCF">
        <w:rPr>
          <w:rFonts w:ascii="Cambria" w:eastAsia="Cambria" w:hAnsi="Cambria" w:cs="Times New Roman"/>
          <w:sz w:val="24"/>
          <w:szCs w:val="24"/>
        </w:rPr>
        <w:t xml:space="preserve"> </w:t>
      </w:r>
      <w:r w:rsidRPr="00016477">
        <w:rPr>
          <w:rFonts w:ascii="Cambria" w:eastAsia="Cambria" w:hAnsi="Cambria" w:cs="Times New Roman"/>
          <w:b/>
          <w:bCs/>
          <w:i/>
          <w:iCs/>
          <w:sz w:val="24"/>
          <w:szCs w:val="24"/>
        </w:rPr>
        <w:t>y</w:t>
      </w:r>
      <w:r w:rsidRPr="00986BCF">
        <w:rPr>
          <w:rFonts w:ascii="Cambria" w:eastAsia="Cambria" w:hAnsi="Cambria" w:cs="Times New Roman"/>
          <w:sz w:val="24"/>
          <w:szCs w:val="24"/>
        </w:rPr>
        <w:t xml:space="preserve"> and assign it the value 334</w:t>
      </w:r>
    </w:p>
    <w:p w14:paraId="49101671" w14:textId="3B47C193" w:rsidR="00F8163A" w:rsidRPr="007E0546" w:rsidRDefault="00F8163A" w:rsidP="00F8163A">
      <w:pPr>
        <w:spacing w:before="36" w:after="36" w:line="240" w:lineRule="auto"/>
        <w:ind w:left="1200"/>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y &lt;- 334</w:t>
      </w:r>
    </w:p>
    <w:p w14:paraId="6EA56D97" w14:textId="4AD9FE04" w:rsidR="00986BCF" w:rsidRDefault="00986BCF" w:rsidP="00986BCF">
      <w:pPr>
        <w:numPr>
          <w:ilvl w:val="0"/>
          <w:numId w:val="13"/>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how </w:t>
      </w:r>
      <w:r w:rsidR="00262698">
        <w:rPr>
          <w:rFonts w:ascii="Cambria" w:eastAsia="Cambria" w:hAnsi="Cambria" w:cs="Times New Roman"/>
          <w:sz w:val="24"/>
          <w:szCs w:val="24"/>
        </w:rPr>
        <w:t xml:space="preserve">would you </w:t>
      </w:r>
      <w:r w:rsidRPr="00986BCF">
        <w:rPr>
          <w:rFonts w:ascii="Cambria" w:eastAsia="Cambria" w:hAnsi="Cambria" w:cs="Times New Roman"/>
          <w:sz w:val="24"/>
          <w:szCs w:val="24"/>
        </w:rPr>
        <w:t xml:space="preserve">add the </w:t>
      </w:r>
      <w:r w:rsidRPr="00986BCF">
        <w:rPr>
          <w:rFonts w:ascii="Cambria" w:eastAsia="Cambria" w:hAnsi="Cambria" w:cs="Times New Roman"/>
          <w:i/>
          <w:iCs/>
          <w:sz w:val="24"/>
          <w:szCs w:val="24"/>
        </w:rPr>
        <w:t>x</w:t>
      </w:r>
      <w:r w:rsidRPr="00986BCF">
        <w:rPr>
          <w:rFonts w:ascii="Cambria" w:eastAsia="Cambria" w:hAnsi="Cambria" w:cs="Times New Roman"/>
          <w:sz w:val="24"/>
          <w:szCs w:val="24"/>
        </w:rPr>
        <w:t xml:space="preserve"> and </w:t>
      </w:r>
      <w:r w:rsidRPr="00986BCF">
        <w:rPr>
          <w:rFonts w:ascii="Cambria" w:eastAsia="Cambria" w:hAnsi="Cambria" w:cs="Times New Roman"/>
          <w:i/>
          <w:iCs/>
          <w:sz w:val="24"/>
          <w:szCs w:val="24"/>
        </w:rPr>
        <w:t>y</w:t>
      </w:r>
      <w:r w:rsidRPr="00986BCF">
        <w:rPr>
          <w:rFonts w:ascii="Cambria" w:eastAsia="Cambria" w:hAnsi="Cambria" w:cs="Times New Roman"/>
          <w:sz w:val="24"/>
          <w:szCs w:val="24"/>
        </w:rPr>
        <w:t xml:space="preserve"> together to get the sum of the </w:t>
      </w:r>
      <w:r w:rsidR="00016477">
        <w:rPr>
          <w:rFonts w:ascii="Cambria" w:eastAsia="Cambria" w:hAnsi="Cambria" w:cs="Times New Roman"/>
          <w:sz w:val="24"/>
          <w:szCs w:val="24"/>
        </w:rPr>
        <w:t>two</w:t>
      </w:r>
      <w:r w:rsidRPr="00986BCF">
        <w:rPr>
          <w:rFonts w:ascii="Cambria" w:eastAsia="Cambria" w:hAnsi="Cambria" w:cs="Times New Roman"/>
          <w:sz w:val="24"/>
          <w:szCs w:val="24"/>
        </w:rPr>
        <w:t xml:space="preserve"> numbers?</w:t>
      </w:r>
    </w:p>
    <w:p w14:paraId="27F2C296" w14:textId="26A6FBD7" w:rsidR="00F8163A" w:rsidRPr="007E0546" w:rsidRDefault="00F8163A" w:rsidP="00F8163A">
      <w:pPr>
        <w:spacing w:before="36" w:after="36" w:line="240" w:lineRule="auto"/>
        <w:ind w:left="1200"/>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x+y</w:t>
      </w:r>
    </w:p>
    <w:p w14:paraId="5B6A278D" w14:textId="6F1823DF" w:rsidR="00986BCF" w:rsidRDefault="00986BCF" w:rsidP="00986BCF">
      <w:pPr>
        <w:numPr>
          <w:ilvl w:val="0"/>
          <w:numId w:val="13"/>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how would you create a new </w:t>
      </w:r>
      <w:r w:rsidR="00262698" w:rsidRPr="00986BCF">
        <w:rPr>
          <w:rFonts w:ascii="Cambria" w:eastAsia="Cambria" w:hAnsi="Cambria" w:cs="Times New Roman"/>
          <w:sz w:val="24"/>
          <w:szCs w:val="24"/>
        </w:rPr>
        <w:t>variable</w:t>
      </w:r>
      <w:r w:rsidRPr="00986BCF">
        <w:rPr>
          <w:rFonts w:ascii="Cambria" w:eastAsia="Cambria" w:hAnsi="Cambria" w:cs="Times New Roman"/>
          <w:sz w:val="24"/>
          <w:szCs w:val="24"/>
        </w:rPr>
        <w:t xml:space="preserve"> (</w:t>
      </w:r>
      <w:r w:rsidR="00262698" w:rsidRPr="00262698">
        <w:rPr>
          <w:rFonts w:ascii="Cambria" w:eastAsia="Cambria" w:hAnsi="Cambria" w:cs="Times New Roman"/>
          <w:i/>
          <w:iCs/>
          <w:sz w:val="24"/>
          <w:szCs w:val="24"/>
        </w:rPr>
        <w:t>z</w:t>
      </w:r>
      <w:r w:rsidRPr="00986BCF">
        <w:rPr>
          <w:rFonts w:ascii="Cambria" w:eastAsia="Cambria" w:hAnsi="Cambria" w:cs="Times New Roman"/>
          <w:sz w:val="24"/>
          <w:szCs w:val="24"/>
        </w:rPr>
        <w:t>) that stores the result of x +y</w:t>
      </w:r>
    </w:p>
    <w:p w14:paraId="0C2507C5" w14:textId="72692C4D" w:rsidR="00F8163A" w:rsidRPr="007E0546" w:rsidRDefault="00F8163A" w:rsidP="00F8163A">
      <w:pPr>
        <w:spacing w:before="36" w:after="36" w:line="240" w:lineRule="auto"/>
        <w:ind w:left="1200"/>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z &lt;- x+y</w:t>
      </w:r>
    </w:p>
    <w:p w14:paraId="127C2311" w14:textId="47D5692D" w:rsidR="00986BCF" w:rsidRDefault="00986BCF" w:rsidP="00986BCF">
      <w:pPr>
        <w:numPr>
          <w:ilvl w:val="0"/>
          <w:numId w:val="13"/>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now, change the value of </w:t>
      </w:r>
      <w:r w:rsidRPr="00986BCF">
        <w:rPr>
          <w:rFonts w:ascii="Cambria" w:eastAsia="Cambria" w:hAnsi="Cambria" w:cs="Times New Roman"/>
          <w:i/>
          <w:iCs/>
          <w:sz w:val="24"/>
          <w:szCs w:val="24"/>
        </w:rPr>
        <w:t>x</w:t>
      </w:r>
      <w:r w:rsidRPr="00986BCF">
        <w:rPr>
          <w:rFonts w:ascii="Cambria" w:eastAsia="Cambria" w:hAnsi="Cambria" w:cs="Times New Roman"/>
          <w:sz w:val="24"/>
          <w:szCs w:val="24"/>
        </w:rPr>
        <w:t xml:space="preserve"> to be 500 and see what happens when you add </w:t>
      </w:r>
      <w:r w:rsidRPr="00986BCF">
        <w:rPr>
          <w:rFonts w:ascii="Cambria" w:eastAsia="Cambria" w:hAnsi="Cambria" w:cs="Times New Roman"/>
          <w:i/>
          <w:iCs/>
          <w:sz w:val="24"/>
          <w:szCs w:val="24"/>
        </w:rPr>
        <w:t>x</w:t>
      </w:r>
      <w:r w:rsidRPr="00986BCF">
        <w:rPr>
          <w:rFonts w:ascii="Cambria" w:eastAsia="Cambria" w:hAnsi="Cambria" w:cs="Times New Roman"/>
          <w:sz w:val="24"/>
          <w:szCs w:val="24"/>
        </w:rPr>
        <w:t xml:space="preserve"> + </w:t>
      </w:r>
      <w:r w:rsidRPr="00986BCF">
        <w:rPr>
          <w:rFonts w:ascii="Cambria" w:eastAsia="Cambria" w:hAnsi="Cambria" w:cs="Times New Roman"/>
          <w:i/>
          <w:iCs/>
          <w:sz w:val="24"/>
          <w:szCs w:val="24"/>
        </w:rPr>
        <w:t>y</w:t>
      </w:r>
      <w:r w:rsidRPr="00986BCF">
        <w:rPr>
          <w:rFonts w:ascii="Cambria" w:eastAsia="Cambria" w:hAnsi="Cambria" w:cs="Times New Roman"/>
          <w:sz w:val="24"/>
          <w:szCs w:val="24"/>
        </w:rPr>
        <w:t xml:space="preserve"> together? if you ask for the value of </w:t>
      </w:r>
      <w:r w:rsidR="00262698">
        <w:rPr>
          <w:rFonts w:ascii="Cambria" w:eastAsia="Cambria" w:hAnsi="Cambria" w:cs="Times New Roman"/>
          <w:i/>
          <w:iCs/>
          <w:sz w:val="24"/>
          <w:szCs w:val="24"/>
        </w:rPr>
        <w:t>z</w:t>
      </w:r>
      <w:r w:rsidRPr="00986BCF">
        <w:rPr>
          <w:rFonts w:ascii="Cambria" w:eastAsia="Cambria" w:hAnsi="Cambria" w:cs="Times New Roman"/>
          <w:sz w:val="24"/>
          <w:szCs w:val="24"/>
        </w:rPr>
        <w:t xml:space="preserve"> now what do you get? why?</w:t>
      </w:r>
    </w:p>
    <w:p w14:paraId="6130D011" w14:textId="3BD11A0A" w:rsidR="00F8163A" w:rsidRPr="007E0546" w:rsidRDefault="00F8163A" w:rsidP="00F8163A">
      <w:pPr>
        <w:spacing w:before="36" w:after="36" w:line="240" w:lineRule="auto"/>
        <w:ind w:left="1200"/>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adding x and y updates so that it is 500+334 instead of 42+334; the value of z remains the same because the program remembers the previous x value and hasn’t been updated manually</w:t>
      </w:r>
      <w:r w:rsidR="007E0546">
        <w:rPr>
          <w:rFonts w:ascii="Cambria" w:eastAsia="Cambria" w:hAnsi="Cambria" w:cs="Times New Roman"/>
          <w:color w:val="2F5496" w:themeColor="accent5" w:themeShade="BF"/>
          <w:sz w:val="24"/>
          <w:szCs w:val="24"/>
        </w:rPr>
        <w:t xml:space="preserve"> </w:t>
      </w:r>
    </w:p>
    <w:p w14:paraId="3F5A0AA8" w14:textId="6104FC24" w:rsidR="00986BCF" w:rsidRDefault="00986BCF" w:rsidP="00986BCF">
      <w:pPr>
        <w:numPr>
          <w:ilvl w:val="0"/>
          <w:numId w:val="13"/>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what are the rules for what the name of an object in R can be?</w:t>
      </w:r>
      <w:r w:rsidR="00262698">
        <w:rPr>
          <w:rFonts w:ascii="Cambria" w:eastAsia="Cambria" w:hAnsi="Cambria" w:cs="Times New Roman"/>
          <w:sz w:val="24"/>
          <w:szCs w:val="24"/>
        </w:rPr>
        <w:t xml:space="preserve"> This can be found by searching online or using the R help function </w:t>
      </w:r>
    </w:p>
    <w:p w14:paraId="1749E2AC" w14:textId="374BD54F" w:rsidR="00F8163A" w:rsidRPr="007E0546" w:rsidRDefault="00F8163A" w:rsidP="00F8163A">
      <w:pPr>
        <w:spacing w:before="36" w:after="36" w:line="240" w:lineRule="auto"/>
        <w:ind w:left="1200"/>
        <w:rPr>
          <w:rFonts w:ascii="Cambria" w:eastAsia="Cambria" w:hAnsi="Cambria" w:cs="Times New Roman"/>
          <w:color w:val="2F5496" w:themeColor="accent5" w:themeShade="BF"/>
          <w:sz w:val="24"/>
          <w:szCs w:val="24"/>
        </w:rPr>
      </w:pPr>
      <w:r w:rsidRPr="007E0546">
        <w:rPr>
          <w:rFonts w:ascii="Cambria" w:eastAsia="Cambria" w:hAnsi="Cambria" w:cs="Times New Roman"/>
          <w:color w:val="2F5496" w:themeColor="accent5" w:themeShade="BF"/>
          <w:sz w:val="24"/>
          <w:szCs w:val="24"/>
        </w:rPr>
        <w:t>can’t use numbers in the beginning or any spaces</w:t>
      </w:r>
    </w:p>
    <w:p w14:paraId="7C57B3CE" w14:textId="6EDC50BB" w:rsidR="00986BCF" w:rsidRPr="00D655F1" w:rsidRDefault="00262698" w:rsidP="00986BCF">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w:t>
      </w:r>
      <w:r w:rsidR="00986BCF" w:rsidRPr="00D655F1">
        <w:rPr>
          <w:rFonts w:ascii="Cambria" w:eastAsia="Cambria" w:hAnsi="Cambria" w:cs="Times New Roman"/>
          <w:sz w:val="24"/>
          <w:szCs w:val="24"/>
          <w:u w:val="single"/>
        </w:rPr>
        <w:t>4. types of data</w:t>
      </w:r>
    </w:p>
    <w:p w14:paraId="68DD319D" w14:textId="7B292702" w:rsidR="00EF1952" w:rsidRDefault="00EF1952"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When</w:t>
      </w:r>
      <w:r w:rsidR="00986BCF" w:rsidRPr="00986BCF">
        <w:rPr>
          <w:rFonts w:ascii="Cambria" w:eastAsia="Cambria" w:hAnsi="Cambria" w:cs="Times New Roman"/>
          <w:sz w:val="24"/>
          <w:szCs w:val="24"/>
        </w:rPr>
        <w:t xml:space="preserve"> you assign a value to a variable</w:t>
      </w:r>
      <w:r w:rsidR="00070928">
        <w:rPr>
          <w:rFonts w:ascii="Cambria" w:eastAsia="Cambria" w:hAnsi="Cambria" w:cs="Times New Roman"/>
          <w:sz w:val="24"/>
          <w:szCs w:val="24"/>
        </w:rPr>
        <w:t>/object</w:t>
      </w:r>
      <w:r w:rsidR="00986BCF" w:rsidRPr="00986BCF">
        <w:rPr>
          <w:rFonts w:ascii="Cambria" w:eastAsia="Cambria" w:hAnsi="Cambria" w:cs="Times New Roman"/>
          <w:sz w:val="24"/>
          <w:szCs w:val="24"/>
        </w:rPr>
        <w:t xml:space="preserve">, it is given a specific </w:t>
      </w:r>
      <w:r w:rsidR="00986BCF" w:rsidRPr="00016477">
        <w:rPr>
          <w:rFonts w:ascii="Cambria" w:eastAsia="Cambria" w:hAnsi="Cambria" w:cs="Times New Roman"/>
          <w:b/>
          <w:bCs/>
          <w:i/>
          <w:sz w:val="24"/>
          <w:szCs w:val="24"/>
        </w:rPr>
        <w:t>class</w:t>
      </w:r>
      <w:r w:rsidR="00986BCF" w:rsidRPr="00986BCF">
        <w:rPr>
          <w:rFonts w:ascii="Cambria" w:eastAsia="Cambria" w:hAnsi="Cambria" w:cs="Times New Roman"/>
          <w:sz w:val="24"/>
          <w:szCs w:val="24"/>
        </w:rPr>
        <w:t xml:space="preserve">. the class is </w:t>
      </w:r>
      <w:r w:rsidR="00986BCF" w:rsidRPr="00986BCF">
        <w:rPr>
          <w:rFonts w:ascii="Cambria" w:eastAsia="Cambria" w:hAnsi="Cambria" w:cs="Times New Roman"/>
          <w:b/>
          <w:bCs/>
          <w:sz w:val="24"/>
          <w:szCs w:val="24"/>
        </w:rPr>
        <w:t>VERY</w:t>
      </w:r>
      <w:r w:rsidR="00986BCF" w:rsidRPr="00986BCF">
        <w:rPr>
          <w:rFonts w:ascii="Cambria" w:eastAsia="Cambria" w:hAnsi="Cambria" w:cs="Times New Roman"/>
          <w:sz w:val="24"/>
          <w:szCs w:val="24"/>
        </w:rPr>
        <w:t xml:space="preserve"> important and is probably the #1 reason for having troubles with R. </w:t>
      </w:r>
      <w:r w:rsidR="00070928">
        <w:rPr>
          <w:rFonts w:ascii="Cambria" w:eastAsia="Cambria" w:hAnsi="Cambria" w:cs="Times New Roman"/>
          <w:sz w:val="24"/>
          <w:szCs w:val="24"/>
        </w:rPr>
        <w:t>I</w:t>
      </w:r>
      <w:r w:rsidR="00986BCF" w:rsidRPr="00986BCF">
        <w:rPr>
          <w:rFonts w:ascii="Cambria" w:eastAsia="Cambria" w:hAnsi="Cambria" w:cs="Times New Roman"/>
          <w:sz w:val="24"/>
          <w:szCs w:val="24"/>
        </w:rPr>
        <w:t xml:space="preserve">t is always good to check the class of an object. </w:t>
      </w:r>
      <w:r w:rsidR="00016477">
        <w:rPr>
          <w:rFonts w:ascii="Cambria" w:eastAsia="Cambria" w:hAnsi="Cambria" w:cs="Times New Roman"/>
          <w:sz w:val="24"/>
          <w:szCs w:val="24"/>
        </w:rPr>
        <w:t>T</w:t>
      </w:r>
      <w:r w:rsidR="00986BCF" w:rsidRPr="00986BCF">
        <w:rPr>
          <w:rFonts w:ascii="Cambria" w:eastAsia="Cambria" w:hAnsi="Cambria" w:cs="Times New Roman"/>
          <w:sz w:val="24"/>
          <w:szCs w:val="24"/>
        </w:rPr>
        <w:t xml:space="preserve">o do this, we can use a specific </w:t>
      </w:r>
      <w:r w:rsidR="00986BCF" w:rsidRPr="00016477">
        <w:rPr>
          <w:rFonts w:ascii="Cambria" w:eastAsia="Cambria" w:hAnsi="Cambria" w:cs="Times New Roman"/>
          <w:b/>
          <w:bCs/>
          <w:i/>
          <w:sz w:val="24"/>
          <w:szCs w:val="24"/>
        </w:rPr>
        <w:t>function</w:t>
      </w:r>
      <w:r w:rsidR="00986BCF" w:rsidRPr="00986BCF">
        <w:rPr>
          <w:rFonts w:ascii="Cambria" w:eastAsia="Cambria" w:hAnsi="Cambria" w:cs="Times New Roman"/>
          <w:sz w:val="24"/>
          <w:szCs w:val="24"/>
        </w:rPr>
        <w:t xml:space="preserve"> in R called class</w:t>
      </w:r>
      <w:r w:rsidR="00016477">
        <w:rPr>
          <w:rFonts w:ascii="Cambria" w:eastAsia="Cambria" w:hAnsi="Cambria" w:cs="Times New Roman"/>
          <w:sz w:val="24"/>
          <w:szCs w:val="24"/>
        </w:rPr>
        <w:t>()</w:t>
      </w:r>
      <w:r>
        <w:rPr>
          <w:rFonts w:ascii="Cambria" w:eastAsia="Cambria" w:hAnsi="Cambria" w:cs="Times New Roman"/>
          <w:sz w:val="24"/>
          <w:szCs w:val="24"/>
        </w:rPr>
        <w:t>.</w:t>
      </w:r>
    </w:p>
    <w:p w14:paraId="154059B5" w14:textId="5315B9D2" w:rsidR="00EF1952" w:rsidRPr="00016477" w:rsidRDefault="00EC1476" w:rsidP="00986BCF">
      <w:pPr>
        <w:spacing w:before="180" w:after="180" w:line="240" w:lineRule="auto"/>
        <w:rPr>
          <w:rFonts w:ascii="Cambria" w:eastAsia="Cambria" w:hAnsi="Cambria" w:cs="Times New Roman"/>
          <w:b/>
          <w:bCs/>
          <w:sz w:val="24"/>
          <w:szCs w:val="24"/>
          <w:u w:val="single"/>
        </w:rPr>
      </w:pPr>
      <w:r>
        <w:rPr>
          <w:rFonts w:ascii="Cambria" w:eastAsia="Cambria" w:hAnsi="Cambria" w:cs="Times New Roman"/>
          <w:b/>
          <w:bCs/>
          <w:sz w:val="24"/>
          <w:szCs w:val="24"/>
          <w:u w:val="single"/>
        </w:rPr>
        <w:t xml:space="preserve">Basic </w:t>
      </w:r>
      <w:r w:rsidR="00986BCF" w:rsidRPr="00016477">
        <w:rPr>
          <w:rFonts w:ascii="Cambria" w:eastAsia="Cambria" w:hAnsi="Cambria" w:cs="Times New Roman"/>
          <w:b/>
          <w:bCs/>
          <w:sz w:val="24"/>
          <w:szCs w:val="24"/>
          <w:u w:val="single"/>
        </w:rPr>
        <w:t xml:space="preserve"> class types </w:t>
      </w:r>
    </w:p>
    <w:p w14:paraId="796AD8FE" w14:textId="77777777" w:rsidR="00EF1952" w:rsidRDefault="00986BCF" w:rsidP="00070928">
      <w:pPr>
        <w:spacing w:before="180" w:after="180" w:line="240" w:lineRule="auto"/>
        <w:ind w:left="720"/>
        <w:rPr>
          <w:rFonts w:ascii="Cambria" w:eastAsia="Cambria" w:hAnsi="Cambria" w:cs="Times New Roman"/>
          <w:sz w:val="24"/>
          <w:szCs w:val="24"/>
        </w:rPr>
      </w:pPr>
      <w:r w:rsidRPr="00986BCF">
        <w:rPr>
          <w:rFonts w:ascii="Cambria" w:eastAsia="Cambria" w:hAnsi="Cambria" w:cs="Times New Roman"/>
          <w:sz w:val="24"/>
          <w:szCs w:val="24"/>
        </w:rPr>
        <w:t xml:space="preserve">1. </w:t>
      </w:r>
      <w:r w:rsidR="00EF1952" w:rsidRPr="00986BCF">
        <w:rPr>
          <w:rFonts w:ascii="Cambria" w:eastAsia="Cambria" w:hAnsi="Cambria" w:cs="Times New Roman"/>
          <w:sz w:val="24"/>
          <w:szCs w:val="24"/>
        </w:rPr>
        <w:t>integers</w:t>
      </w:r>
      <w:r w:rsidRPr="00986BCF">
        <w:rPr>
          <w:rFonts w:ascii="Cambria" w:eastAsia="Cambria" w:hAnsi="Cambria" w:cs="Times New Roman"/>
          <w:sz w:val="24"/>
          <w:szCs w:val="24"/>
        </w:rPr>
        <w:t xml:space="preserve"> - ‘natural numbers’: 5, 6, 987 </w:t>
      </w:r>
    </w:p>
    <w:p w14:paraId="6CC40062" w14:textId="77777777" w:rsidR="00EF1952" w:rsidRDefault="00986BCF" w:rsidP="00070928">
      <w:pPr>
        <w:spacing w:before="180" w:after="180" w:line="240" w:lineRule="auto"/>
        <w:ind w:left="720"/>
        <w:rPr>
          <w:rFonts w:ascii="Cambria" w:eastAsia="Cambria" w:hAnsi="Cambria" w:cs="Times New Roman"/>
          <w:sz w:val="24"/>
          <w:szCs w:val="24"/>
        </w:rPr>
      </w:pPr>
      <w:r w:rsidRPr="00986BCF">
        <w:rPr>
          <w:rFonts w:ascii="Cambria" w:eastAsia="Cambria" w:hAnsi="Cambria" w:cs="Times New Roman"/>
          <w:sz w:val="24"/>
          <w:szCs w:val="24"/>
        </w:rPr>
        <w:t xml:space="preserve">2. </w:t>
      </w:r>
      <w:r w:rsidR="00EF1952" w:rsidRPr="00986BCF">
        <w:rPr>
          <w:rFonts w:ascii="Cambria" w:eastAsia="Cambria" w:hAnsi="Cambria" w:cs="Times New Roman"/>
          <w:sz w:val="24"/>
          <w:szCs w:val="24"/>
        </w:rPr>
        <w:t>numeric</w:t>
      </w:r>
      <w:r w:rsidRPr="00986BCF">
        <w:rPr>
          <w:rFonts w:ascii="Cambria" w:eastAsia="Cambria" w:hAnsi="Cambria" w:cs="Times New Roman"/>
          <w:sz w:val="24"/>
          <w:szCs w:val="24"/>
        </w:rPr>
        <w:t xml:space="preserve"> - decimal numbers: 4.5, 8.76666 </w:t>
      </w:r>
    </w:p>
    <w:p w14:paraId="25AE967C" w14:textId="77777777" w:rsidR="00EF1952" w:rsidRDefault="00986BCF" w:rsidP="00070928">
      <w:pPr>
        <w:spacing w:before="180" w:after="180" w:line="240" w:lineRule="auto"/>
        <w:ind w:left="720"/>
        <w:rPr>
          <w:rFonts w:ascii="Cambria" w:eastAsia="Cambria" w:hAnsi="Cambria" w:cs="Times New Roman"/>
          <w:sz w:val="24"/>
          <w:szCs w:val="24"/>
        </w:rPr>
      </w:pPr>
      <w:r w:rsidRPr="00986BCF">
        <w:rPr>
          <w:rFonts w:ascii="Cambria" w:eastAsia="Cambria" w:hAnsi="Cambria" w:cs="Times New Roman"/>
          <w:sz w:val="24"/>
          <w:szCs w:val="24"/>
        </w:rPr>
        <w:t xml:space="preserve">3. characters - text (sometimes called strings): “hello”, “goodbye” </w:t>
      </w:r>
    </w:p>
    <w:p w14:paraId="02444EB9" w14:textId="77777777" w:rsidR="00EF1952" w:rsidRDefault="00986BCF" w:rsidP="00070928">
      <w:pPr>
        <w:spacing w:before="180" w:after="180" w:line="240" w:lineRule="auto"/>
        <w:ind w:left="720"/>
        <w:rPr>
          <w:rFonts w:ascii="Cambria" w:eastAsia="Cambria" w:hAnsi="Cambria" w:cs="Times New Roman"/>
          <w:sz w:val="24"/>
          <w:szCs w:val="24"/>
        </w:rPr>
      </w:pPr>
      <w:r w:rsidRPr="00986BCF">
        <w:rPr>
          <w:rFonts w:ascii="Cambria" w:eastAsia="Cambria" w:hAnsi="Cambria" w:cs="Times New Roman"/>
          <w:sz w:val="24"/>
          <w:szCs w:val="24"/>
        </w:rPr>
        <w:t xml:space="preserve">4. logical - </w:t>
      </w:r>
      <w:r w:rsidR="00EF1952" w:rsidRPr="00986BCF">
        <w:rPr>
          <w:rFonts w:ascii="Cambria" w:eastAsia="Cambria" w:hAnsi="Cambria" w:cs="Times New Roman"/>
          <w:sz w:val="24"/>
          <w:szCs w:val="24"/>
        </w:rPr>
        <w:t>Boolean</w:t>
      </w:r>
      <w:r w:rsidRPr="00986BCF">
        <w:rPr>
          <w:rFonts w:ascii="Cambria" w:eastAsia="Cambria" w:hAnsi="Cambria" w:cs="Times New Roman"/>
          <w:sz w:val="24"/>
          <w:szCs w:val="24"/>
        </w:rPr>
        <w:t xml:space="preserve">: True or False </w:t>
      </w:r>
    </w:p>
    <w:p w14:paraId="4B99F1CD" w14:textId="2D59A563" w:rsidR="00986BCF" w:rsidRPr="00986BCF" w:rsidRDefault="00986BCF" w:rsidP="00070928">
      <w:pPr>
        <w:spacing w:before="180" w:after="180" w:line="240" w:lineRule="auto"/>
        <w:ind w:left="720"/>
        <w:rPr>
          <w:rFonts w:ascii="Cambria" w:eastAsia="Cambria" w:hAnsi="Cambria" w:cs="Times New Roman"/>
          <w:sz w:val="24"/>
          <w:szCs w:val="24"/>
        </w:rPr>
      </w:pPr>
      <w:r w:rsidRPr="00986BCF">
        <w:rPr>
          <w:rFonts w:ascii="Cambria" w:eastAsia="Cambria" w:hAnsi="Cambria" w:cs="Times New Roman"/>
          <w:sz w:val="24"/>
          <w:szCs w:val="24"/>
        </w:rPr>
        <w:t xml:space="preserve">5. factors - categorical data. This is different from characters because factors are given numbers (or </w:t>
      </w:r>
      <w:r w:rsidRPr="00986BCF">
        <w:rPr>
          <w:rFonts w:ascii="Cambria" w:eastAsia="Cambria" w:hAnsi="Cambria" w:cs="Times New Roman"/>
          <w:i/>
          <w:sz w:val="24"/>
          <w:szCs w:val="24"/>
        </w:rPr>
        <w:t>levels</w:t>
      </w:r>
      <w:r w:rsidRPr="00986BCF">
        <w:rPr>
          <w:rFonts w:ascii="Cambria" w:eastAsia="Cambria" w:hAnsi="Cambria" w:cs="Times New Roman"/>
          <w:sz w:val="24"/>
          <w:szCs w:val="24"/>
        </w:rPr>
        <w:t xml:space="preserve">) that are </w:t>
      </w:r>
      <w:r w:rsidR="00EF1952" w:rsidRPr="00986BCF">
        <w:rPr>
          <w:rFonts w:ascii="Cambria" w:eastAsia="Cambria" w:hAnsi="Cambria" w:cs="Times New Roman"/>
          <w:sz w:val="24"/>
          <w:szCs w:val="24"/>
        </w:rPr>
        <w:t>associated</w:t>
      </w:r>
      <w:r w:rsidRPr="00986BCF">
        <w:rPr>
          <w:rFonts w:ascii="Cambria" w:eastAsia="Cambria" w:hAnsi="Cambria" w:cs="Times New Roman"/>
          <w:sz w:val="24"/>
          <w:szCs w:val="24"/>
        </w:rPr>
        <w:t xml:space="preserve"> with that factor and then used for analysis…..we will come back to this later </w:t>
      </w:r>
      <w:r w:rsidR="00EF1952">
        <w:rPr>
          <w:rFonts w:ascii="Cambria" w:eastAsia="Cambria" w:hAnsi="Cambria" w:cs="Times New Roman"/>
          <w:sz w:val="24"/>
          <w:szCs w:val="24"/>
        </w:rPr>
        <w:t xml:space="preserve">for part </w:t>
      </w:r>
      <w:r w:rsidRPr="00986BCF">
        <w:rPr>
          <w:rFonts w:ascii="Cambria" w:eastAsia="Cambria" w:hAnsi="Cambria" w:cs="Times New Roman"/>
          <w:sz w:val="24"/>
          <w:szCs w:val="24"/>
        </w:rPr>
        <w:t>6.</w:t>
      </w:r>
    </w:p>
    <w:p w14:paraId="6BDE2B00" w14:textId="05E9A8AC"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x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42</w:t>
      </w:r>
      <w:r w:rsidRPr="00986BCF">
        <w:rPr>
          <w:rFonts w:ascii="Cambria" w:eastAsia="Cambria" w:hAnsi="Cambria" w:cs="Times New Roman"/>
          <w:sz w:val="24"/>
          <w:szCs w:val="24"/>
        </w:rPr>
        <w:br/>
      </w:r>
      <w:r w:rsidR="00EC1476">
        <w:rPr>
          <w:rFonts w:ascii="Consolas" w:eastAsia="Cambria" w:hAnsi="Consolas" w:cs="Times New Roman"/>
          <w:b/>
          <w:color w:val="204A87"/>
          <w:szCs w:val="24"/>
          <w:shd w:val="clear" w:color="auto" w:fill="F8F8F8"/>
        </w:rPr>
        <w:t>class</w:t>
      </w:r>
      <w:r w:rsidRPr="00986BCF">
        <w:rPr>
          <w:rFonts w:ascii="Consolas" w:eastAsia="Cambria" w:hAnsi="Consolas" w:cs="Times New Roman"/>
          <w:szCs w:val="24"/>
          <w:shd w:val="clear" w:color="auto" w:fill="F8F8F8"/>
        </w:rPr>
        <w:t>(x)</w:t>
      </w:r>
    </w:p>
    <w:p w14:paraId="45247D8F"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"numeric"</w:t>
      </w:r>
    </w:p>
    <w:p w14:paraId="23F1B9C8" w14:textId="546E5640" w:rsidR="00986BCF" w:rsidRPr="00070928"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Note that the class of X here is numeric rather than an </w:t>
      </w:r>
      <w:r w:rsidR="00AB0825" w:rsidRPr="00986BCF">
        <w:rPr>
          <w:rFonts w:ascii="Cambria" w:eastAsia="Cambria" w:hAnsi="Cambria" w:cs="Times New Roman"/>
          <w:sz w:val="24"/>
          <w:szCs w:val="24"/>
        </w:rPr>
        <w:t>integer</w:t>
      </w:r>
      <w:r w:rsidRPr="00986BCF">
        <w:rPr>
          <w:rFonts w:ascii="Cambria" w:eastAsia="Cambria" w:hAnsi="Cambria" w:cs="Times New Roman"/>
          <w:sz w:val="24"/>
          <w:szCs w:val="24"/>
        </w:rPr>
        <w:t xml:space="preserve"> (which might not be want you expected). why? well, it has to do with some inside stuff on computer languages but in general R is going to store everything as numeric unless you tell it differently. In order to make it be an </w:t>
      </w:r>
      <w:r w:rsidR="00AB0825" w:rsidRPr="00986BCF">
        <w:rPr>
          <w:rFonts w:ascii="Cambria" w:eastAsia="Cambria" w:hAnsi="Cambria" w:cs="Times New Roman"/>
          <w:sz w:val="24"/>
          <w:szCs w:val="24"/>
        </w:rPr>
        <w:t>integer</w:t>
      </w:r>
      <w:r w:rsidRPr="00986BCF">
        <w:rPr>
          <w:rFonts w:ascii="Cambria" w:eastAsia="Cambria" w:hAnsi="Cambria" w:cs="Times New Roman"/>
          <w:sz w:val="24"/>
          <w:szCs w:val="24"/>
        </w:rPr>
        <w:t xml:space="preserve"> we need to use a trick, which is to add the suffix L to the number</w:t>
      </w:r>
    </w:p>
    <w:p w14:paraId="0B70F78A"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xx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szCs w:val="24"/>
          <w:shd w:val="clear" w:color="auto" w:fill="F8F8F8"/>
        </w:rPr>
        <w:t>42L</w:t>
      </w:r>
      <w:r w:rsidRPr="00986BCF">
        <w:rPr>
          <w:rFonts w:ascii="Cambria" w:eastAsia="Cambria" w:hAnsi="Cambria" w:cs="Times New Roman"/>
          <w:sz w:val="24"/>
          <w:szCs w:val="24"/>
        </w:rPr>
        <w:br/>
      </w:r>
      <w:r w:rsidRPr="00986BCF">
        <w:rPr>
          <w:rFonts w:ascii="Consolas" w:eastAsia="Cambria" w:hAnsi="Consolas" w:cs="Times New Roman"/>
          <w:b/>
          <w:color w:val="204A87"/>
          <w:szCs w:val="24"/>
          <w:shd w:val="clear" w:color="auto" w:fill="F8F8F8"/>
        </w:rPr>
        <w:t>is.integer</w:t>
      </w:r>
      <w:r w:rsidRPr="00986BCF">
        <w:rPr>
          <w:rFonts w:ascii="Consolas" w:eastAsia="Cambria" w:hAnsi="Consolas" w:cs="Times New Roman"/>
          <w:szCs w:val="24"/>
          <w:shd w:val="clear" w:color="auto" w:fill="F8F8F8"/>
        </w:rPr>
        <w:t>(xx)</w:t>
      </w:r>
    </w:p>
    <w:p w14:paraId="07D5205C"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TRUE</w:t>
      </w:r>
    </w:p>
    <w:p w14:paraId="164717E1" w14:textId="7DF842B2" w:rsidR="00986BCF" w:rsidRPr="00986BCF" w:rsidRDefault="00EC1476" w:rsidP="00986BCF">
      <w:pPr>
        <w:numPr>
          <w:ilvl w:val="0"/>
          <w:numId w:val="14"/>
        </w:numPr>
        <w:tabs>
          <w:tab w:val="num" w:pos="0"/>
        </w:tabs>
        <w:spacing w:before="36" w:after="36" w:line="240" w:lineRule="auto"/>
        <w:rPr>
          <w:rFonts w:ascii="Cambria" w:eastAsia="Cambria" w:hAnsi="Cambria" w:cs="Times New Roman"/>
          <w:sz w:val="24"/>
          <w:szCs w:val="24"/>
        </w:rPr>
      </w:pPr>
      <w:r>
        <w:rPr>
          <w:rFonts w:ascii="Cambria" w:eastAsia="Cambria" w:hAnsi="Cambria" w:cs="Times New Roman"/>
          <w:sz w:val="24"/>
          <w:szCs w:val="24"/>
        </w:rPr>
        <w:t>A</w:t>
      </w:r>
      <w:r w:rsidR="00986BCF" w:rsidRPr="00986BCF">
        <w:rPr>
          <w:rFonts w:ascii="Cambria" w:eastAsia="Cambria" w:hAnsi="Cambria" w:cs="Times New Roman"/>
          <w:sz w:val="24"/>
          <w:szCs w:val="24"/>
        </w:rPr>
        <w:t xml:space="preserve">ssign </w:t>
      </w:r>
      <w:r w:rsidR="00986BCF" w:rsidRPr="00EC1476">
        <w:rPr>
          <w:rFonts w:ascii="Cambria" w:eastAsia="Cambria" w:hAnsi="Cambria" w:cs="Times New Roman"/>
          <w:i/>
          <w:iCs/>
          <w:sz w:val="24"/>
          <w:szCs w:val="24"/>
        </w:rPr>
        <w:t>my_value</w:t>
      </w:r>
      <w:r w:rsidR="00986BCF" w:rsidRPr="00986BCF">
        <w:rPr>
          <w:rFonts w:ascii="Cambria" w:eastAsia="Cambria" w:hAnsi="Cambria" w:cs="Times New Roman"/>
          <w:sz w:val="24"/>
          <w:szCs w:val="24"/>
        </w:rPr>
        <w:t xml:space="preserve"> to be “hello”. then check its class</w:t>
      </w:r>
    </w:p>
    <w:p w14:paraId="406BDDE4" w14:textId="36DDD688" w:rsidR="00986BCF" w:rsidRDefault="007E0546" w:rsidP="00016477">
      <w:pPr>
        <w:spacing w:before="36" w:after="36" w:line="240" w:lineRule="auto"/>
        <w:ind w:left="1200"/>
        <w:rPr>
          <w:rFonts w:ascii="Cambria" w:eastAsia="Cambria" w:hAnsi="Cambria" w:cs="Times New Roman"/>
          <w:color w:val="2F5496" w:themeColor="accent5" w:themeShade="BF"/>
          <w:sz w:val="24"/>
          <w:szCs w:val="24"/>
        </w:rPr>
      </w:pPr>
      <w:r>
        <w:rPr>
          <w:rFonts w:ascii="Cambria" w:eastAsia="Cambria" w:hAnsi="Cambria" w:cs="Times New Roman"/>
          <w:color w:val="2F5496" w:themeColor="accent5" w:themeShade="BF"/>
          <w:sz w:val="24"/>
          <w:szCs w:val="24"/>
        </w:rPr>
        <w:t>my_value &lt;- “hello”</w:t>
      </w:r>
    </w:p>
    <w:p w14:paraId="777BEE74" w14:textId="44B29DF1" w:rsidR="007E0546" w:rsidRPr="007E0546" w:rsidRDefault="007E0546" w:rsidP="00016477">
      <w:pPr>
        <w:spacing w:before="36" w:after="36" w:line="240" w:lineRule="auto"/>
        <w:ind w:left="1200"/>
        <w:rPr>
          <w:rFonts w:ascii="Cambria" w:eastAsia="Cambria" w:hAnsi="Cambria" w:cs="Times New Roman"/>
          <w:color w:val="2F5496" w:themeColor="accent5" w:themeShade="BF"/>
          <w:sz w:val="24"/>
          <w:szCs w:val="24"/>
        </w:rPr>
      </w:pPr>
      <w:r>
        <w:rPr>
          <w:rFonts w:ascii="Cambria" w:eastAsia="Cambria" w:hAnsi="Cambria" w:cs="Times New Roman"/>
          <w:color w:val="2F5496" w:themeColor="accent5" w:themeShade="BF"/>
          <w:sz w:val="24"/>
          <w:szCs w:val="24"/>
        </w:rPr>
        <w:t>class(my_value)</w:t>
      </w:r>
    </w:p>
    <w:p w14:paraId="3AC9E054" w14:textId="6068EFC2" w:rsidR="00AB0825" w:rsidRPr="00CD0310" w:rsidRDefault="00CD0310" w:rsidP="00AB0825">
      <w:pPr>
        <w:spacing w:before="36" w:after="36" w:line="240" w:lineRule="auto"/>
        <w:rPr>
          <w:rFonts w:ascii="Cambria" w:eastAsia="Cambria" w:hAnsi="Cambria" w:cs="Times New Roman"/>
          <w:color w:val="2F5496" w:themeColor="accent5" w:themeShade="BF"/>
          <w:sz w:val="24"/>
          <w:szCs w:val="24"/>
        </w:rPr>
      </w:pPr>
      <w:r>
        <w:rPr>
          <w:rFonts w:ascii="Cambria" w:eastAsia="Cambria" w:hAnsi="Cambria" w:cs="Times New Roman"/>
          <w:color w:val="2F5496" w:themeColor="accent5" w:themeShade="BF"/>
          <w:sz w:val="24"/>
          <w:szCs w:val="24"/>
        </w:rPr>
        <w:t>my_value is classified as character</w:t>
      </w:r>
    </w:p>
    <w:p w14:paraId="0CE48437" w14:textId="35B0FB09" w:rsidR="00AB0825" w:rsidRDefault="00AB0825" w:rsidP="00AB0825">
      <w:pPr>
        <w:spacing w:before="36" w:after="36" w:line="240" w:lineRule="auto"/>
        <w:rPr>
          <w:rFonts w:ascii="Cambria" w:eastAsia="Cambria" w:hAnsi="Cambria" w:cs="Times New Roman"/>
          <w:sz w:val="24"/>
          <w:szCs w:val="24"/>
        </w:rPr>
      </w:pPr>
    </w:p>
    <w:p w14:paraId="619B65EE" w14:textId="6300C1AF" w:rsidR="00AB0825" w:rsidRDefault="00AB0825" w:rsidP="00AB0825">
      <w:pPr>
        <w:spacing w:before="36" w:after="36" w:line="240" w:lineRule="auto"/>
        <w:rPr>
          <w:rFonts w:ascii="Cambria" w:eastAsia="Cambria" w:hAnsi="Cambria" w:cs="Times New Roman"/>
          <w:sz w:val="24"/>
          <w:szCs w:val="24"/>
        </w:rPr>
      </w:pPr>
      <w:r>
        <w:rPr>
          <w:rFonts w:ascii="Cambria" w:eastAsia="Cambria" w:hAnsi="Cambria" w:cs="Times New Roman"/>
          <w:sz w:val="24"/>
          <w:szCs w:val="24"/>
        </w:rPr>
        <w:t>Below are some examples…copy the code into R and play around with this until you get a feel for the different classes</w:t>
      </w:r>
    </w:p>
    <w:p w14:paraId="35C4B91A" w14:textId="77777777" w:rsidR="00AB0825" w:rsidRPr="00986BCF" w:rsidRDefault="00AB0825" w:rsidP="00AB0825">
      <w:pPr>
        <w:spacing w:before="36" w:after="36" w:line="240" w:lineRule="auto"/>
        <w:ind w:left="1200"/>
        <w:rPr>
          <w:rFonts w:ascii="Cambria" w:eastAsia="Cambria" w:hAnsi="Cambria" w:cs="Times New Roman"/>
          <w:sz w:val="24"/>
          <w:szCs w:val="24"/>
        </w:rPr>
      </w:pPr>
    </w:p>
    <w:p w14:paraId="052C54CA" w14:textId="2C803E44"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my_value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b/>
          <w:color w:val="CE5C00"/>
          <w:szCs w:val="24"/>
          <w:shd w:val="clear" w:color="auto" w:fill="F8F8F8"/>
        </w:rPr>
        <w: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3</w:t>
      </w:r>
      <w:r w:rsidRPr="00986BCF">
        <w:rPr>
          <w:rFonts w:ascii="Cambria" w:eastAsia="Cambria" w:hAnsi="Cambria" w:cs="Times New Roman"/>
          <w:sz w:val="24"/>
          <w:szCs w:val="24"/>
        </w:rPr>
        <w:br/>
      </w:r>
      <w:r w:rsidRPr="00986BCF">
        <w:rPr>
          <w:rFonts w:ascii="Consolas" w:eastAsia="Cambria" w:hAnsi="Consolas" w:cs="Times New Roman"/>
          <w:b/>
          <w:color w:val="204A87"/>
          <w:szCs w:val="24"/>
          <w:shd w:val="clear" w:color="auto" w:fill="F8F8F8"/>
        </w:rPr>
        <w:t>is.numeric</w:t>
      </w:r>
      <w:r w:rsidRPr="00986BCF">
        <w:rPr>
          <w:rFonts w:ascii="Consolas" w:eastAsia="Cambria" w:hAnsi="Consolas" w:cs="Times New Roman"/>
          <w:szCs w:val="24"/>
          <w:shd w:val="clear" w:color="auto" w:fill="F8F8F8"/>
        </w:rPr>
        <w:t>(my_value)</w:t>
      </w:r>
    </w:p>
    <w:p w14:paraId="10BD7E83"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TRUE</w:t>
      </w:r>
    </w:p>
    <w:p w14:paraId="50AB12BF"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my_name &lt;-</w:t>
      </w:r>
      <w:r w:rsidRPr="00986BCF">
        <w:rPr>
          <w:rFonts w:ascii="Consolas" w:eastAsia="Cambria" w:hAnsi="Consolas" w:cs="Times New Roman"/>
          <w:color w:val="4E9A06"/>
          <w:szCs w:val="24"/>
          <w:shd w:val="clear" w:color="auto" w:fill="F8F8F8"/>
        </w:rPr>
        <w:t xml:space="preserve"> "Marc Kissel"</w:t>
      </w:r>
      <w:r w:rsidRPr="00986BCF">
        <w:rPr>
          <w:rFonts w:ascii="Cambria" w:eastAsia="Cambria" w:hAnsi="Cambria" w:cs="Times New Roman"/>
          <w:sz w:val="24"/>
          <w:szCs w:val="24"/>
        </w:rPr>
        <w:br/>
      </w:r>
      <w:r w:rsidRPr="00986BCF">
        <w:rPr>
          <w:rFonts w:ascii="Consolas" w:eastAsia="Cambria" w:hAnsi="Consolas" w:cs="Times New Roman"/>
          <w:b/>
          <w:color w:val="204A87"/>
          <w:szCs w:val="24"/>
          <w:shd w:val="clear" w:color="auto" w:fill="F8F8F8"/>
        </w:rPr>
        <w:t>is.numeric</w:t>
      </w:r>
      <w:r w:rsidRPr="00986BCF">
        <w:rPr>
          <w:rFonts w:ascii="Consolas" w:eastAsia="Cambria" w:hAnsi="Consolas" w:cs="Times New Roman"/>
          <w:szCs w:val="24"/>
          <w:shd w:val="clear" w:color="auto" w:fill="F8F8F8"/>
        </w:rPr>
        <w:t>(my_name)</w:t>
      </w:r>
    </w:p>
    <w:p w14:paraId="4DFB1B34"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FALSE</w:t>
      </w:r>
    </w:p>
    <w:p w14:paraId="354F705C" w14:textId="1F7607ED"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b/>
          <w:color w:val="204A87"/>
          <w:szCs w:val="24"/>
          <w:shd w:val="clear" w:color="auto" w:fill="F8F8F8"/>
        </w:rPr>
        <w:t>is.character</w:t>
      </w:r>
      <w:r w:rsidRPr="00986BCF">
        <w:rPr>
          <w:rFonts w:ascii="Consolas" w:eastAsia="Cambria" w:hAnsi="Consolas" w:cs="Times New Roman"/>
          <w:szCs w:val="24"/>
          <w:shd w:val="clear" w:color="auto" w:fill="F8F8F8"/>
        </w:rPr>
        <w:t xml:space="preserve">(my_name) </w:t>
      </w:r>
    </w:p>
    <w:p w14:paraId="36987131" w14:textId="77777777" w:rsidR="00EC1476" w:rsidRPr="00986BCF" w:rsidRDefault="00986BCF" w:rsidP="00EC1476">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TRUE</w:t>
      </w:r>
      <w:r w:rsidR="00EC1476">
        <w:rPr>
          <w:rFonts w:ascii="Consolas" w:eastAsia="Cambria" w:hAnsi="Consolas" w:cs="Times New Roman"/>
          <w:szCs w:val="24"/>
        </w:rPr>
        <w:t xml:space="preserve"> </w:t>
      </w:r>
      <w:r w:rsidR="00EC1476" w:rsidRPr="00986BCF">
        <w:rPr>
          <w:rFonts w:ascii="Consolas" w:eastAsia="Cambria" w:hAnsi="Consolas" w:cs="Times New Roman"/>
          <w:i/>
          <w:color w:val="8F5902"/>
          <w:szCs w:val="24"/>
          <w:shd w:val="clear" w:color="auto" w:fill="F8F8F8"/>
        </w:rPr>
        <w:t>#and how!</w:t>
      </w:r>
    </w:p>
    <w:p w14:paraId="4396446D" w14:textId="113B38A6"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
    <w:p w14:paraId="1248953D" w14:textId="77777777" w:rsidR="00AB0825" w:rsidRDefault="00AB0825" w:rsidP="00AB0825">
      <w:pPr>
        <w:spacing w:before="36" w:after="36" w:line="240" w:lineRule="auto"/>
        <w:rPr>
          <w:rFonts w:ascii="Cambria" w:eastAsia="Cambria" w:hAnsi="Cambria" w:cs="Times New Roman"/>
          <w:sz w:val="24"/>
          <w:szCs w:val="24"/>
        </w:rPr>
      </w:pPr>
    </w:p>
    <w:p w14:paraId="76CBDC9D" w14:textId="2F134B9D" w:rsidR="00986BCF" w:rsidRPr="00986BCF" w:rsidRDefault="00986BCF" w:rsidP="00AB0825">
      <w:pPr>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below is some R code. guess what each type of object will be and then use R to find the answer</w:t>
      </w:r>
    </w:p>
    <w:p w14:paraId="4BF3B746" w14:textId="77777777" w:rsidR="00AB0825" w:rsidRDefault="00AB0825" w:rsidP="00986BCF">
      <w:pPr>
        <w:shd w:val="clear" w:color="auto" w:fill="F8F8F8"/>
        <w:wordWrap w:val="0"/>
        <w:spacing w:after="200" w:line="240" w:lineRule="auto"/>
        <w:rPr>
          <w:rFonts w:ascii="Consolas" w:eastAsia="Cambria" w:hAnsi="Consolas" w:cs="Times New Roman"/>
          <w:szCs w:val="24"/>
          <w:shd w:val="clear" w:color="auto" w:fill="F8F8F8"/>
        </w:rPr>
      </w:pPr>
    </w:p>
    <w:p w14:paraId="05DB7D22" w14:textId="0591F86A"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a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1.333</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b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8F5902"/>
          <w:szCs w:val="24"/>
          <w:shd w:val="clear" w:color="auto" w:fill="F8F8F8"/>
        </w:rPr>
        <w:t>TRUE</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c &lt;-</w:t>
      </w:r>
      <w:r w:rsidRPr="00986BCF">
        <w:rPr>
          <w:rFonts w:ascii="Consolas" w:eastAsia="Cambria" w:hAnsi="Consolas" w:cs="Times New Roman"/>
          <w:color w:val="4E9A06"/>
          <w:szCs w:val="24"/>
          <w:shd w:val="clear" w:color="auto" w:fill="F8F8F8"/>
        </w:rPr>
        <w:t xml:space="preserve">  "my name is"</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d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Sys.Date</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i/>
          <w:color w:val="8F5902"/>
          <w:szCs w:val="24"/>
          <w:shd w:val="clear" w:color="auto" w:fill="F8F8F8"/>
        </w:rPr>
        <w:t># tricky</w:t>
      </w:r>
    </w:p>
    <w:p w14:paraId="33FFDD00" w14:textId="77777777" w:rsidR="00AB0825" w:rsidRDefault="00AB0825" w:rsidP="00986BCF">
      <w:pPr>
        <w:spacing w:before="180" w:after="180" w:line="240" w:lineRule="auto"/>
        <w:rPr>
          <w:rFonts w:ascii="Cambria" w:eastAsia="Cambria" w:hAnsi="Cambria" w:cs="Times New Roman"/>
          <w:sz w:val="24"/>
          <w:szCs w:val="24"/>
        </w:rPr>
      </w:pPr>
    </w:p>
    <w:p w14:paraId="505C2BD6" w14:textId="6FF874D8"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A class defines what kinds of operations can be implemented on an object &amp; how a function will return a value</w:t>
      </w:r>
      <w:r w:rsidR="00EC1476">
        <w:rPr>
          <w:rFonts w:ascii="Cambria" w:eastAsia="Cambria" w:hAnsi="Cambria" w:cs="Times New Roman"/>
          <w:sz w:val="24"/>
          <w:szCs w:val="24"/>
        </w:rPr>
        <w:t xml:space="preserve"> </w:t>
      </w:r>
      <w:r w:rsidR="00AB0825">
        <w:rPr>
          <w:rFonts w:ascii="Cambria" w:eastAsia="Cambria" w:hAnsi="Cambria" w:cs="Times New Roman"/>
          <w:sz w:val="24"/>
          <w:szCs w:val="24"/>
        </w:rPr>
        <w:t xml:space="preserve">(for example, it wouldn’t make sense to get the mean of something that is stored as a </w:t>
      </w:r>
      <w:r w:rsidR="00A61CB2">
        <w:rPr>
          <w:rFonts w:ascii="Cambria" w:eastAsia="Cambria" w:hAnsi="Cambria" w:cs="Times New Roman"/>
          <w:sz w:val="24"/>
          <w:szCs w:val="24"/>
        </w:rPr>
        <w:t>character</w:t>
      </w:r>
      <w:r w:rsidR="00AB0825">
        <w:rPr>
          <w:rFonts w:ascii="Cambria" w:eastAsia="Cambria" w:hAnsi="Cambria" w:cs="Times New Roman"/>
          <w:sz w:val="24"/>
          <w:szCs w:val="24"/>
        </w:rPr>
        <w:t>)</w:t>
      </w:r>
      <w:r w:rsidRPr="00986BCF">
        <w:rPr>
          <w:rFonts w:ascii="Cambria" w:eastAsia="Cambria" w:hAnsi="Cambria" w:cs="Times New Roman"/>
          <w:sz w:val="24"/>
          <w:szCs w:val="24"/>
        </w:rPr>
        <w:t>. It is important to keep track of the classes of your objects. Class mistakes are probably the most common kind of problem in R</w:t>
      </w:r>
    </w:p>
    <w:p w14:paraId="7B0A8A34" w14:textId="39DBB6A1" w:rsidR="00986BCF" w:rsidRPr="00D655F1" w:rsidRDefault="00AB0825" w:rsidP="00986BCF">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 xml:space="preserve">Part </w:t>
      </w:r>
      <w:r w:rsidR="00986BCF" w:rsidRPr="00D655F1">
        <w:rPr>
          <w:rFonts w:ascii="Cambria" w:eastAsia="Cambria" w:hAnsi="Cambria" w:cs="Times New Roman"/>
          <w:sz w:val="24"/>
          <w:szCs w:val="24"/>
          <w:u w:val="single"/>
        </w:rPr>
        <w:t xml:space="preserve"> 5: Vectors</w:t>
      </w:r>
    </w:p>
    <w:p w14:paraId="5E64E872" w14:textId="7E1281B0" w:rsidR="00986BCF" w:rsidRPr="00A61CB2" w:rsidRDefault="00A61CB2"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S</w:t>
      </w:r>
      <w:r w:rsidR="00986BCF" w:rsidRPr="00986BCF">
        <w:rPr>
          <w:rFonts w:ascii="Cambria" w:eastAsia="Cambria" w:hAnsi="Cambria" w:cs="Times New Roman"/>
          <w:sz w:val="24"/>
          <w:szCs w:val="24"/>
        </w:rPr>
        <w:t xml:space="preserve">o far we have only stored one value into an object. but most of the time we are going to have to work with a lot of data. </w:t>
      </w:r>
      <w:r>
        <w:rPr>
          <w:rFonts w:ascii="Cambria" w:eastAsia="Cambria" w:hAnsi="Cambria" w:cs="Times New Roman"/>
          <w:sz w:val="24"/>
          <w:szCs w:val="24"/>
        </w:rPr>
        <w:t>S</w:t>
      </w:r>
      <w:r w:rsidR="00986BCF" w:rsidRPr="00986BCF">
        <w:rPr>
          <w:rFonts w:ascii="Cambria" w:eastAsia="Cambria" w:hAnsi="Cambria" w:cs="Times New Roman"/>
          <w:sz w:val="24"/>
          <w:szCs w:val="24"/>
        </w:rPr>
        <w:t xml:space="preserve">ay you have a series of numbers and want to add 7 to each of them. </w:t>
      </w:r>
      <w:r>
        <w:rPr>
          <w:rFonts w:ascii="Cambria" w:eastAsia="Cambria" w:hAnsi="Cambria" w:cs="Times New Roman"/>
          <w:sz w:val="24"/>
          <w:szCs w:val="24"/>
        </w:rPr>
        <w:t>I</w:t>
      </w:r>
      <w:r w:rsidR="00986BCF" w:rsidRPr="00986BCF">
        <w:rPr>
          <w:rFonts w:ascii="Cambria" w:eastAsia="Cambria" w:hAnsi="Cambria" w:cs="Times New Roman"/>
          <w:sz w:val="24"/>
          <w:szCs w:val="24"/>
        </w:rPr>
        <w:t xml:space="preserve">t would be a pain to have to do that manually. </w:t>
      </w:r>
      <w:r>
        <w:rPr>
          <w:rFonts w:ascii="Cambria" w:eastAsia="Cambria" w:hAnsi="Cambria" w:cs="Times New Roman"/>
          <w:sz w:val="24"/>
          <w:szCs w:val="24"/>
        </w:rPr>
        <w:t>W</w:t>
      </w:r>
      <w:r w:rsidR="00986BCF" w:rsidRPr="00986BCF">
        <w:rPr>
          <w:rFonts w:ascii="Cambria" w:eastAsia="Cambria" w:hAnsi="Cambria" w:cs="Times New Roman"/>
          <w:sz w:val="24"/>
          <w:szCs w:val="24"/>
        </w:rPr>
        <w:t xml:space="preserve">e can use </w:t>
      </w:r>
      <w:r>
        <w:rPr>
          <w:rFonts w:ascii="Cambria" w:eastAsia="Cambria" w:hAnsi="Cambria" w:cs="Times New Roman"/>
          <w:sz w:val="24"/>
          <w:szCs w:val="24"/>
        </w:rPr>
        <w:t>R</w:t>
      </w:r>
      <w:r w:rsidR="00986BCF" w:rsidRPr="00986BCF">
        <w:rPr>
          <w:rFonts w:ascii="Cambria" w:eastAsia="Cambria" w:hAnsi="Cambria" w:cs="Times New Roman"/>
          <w:sz w:val="24"/>
          <w:szCs w:val="24"/>
        </w:rPr>
        <w:t xml:space="preserve"> to store a series of </w:t>
      </w:r>
      <w:r w:rsidRPr="00986BCF">
        <w:rPr>
          <w:rFonts w:ascii="Cambria" w:eastAsia="Cambria" w:hAnsi="Cambria" w:cs="Times New Roman"/>
          <w:sz w:val="24"/>
          <w:szCs w:val="24"/>
        </w:rPr>
        <w:t>values</w:t>
      </w:r>
      <w:r w:rsidR="00986BCF" w:rsidRPr="00986BCF">
        <w:rPr>
          <w:rFonts w:ascii="Cambria" w:eastAsia="Cambria" w:hAnsi="Cambria" w:cs="Times New Roman"/>
          <w:sz w:val="24"/>
          <w:szCs w:val="24"/>
        </w:rPr>
        <w:t xml:space="preserve"> (called a </w:t>
      </w:r>
      <w:r w:rsidR="00986BCF" w:rsidRPr="00986BCF">
        <w:rPr>
          <w:rFonts w:ascii="Cambria" w:eastAsia="Cambria" w:hAnsi="Cambria" w:cs="Times New Roman"/>
          <w:i/>
          <w:sz w:val="24"/>
          <w:szCs w:val="24"/>
        </w:rPr>
        <w:t>vector</w:t>
      </w:r>
      <w:r w:rsidR="00986BCF" w:rsidRPr="00986BCF">
        <w:rPr>
          <w:rFonts w:ascii="Cambria" w:eastAsia="Cambria" w:hAnsi="Cambria" w:cs="Times New Roman"/>
          <w:sz w:val="24"/>
          <w:szCs w:val="24"/>
        </w:rPr>
        <w:t>)</w:t>
      </w:r>
      <w:r>
        <w:rPr>
          <w:rFonts w:ascii="Cambria" w:eastAsia="Cambria" w:hAnsi="Cambria" w:cs="Times New Roman"/>
          <w:sz w:val="24"/>
          <w:szCs w:val="24"/>
        </w:rPr>
        <w:t xml:space="preserve"> by using the </w:t>
      </w:r>
      <w:r>
        <w:rPr>
          <w:rFonts w:ascii="Cambria" w:eastAsia="Cambria" w:hAnsi="Cambria" w:cs="Times New Roman"/>
          <w:i/>
          <w:iCs/>
          <w:sz w:val="24"/>
          <w:szCs w:val="24"/>
        </w:rPr>
        <w:t>c</w:t>
      </w:r>
      <w:r>
        <w:rPr>
          <w:rFonts w:ascii="Cambria" w:eastAsia="Cambria" w:hAnsi="Cambria" w:cs="Times New Roman"/>
          <w:sz w:val="24"/>
          <w:szCs w:val="24"/>
        </w:rPr>
        <w:t xml:space="preserve"> function:</w:t>
      </w:r>
    </w:p>
    <w:p w14:paraId="4076D5D1" w14:textId="77777777" w:rsidR="00A61CB2" w:rsidRPr="00986BCF" w:rsidRDefault="00A61CB2" w:rsidP="00986BCF">
      <w:pPr>
        <w:spacing w:before="180" w:after="180" w:line="240" w:lineRule="auto"/>
        <w:rPr>
          <w:rFonts w:ascii="Cambria" w:eastAsia="Cambria" w:hAnsi="Cambria" w:cs="Times New Roman"/>
          <w:sz w:val="24"/>
          <w:szCs w:val="24"/>
        </w:rPr>
      </w:pPr>
    </w:p>
    <w:p w14:paraId="60364B7B"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my_vector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3</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4</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5</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my_new_vector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6</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7</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8</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9</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10</w:t>
      </w:r>
      <w:r w:rsidRPr="00986BCF">
        <w:rPr>
          <w:rFonts w:ascii="Consolas" w:eastAsia="Cambria" w:hAnsi="Consolas" w:cs="Times New Roman"/>
          <w:szCs w:val="24"/>
          <w:shd w:val="clear" w:color="auto" w:fill="F8F8F8"/>
        </w:rPr>
        <w:t>)</w:t>
      </w:r>
    </w:p>
    <w:p w14:paraId="1DFAA75F" w14:textId="4426497F"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let’s say you are doing some research and want to record the biological sex of the </w:t>
      </w:r>
      <w:r w:rsidR="00A61CB2" w:rsidRPr="00986BCF">
        <w:rPr>
          <w:rFonts w:ascii="Cambria" w:eastAsia="Cambria" w:hAnsi="Cambria" w:cs="Times New Roman"/>
          <w:sz w:val="24"/>
          <w:szCs w:val="24"/>
        </w:rPr>
        <w:t>skeletons</w:t>
      </w:r>
      <w:r w:rsidRPr="00986BCF">
        <w:rPr>
          <w:rFonts w:ascii="Cambria" w:eastAsia="Cambria" w:hAnsi="Cambria" w:cs="Times New Roman"/>
          <w:sz w:val="24"/>
          <w:szCs w:val="24"/>
        </w:rPr>
        <w:t xml:space="preserve"> in your study. </w:t>
      </w:r>
      <w:r w:rsidR="00A61CB2">
        <w:rPr>
          <w:rFonts w:ascii="Cambria" w:eastAsia="Cambria" w:hAnsi="Cambria" w:cs="Times New Roman"/>
          <w:sz w:val="24"/>
          <w:szCs w:val="24"/>
        </w:rPr>
        <w:t>A</w:t>
      </w:r>
      <w:r w:rsidRPr="00986BCF">
        <w:rPr>
          <w:rFonts w:ascii="Cambria" w:eastAsia="Cambria" w:hAnsi="Cambria" w:cs="Times New Roman"/>
          <w:sz w:val="24"/>
          <w:szCs w:val="24"/>
        </w:rPr>
        <w:t>fter analyzing them you decide that this is the correct designation</w:t>
      </w:r>
    </w:p>
    <w:p w14:paraId="33F39A64" w14:textId="77777777" w:rsidR="00986BCF" w:rsidRPr="00020092" w:rsidRDefault="00986BCF" w:rsidP="00020092">
      <w:pPr>
        <w:spacing w:before="180" w:after="180" w:line="240" w:lineRule="auto"/>
        <w:jc w:val="center"/>
        <w:rPr>
          <w:rFonts w:ascii="Cambria" w:eastAsia="Cambria" w:hAnsi="Cambria" w:cs="Times New Roman"/>
          <w:b/>
          <w:bCs/>
          <w:sz w:val="24"/>
          <w:szCs w:val="24"/>
        </w:rPr>
      </w:pPr>
      <w:r w:rsidRPr="00020092">
        <w:rPr>
          <w:rFonts w:ascii="Cambria" w:eastAsia="Cambria" w:hAnsi="Cambria" w:cs="Times New Roman"/>
          <w:b/>
          <w:bCs/>
          <w:sz w:val="24"/>
          <w:szCs w:val="24"/>
        </w:rPr>
        <w:t>male male female male female female female</w:t>
      </w:r>
    </w:p>
    <w:p w14:paraId="0A96385C" w14:textId="3FFCCA2F" w:rsidR="00A61CB2" w:rsidRDefault="00A61CB2" w:rsidP="00A61CB2">
      <w:pPr>
        <w:spacing w:before="36" w:after="36" w:line="240" w:lineRule="auto"/>
        <w:rPr>
          <w:rFonts w:ascii="Cambria" w:eastAsia="Cambria" w:hAnsi="Cambria" w:cs="Times New Roman"/>
          <w:sz w:val="24"/>
          <w:szCs w:val="24"/>
        </w:rPr>
      </w:pPr>
    </w:p>
    <w:p w14:paraId="5FE53FB8" w14:textId="77777777" w:rsidR="00A61CB2" w:rsidRDefault="00A61CB2" w:rsidP="00A61CB2">
      <w:pPr>
        <w:spacing w:before="36" w:after="36" w:line="240" w:lineRule="auto"/>
        <w:rPr>
          <w:rFonts w:ascii="Cambria" w:eastAsia="Cambria" w:hAnsi="Cambria" w:cs="Times New Roman"/>
          <w:sz w:val="24"/>
          <w:szCs w:val="24"/>
        </w:rPr>
      </w:pPr>
    </w:p>
    <w:p w14:paraId="2376AE9E" w14:textId="34C2C550" w:rsidR="00986BCF" w:rsidRDefault="00986BCF" w:rsidP="00986BCF">
      <w:pPr>
        <w:numPr>
          <w:ilvl w:val="0"/>
          <w:numId w:val="16"/>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make a new object called </w:t>
      </w:r>
      <w:r w:rsidRPr="00986BCF">
        <w:rPr>
          <w:rFonts w:ascii="Cambria" w:eastAsia="Cambria" w:hAnsi="Cambria" w:cs="Times New Roman"/>
          <w:b/>
          <w:sz w:val="24"/>
          <w:szCs w:val="24"/>
        </w:rPr>
        <w:t>my_study</w:t>
      </w:r>
      <w:r w:rsidRPr="00986BCF">
        <w:rPr>
          <w:rFonts w:ascii="Cambria" w:eastAsia="Cambria" w:hAnsi="Cambria" w:cs="Times New Roman"/>
          <w:sz w:val="24"/>
          <w:szCs w:val="24"/>
        </w:rPr>
        <w:t xml:space="preserve"> and make it a vector of the recorded biological sex</w:t>
      </w:r>
      <w:r w:rsidR="00A61CB2">
        <w:rPr>
          <w:rFonts w:ascii="Cambria" w:eastAsia="Cambria" w:hAnsi="Cambria" w:cs="Times New Roman"/>
          <w:sz w:val="24"/>
          <w:szCs w:val="24"/>
        </w:rPr>
        <w:t xml:space="preserve"> *** &lt; - this is harder than it might look.</w:t>
      </w:r>
    </w:p>
    <w:p w14:paraId="2F184DC1" w14:textId="74297781" w:rsidR="00CD0310" w:rsidRPr="00CD0310" w:rsidRDefault="00CD0310" w:rsidP="00CD0310">
      <w:pPr>
        <w:spacing w:before="36" w:after="36" w:line="240" w:lineRule="auto"/>
        <w:ind w:left="1200"/>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my_study &lt;- c("male","male","female","male","female","female","female")</w:t>
      </w:r>
    </w:p>
    <w:p w14:paraId="6EAAE74B" w14:textId="01F7ADAF" w:rsidR="00986BCF" w:rsidRPr="00986BCF" w:rsidRDefault="00A61CB2"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C</w:t>
      </w:r>
      <w:r w:rsidR="00986BCF" w:rsidRPr="00986BCF">
        <w:rPr>
          <w:rFonts w:ascii="Cambria" w:eastAsia="Cambria" w:hAnsi="Cambria" w:cs="Times New Roman"/>
          <w:sz w:val="24"/>
          <w:szCs w:val="24"/>
        </w:rPr>
        <w:t xml:space="preserve">ongrats! you now have a </w:t>
      </w:r>
      <w:r w:rsidR="00986BCF" w:rsidRPr="00986BCF">
        <w:rPr>
          <w:rFonts w:ascii="Cambria" w:eastAsia="Cambria" w:hAnsi="Cambria" w:cs="Times New Roman"/>
          <w:i/>
          <w:sz w:val="24"/>
          <w:szCs w:val="24"/>
        </w:rPr>
        <w:t>vector</w:t>
      </w:r>
      <w:r w:rsidR="00986BCF" w:rsidRPr="00986BCF">
        <w:rPr>
          <w:rFonts w:ascii="Cambria" w:eastAsia="Cambria" w:hAnsi="Cambria" w:cs="Times New Roman"/>
          <w:sz w:val="24"/>
          <w:szCs w:val="24"/>
        </w:rPr>
        <w:t>!</w:t>
      </w:r>
    </w:p>
    <w:p w14:paraId="2D7825FA" w14:textId="5701B16B" w:rsidR="00986BCF" w:rsidRPr="00986BCF" w:rsidRDefault="00A61CB2"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L</w:t>
      </w:r>
      <w:r w:rsidR="00986BCF" w:rsidRPr="00986BCF">
        <w:rPr>
          <w:rFonts w:ascii="Cambria" w:eastAsia="Cambria" w:hAnsi="Cambria" w:cs="Times New Roman"/>
          <w:sz w:val="24"/>
          <w:szCs w:val="24"/>
        </w:rPr>
        <w:t>et</w:t>
      </w:r>
      <w:r>
        <w:rPr>
          <w:rFonts w:ascii="Cambria" w:eastAsia="Cambria" w:hAnsi="Cambria" w:cs="Times New Roman"/>
          <w:sz w:val="24"/>
          <w:szCs w:val="24"/>
        </w:rPr>
        <w:t>’</w:t>
      </w:r>
      <w:r w:rsidR="00986BCF" w:rsidRPr="00986BCF">
        <w:rPr>
          <w:rFonts w:ascii="Cambria" w:eastAsia="Cambria" w:hAnsi="Cambria" w:cs="Times New Roman"/>
          <w:sz w:val="24"/>
          <w:szCs w:val="24"/>
        </w:rPr>
        <w:t>s say you want to figure out how what the sex of the 5th skeleton is. you could print the object and count, but that takes time and an get difficult. R makes things easier for people like me who are lazy and what the computer to do it all.</w:t>
      </w:r>
    </w:p>
    <w:p w14:paraId="7555B9DD"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to get an </w:t>
      </w:r>
      <w:r w:rsidRPr="00986BCF">
        <w:rPr>
          <w:rFonts w:ascii="Cambria" w:eastAsia="Cambria" w:hAnsi="Cambria" w:cs="Times New Roman"/>
          <w:i/>
          <w:sz w:val="24"/>
          <w:szCs w:val="24"/>
        </w:rPr>
        <w:t>element</w:t>
      </w:r>
      <w:r w:rsidRPr="00986BCF">
        <w:rPr>
          <w:rFonts w:ascii="Cambria" w:eastAsia="Cambria" w:hAnsi="Cambria" w:cs="Times New Roman"/>
          <w:sz w:val="24"/>
          <w:szCs w:val="24"/>
        </w:rPr>
        <w:t xml:space="preserve"> from a list we use square brackets</w:t>
      </w:r>
    </w:p>
    <w:p w14:paraId="74C84F83"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my_study[</w:t>
      </w:r>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w:t>
      </w:r>
    </w:p>
    <w:p w14:paraId="439F5B16" w14:textId="68F10B12"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w:t>
      </w:r>
      <w:r w:rsidR="00E45196">
        <w:rPr>
          <w:rFonts w:ascii="Consolas" w:eastAsia="Cambria" w:hAnsi="Consolas" w:cs="Times New Roman"/>
          <w:szCs w:val="24"/>
        </w:rPr>
        <w:t>“male”</w:t>
      </w:r>
      <w:r w:rsidRPr="00986BCF">
        <w:rPr>
          <w:rFonts w:ascii="Consolas" w:eastAsia="Cambria" w:hAnsi="Consolas" w:cs="Times New Roman"/>
          <w:szCs w:val="24"/>
        </w:rPr>
        <w:t xml:space="preserve">] </w:t>
      </w:r>
    </w:p>
    <w:p w14:paraId="537636A1" w14:textId="5D251E23" w:rsidR="00986BCF" w:rsidRPr="00CD0310" w:rsidRDefault="00986BCF" w:rsidP="00CD0310">
      <w:pPr>
        <w:pStyle w:val="ListParagraph"/>
        <w:numPr>
          <w:ilvl w:val="0"/>
          <w:numId w:val="17"/>
        </w:numPr>
        <w:spacing w:before="36" w:after="36" w:line="240" w:lineRule="auto"/>
        <w:rPr>
          <w:rFonts w:ascii="Cambria" w:eastAsia="Cambria" w:hAnsi="Cambria" w:cs="Times New Roman"/>
          <w:sz w:val="24"/>
          <w:szCs w:val="24"/>
        </w:rPr>
      </w:pPr>
      <w:r w:rsidRPr="00CD0310">
        <w:rPr>
          <w:rFonts w:ascii="Cambria" w:eastAsia="Cambria" w:hAnsi="Cambria" w:cs="Times New Roman"/>
          <w:sz w:val="24"/>
          <w:szCs w:val="24"/>
        </w:rPr>
        <w:t>how would you get the sex of the third skeleton?</w:t>
      </w:r>
    </w:p>
    <w:p w14:paraId="5D59E7F9" w14:textId="482017C1" w:rsidR="00CD0310" w:rsidRPr="00CD0310" w:rsidRDefault="00CD0310" w:rsidP="00CD0310">
      <w:pPr>
        <w:pStyle w:val="ListParagraph"/>
        <w:spacing w:before="36" w:after="36" w:line="240" w:lineRule="auto"/>
        <w:ind w:left="1200"/>
        <w:rPr>
          <w:rFonts w:ascii="Cambria" w:eastAsia="Cambria" w:hAnsi="Cambria" w:cs="Times New Roman"/>
          <w:color w:val="2F5496" w:themeColor="accent5" w:themeShade="BF"/>
          <w:sz w:val="24"/>
          <w:szCs w:val="24"/>
        </w:rPr>
      </w:pPr>
      <w:r>
        <w:rPr>
          <w:rFonts w:ascii="Cambria" w:eastAsia="Cambria" w:hAnsi="Cambria" w:cs="Times New Roman"/>
          <w:color w:val="2F5496" w:themeColor="accent5" w:themeShade="BF"/>
          <w:sz w:val="24"/>
          <w:szCs w:val="24"/>
        </w:rPr>
        <w:t>my_study[3]</w:t>
      </w:r>
    </w:p>
    <w:p w14:paraId="791A9DF2" w14:textId="67CDE8F1" w:rsidR="00986BCF" w:rsidRDefault="00986BCF" w:rsidP="00020092">
      <w:pPr>
        <w:numPr>
          <w:ilvl w:val="1"/>
          <w:numId w:val="17"/>
        </w:numPr>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can you figure out how, in one line of code, to get the sex of the 1st and 4th skeleton?</w:t>
      </w:r>
    </w:p>
    <w:p w14:paraId="616E52F2" w14:textId="2B145D7A" w:rsidR="00CD0310" w:rsidRPr="00CD0310" w:rsidRDefault="00CD0310" w:rsidP="00CD0310">
      <w:pPr>
        <w:spacing w:before="36" w:after="36" w:line="240" w:lineRule="auto"/>
        <w:ind w:left="1920"/>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my_study[c(1,4)]</w:t>
      </w:r>
    </w:p>
    <w:p w14:paraId="0D2A367E" w14:textId="0E30560C"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Ok, but it is </w:t>
      </w:r>
      <w:r w:rsidR="00D54636" w:rsidRPr="00986BCF">
        <w:rPr>
          <w:rFonts w:ascii="Cambria" w:eastAsia="Cambria" w:hAnsi="Cambria" w:cs="Times New Roman"/>
          <w:sz w:val="24"/>
          <w:szCs w:val="24"/>
        </w:rPr>
        <w:t>kind of</w:t>
      </w:r>
      <w:r w:rsidRPr="00986BCF">
        <w:rPr>
          <w:rFonts w:ascii="Cambria" w:eastAsia="Cambria" w:hAnsi="Cambria" w:cs="Times New Roman"/>
          <w:sz w:val="24"/>
          <w:szCs w:val="24"/>
        </w:rPr>
        <w:t xml:space="preserve"> confusin</w:t>
      </w:r>
      <w:r w:rsidR="00E45196">
        <w:rPr>
          <w:rFonts w:ascii="Cambria" w:eastAsia="Cambria" w:hAnsi="Cambria" w:cs="Times New Roman"/>
          <w:sz w:val="24"/>
          <w:szCs w:val="24"/>
        </w:rPr>
        <w:t>g.</w:t>
      </w:r>
      <w:r w:rsidRPr="00986BCF">
        <w:rPr>
          <w:rFonts w:ascii="Cambria" w:eastAsia="Cambria" w:hAnsi="Cambria" w:cs="Times New Roman"/>
          <w:sz w:val="24"/>
          <w:szCs w:val="24"/>
        </w:rPr>
        <w:t xml:space="preserve">. </w:t>
      </w:r>
      <w:r w:rsidR="00E45196">
        <w:rPr>
          <w:rFonts w:ascii="Cambria" w:eastAsia="Cambria" w:hAnsi="Cambria" w:cs="Times New Roman"/>
          <w:sz w:val="24"/>
          <w:szCs w:val="24"/>
        </w:rPr>
        <w:t>Y</w:t>
      </w:r>
      <w:r w:rsidRPr="00986BCF">
        <w:rPr>
          <w:rFonts w:ascii="Cambria" w:eastAsia="Cambria" w:hAnsi="Cambria" w:cs="Times New Roman"/>
          <w:sz w:val="24"/>
          <w:szCs w:val="24"/>
        </w:rPr>
        <w:t xml:space="preserve">ou know that they are skeletons 1-7, but maybe someone else doesn’t. We can assign names to objects using a special function called </w:t>
      </w:r>
      <w:r w:rsidRPr="00986BCF">
        <w:rPr>
          <w:rFonts w:ascii="Cambria" w:eastAsia="Cambria" w:hAnsi="Cambria" w:cs="Times New Roman"/>
          <w:i/>
          <w:sz w:val="24"/>
          <w:szCs w:val="24"/>
        </w:rPr>
        <w:t>names</w:t>
      </w:r>
    </w:p>
    <w:p w14:paraId="277930B4"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b/>
          <w:color w:val="204A87"/>
          <w:szCs w:val="24"/>
          <w:shd w:val="clear" w:color="auto" w:fill="F8F8F8"/>
        </w:rPr>
        <w:t>names</w:t>
      </w:r>
      <w:r w:rsidRPr="00986BCF">
        <w:rPr>
          <w:rFonts w:ascii="Consolas" w:eastAsia="Cambria" w:hAnsi="Consolas" w:cs="Times New Roman"/>
          <w:szCs w:val="24"/>
          <w:shd w:val="clear" w:color="auto" w:fill="F8F8F8"/>
        </w:rPr>
        <w:t>(my_study)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"one"</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"two"</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"three"</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"four"</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"five"</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"six"</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"seven"</w:t>
      </w:r>
      <w:r w:rsidRPr="00986BCF">
        <w:rPr>
          <w:rFonts w:ascii="Consolas" w:eastAsia="Cambria" w:hAnsi="Consolas" w:cs="Times New Roman"/>
          <w:szCs w:val="24"/>
          <w:shd w:val="clear" w:color="auto" w:fill="F8F8F8"/>
        </w:rPr>
        <w:t>)</w:t>
      </w:r>
    </w:p>
    <w:p w14:paraId="6F4E3451" w14:textId="4752DEA5" w:rsidR="00986BCF" w:rsidRDefault="00986BCF" w:rsidP="00020092">
      <w:pPr>
        <w:pStyle w:val="ListParagraph"/>
        <w:numPr>
          <w:ilvl w:val="1"/>
          <w:numId w:val="17"/>
        </w:numPr>
        <w:spacing w:before="36" w:after="36" w:line="240" w:lineRule="auto"/>
        <w:rPr>
          <w:rFonts w:ascii="Cambria" w:eastAsia="Cambria" w:hAnsi="Cambria" w:cs="Times New Roman"/>
          <w:sz w:val="24"/>
          <w:szCs w:val="24"/>
        </w:rPr>
      </w:pPr>
      <w:r w:rsidRPr="00020092">
        <w:rPr>
          <w:rFonts w:ascii="Cambria" w:eastAsia="Cambria" w:hAnsi="Cambria" w:cs="Times New Roman"/>
          <w:sz w:val="24"/>
          <w:szCs w:val="24"/>
        </w:rPr>
        <w:t>print my_study now and see how it differs.</w:t>
      </w:r>
    </w:p>
    <w:p w14:paraId="4DFA2096" w14:textId="77777777" w:rsidR="00CD0310" w:rsidRPr="00CD0310" w:rsidRDefault="00CD0310" w:rsidP="00CD0310">
      <w:pPr>
        <w:pStyle w:val="ListParagraph"/>
        <w:spacing w:before="36" w:after="36" w:line="240" w:lineRule="auto"/>
        <w:ind w:left="1920"/>
        <w:rPr>
          <w:rFonts w:ascii="Cambria" w:eastAsia="Cambria" w:hAnsi="Cambria" w:cs="Times New Roman"/>
          <w:color w:val="2F5496" w:themeColor="accent5" w:themeShade="BF"/>
          <w:sz w:val="24"/>
          <w:szCs w:val="24"/>
        </w:rPr>
      </w:pPr>
      <w:r w:rsidRPr="00CD0310">
        <w:rPr>
          <w:rFonts w:ascii="Cambria" w:eastAsia="Cambria" w:hAnsi="Cambria" w:cs="Times New Roman"/>
          <w:sz w:val="24"/>
          <w:szCs w:val="24"/>
        </w:rPr>
        <w:t xml:space="preserve">     </w:t>
      </w:r>
      <w:r w:rsidRPr="00CD0310">
        <w:rPr>
          <w:rFonts w:ascii="Cambria" w:eastAsia="Cambria" w:hAnsi="Cambria" w:cs="Times New Roman"/>
          <w:color w:val="2F5496" w:themeColor="accent5" w:themeShade="BF"/>
          <w:sz w:val="24"/>
          <w:szCs w:val="24"/>
        </w:rPr>
        <w:t xml:space="preserve">one      two    three     four     five      six    seven </w:t>
      </w:r>
    </w:p>
    <w:p w14:paraId="51344B2A" w14:textId="134258FA" w:rsidR="00CD0310" w:rsidRPr="00CD0310" w:rsidRDefault="00CD0310" w:rsidP="00CD0310">
      <w:pPr>
        <w:pStyle w:val="ListParagraph"/>
        <w:spacing w:before="36" w:after="36" w:line="240" w:lineRule="auto"/>
        <w:ind w:left="1920"/>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 xml:space="preserve">  "male"   "male" "female"   "male" "female" "female" "female"</w:t>
      </w:r>
    </w:p>
    <w:p w14:paraId="2639F9D8"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Note: now that they have names we can also get the values that way</w:t>
      </w:r>
    </w:p>
    <w:p w14:paraId="19329509"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my_study[</w:t>
      </w:r>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w:t>
      </w:r>
    </w:p>
    <w:p w14:paraId="448C2B46" w14:textId="04133045"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two </w:t>
      </w:r>
      <w:r w:rsidRPr="00986BCF">
        <w:rPr>
          <w:rFonts w:ascii="Cambria" w:eastAsia="Cambria" w:hAnsi="Cambria" w:cs="Times New Roman"/>
          <w:sz w:val="24"/>
          <w:szCs w:val="24"/>
        </w:rPr>
        <w:br/>
      </w:r>
      <w:r w:rsidRPr="00986BCF">
        <w:rPr>
          <w:rFonts w:ascii="Consolas" w:eastAsia="Cambria" w:hAnsi="Consolas" w:cs="Times New Roman"/>
          <w:szCs w:val="24"/>
        </w:rPr>
        <w:t xml:space="preserve">##   </w:t>
      </w:r>
      <w:r w:rsidR="00E45196">
        <w:rPr>
          <w:rFonts w:ascii="Consolas" w:eastAsia="Cambria" w:hAnsi="Consolas" w:cs="Times New Roman"/>
          <w:szCs w:val="24"/>
        </w:rPr>
        <w:t>“male”</w:t>
      </w:r>
    </w:p>
    <w:p w14:paraId="5064EE53"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my_study[</w:t>
      </w:r>
      <w:r w:rsidRPr="00986BCF">
        <w:rPr>
          <w:rFonts w:ascii="Consolas" w:eastAsia="Cambria" w:hAnsi="Consolas" w:cs="Times New Roman"/>
          <w:color w:val="4E9A06"/>
          <w:szCs w:val="24"/>
          <w:shd w:val="clear" w:color="auto" w:fill="F8F8F8"/>
        </w:rPr>
        <w:t>"two"</w:t>
      </w:r>
      <w:r w:rsidRPr="00986BCF">
        <w:rPr>
          <w:rFonts w:ascii="Consolas" w:eastAsia="Cambria" w:hAnsi="Consolas" w:cs="Times New Roman"/>
          <w:szCs w:val="24"/>
          <w:shd w:val="clear" w:color="auto" w:fill="F8F8F8"/>
        </w:rPr>
        <w:t>]</w:t>
      </w:r>
    </w:p>
    <w:p w14:paraId="4B17D472" w14:textId="097156FF"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two </w:t>
      </w:r>
      <w:r w:rsidRPr="00986BCF">
        <w:rPr>
          <w:rFonts w:ascii="Cambria" w:eastAsia="Cambria" w:hAnsi="Cambria" w:cs="Times New Roman"/>
          <w:sz w:val="24"/>
          <w:szCs w:val="24"/>
        </w:rPr>
        <w:br/>
      </w:r>
      <w:r w:rsidRPr="00986BCF">
        <w:rPr>
          <w:rFonts w:ascii="Consolas" w:eastAsia="Cambria" w:hAnsi="Consolas" w:cs="Times New Roman"/>
          <w:szCs w:val="24"/>
        </w:rPr>
        <w:t xml:space="preserve">##  </w:t>
      </w:r>
      <w:r w:rsidR="00E45196">
        <w:rPr>
          <w:rFonts w:ascii="Consolas" w:eastAsia="Cambria" w:hAnsi="Consolas" w:cs="Times New Roman"/>
          <w:szCs w:val="24"/>
        </w:rPr>
        <w:t>“male”</w:t>
      </w:r>
    </w:p>
    <w:p w14:paraId="6C3E01A3"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i/>
          <w:color w:val="8F5902"/>
          <w:szCs w:val="24"/>
          <w:shd w:val="clear" w:color="auto" w:fill="F8F8F8"/>
        </w:rPr>
        <w:t>#these are the same</w:t>
      </w:r>
      <w:r w:rsidRPr="00986BCF">
        <w:rPr>
          <w:rFonts w:ascii="Cambria" w:eastAsia="Cambria" w:hAnsi="Cambria" w:cs="Times New Roman"/>
          <w:sz w:val="24"/>
          <w:szCs w:val="24"/>
        </w:rPr>
        <w:br/>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my_study[</w:t>
      </w:r>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b/>
          <w:color w:val="CE5C00"/>
          <w:szCs w:val="24"/>
          <w:shd w:val="clear" w:color="auto" w:fill="F8F8F8"/>
        </w:rPr>
        <w: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szCs w:val="24"/>
          <w:shd w:val="clear" w:color="auto" w:fill="F8F8F8"/>
        </w:rPr>
        <w:t>my_study[</w:t>
      </w:r>
      <w:r w:rsidRPr="00986BCF">
        <w:rPr>
          <w:rFonts w:ascii="Consolas" w:eastAsia="Cambria" w:hAnsi="Consolas" w:cs="Times New Roman"/>
          <w:color w:val="4E9A06"/>
          <w:szCs w:val="24"/>
          <w:shd w:val="clear" w:color="auto" w:fill="F8F8F8"/>
        </w:rPr>
        <w:t>"two"</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i/>
          <w:color w:val="8F5902"/>
          <w:szCs w:val="24"/>
          <w:shd w:val="clear" w:color="auto" w:fill="F8F8F8"/>
        </w:rPr>
        <w:t># the '==' asks R to tell you if the value on the left and the value on the right are the same....</w:t>
      </w:r>
    </w:p>
    <w:p w14:paraId="21D1BD75"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two </w:t>
      </w:r>
      <w:r w:rsidRPr="00986BCF">
        <w:rPr>
          <w:rFonts w:ascii="Cambria" w:eastAsia="Cambria" w:hAnsi="Cambria" w:cs="Times New Roman"/>
          <w:sz w:val="24"/>
          <w:szCs w:val="24"/>
        </w:rPr>
        <w:br/>
      </w:r>
      <w:r w:rsidRPr="00986BCF">
        <w:rPr>
          <w:rFonts w:ascii="Consolas" w:eastAsia="Cambria" w:hAnsi="Consolas" w:cs="Times New Roman"/>
          <w:szCs w:val="24"/>
        </w:rPr>
        <w:t>## TRUE</w:t>
      </w:r>
    </w:p>
    <w:p w14:paraId="065DF312"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to be fair, most of the time there are easier ways to name things, but having a basic understanding of how R works helps a lot</w:t>
      </w:r>
    </w:p>
    <w:p w14:paraId="1ACD8A49" w14:textId="77777777" w:rsidR="00E45196" w:rsidRDefault="00E45196" w:rsidP="00986BCF">
      <w:pPr>
        <w:spacing w:before="180" w:after="180" w:line="240" w:lineRule="auto"/>
        <w:rPr>
          <w:rFonts w:ascii="Cambria" w:eastAsia="Cambria" w:hAnsi="Cambria" w:cs="Times New Roman"/>
          <w:sz w:val="24"/>
          <w:szCs w:val="24"/>
        </w:rPr>
      </w:pPr>
    </w:p>
    <w:p w14:paraId="5D42AA8A" w14:textId="35BFD14F" w:rsidR="00986BCF" w:rsidRPr="00D655F1" w:rsidRDefault="00E45196" w:rsidP="00986BCF">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 xml:space="preserve">Part </w:t>
      </w:r>
      <w:r w:rsidR="00986BCF" w:rsidRPr="00D655F1">
        <w:rPr>
          <w:rFonts w:ascii="Cambria" w:eastAsia="Cambria" w:hAnsi="Cambria" w:cs="Times New Roman"/>
          <w:sz w:val="24"/>
          <w:szCs w:val="24"/>
          <w:u w:val="single"/>
        </w:rPr>
        <w:t>6: matrices</w:t>
      </w:r>
    </w:p>
    <w:p w14:paraId="61956864"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a vector is simply a list of numbers a matrix is a </w:t>
      </w:r>
      <w:r w:rsidRPr="00986BCF">
        <w:rPr>
          <w:rFonts w:ascii="Cambria" w:eastAsia="Cambria" w:hAnsi="Cambria" w:cs="Times New Roman"/>
          <w:b/>
          <w:sz w:val="24"/>
          <w:szCs w:val="24"/>
        </w:rPr>
        <w:t>rectangular</w:t>
      </w:r>
      <w:r w:rsidRPr="00986BCF">
        <w:rPr>
          <w:rFonts w:ascii="Cambria" w:eastAsia="Cambria" w:hAnsi="Cambria" w:cs="Times New Roman"/>
          <w:sz w:val="24"/>
          <w:szCs w:val="24"/>
        </w:rPr>
        <w:t xml:space="preserve"> array of numbers</w:t>
      </w:r>
    </w:p>
    <w:p w14:paraId="3BD2B2A0"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cx1980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7</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13</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8</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13</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5</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35</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9</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cx1988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9</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11</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15</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8</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9</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38</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0</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chimp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cbind</w:t>
      </w:r>
      <w:r w:rsidRPr="00986BCF">
        <w:rPr>
          <w:rFonts w:ascii="Consolas" w:eastAsia="Cambria" w:hAnsi="Consolas" w:cs="Times New Roman"/>
          <w:szCs w:val="24"/>
          <w:shd w:val="clear" w:color="auto" w:fill="F8F8F8"/>
        </w:rPr>
        <w:t xml:space="preserve">(cx1980, cx1988) </w:t>
      </w:r>
      <w:r w:rsidRPr="00986BCF">
        <w:rPr>
          <w:rFonts w:ascii="Consolas" w:eastAsia="Cambria" w:hAnsi="Consolas" w:cs="Times New Roman"/>
          <w:i/>
          <w:color w:val="8F5902"/>
          <w:szCs w:val="24"/>
          <w:shd w:val="clear" w:color="auto" w:fill="F8F8F8"/>
        </w:rPr>
        <w:t># cbind binds the vectors together a columns</w:t>
      </w:r>
      <w:r w:rsidRPr="00986BCF">
        <w:rPr>
          <w:rFonts w:ascii="Cambria" w:eastAsia="Cambria" w:hAnsi="Cambria" w:cs="Times New Roman"/>
          <w:sz w:val="24"/>
          <w:szCs w:val="24"/>
        </w:rPr>
        <w:br/>
      </w:r>
      <w:r w:rsidRPr="00986BCF">
        <w:rPr>
          <w:rFonts w:ascii="Consolas" w:eastAsia="Cambria" w:hAnsi="Consolas" w:cs="Times New Roman"/>
          <w:b/>
          <w:color w:val="204A87"/>
          <w:szCs w:val="24"/>
          <w:shd w:val="clear" w:color="auto" w:fill="F8F8F8"/>
        </w:rPr>
        <w:t>class</w:t>
      </w:r>
      <w:r w:rsidRPr="00986BCF">
        <w:rPr>
          <w:rFonts w:ascii="Consolas" w:eastAsia="Cambria" w:hAnsi="Consolas" w:cs="Times New Roman"/>
          <w:szCs w:val="24"/>
          <w:shd w:val="clear" w:color="auto" w:fill="F8F8F8"/>
        </w:rPr>
        <w:t>(chimp)</w:t>
      </w:r>
    </w:p>
    <w:p w14:paraId="1D1B65FD"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"matrix"</w:t>
      </w:r>
    </w:p>
    <w:p w14:paraId="3F2467C9"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chimp</w:t>
      </w:r>
    </w:p>
    <w:p w14:paraId="72AE71CB"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cx1980 cx1988</w:t>
      </w:r>
      <w:r w:rsidRPr="00986BCF">
        <w:rPr>
          <w:rFonts w:ascii="Cambria" w:eastAsia="Cambria" w:hAnsi="Cambria" w:cs="Times New Roman"/>
          <w:sz w:val="24"/>
          <w:szCs w:val="24"/>
        </w:rPr>
        <w:br/>
      </w:r>
      <w:r w:rsidRPr="00986BCF">
        <w:rPr>
          <w:rFonts w:ascii="Consolas" w:eastAsia="Cambria" w:hAnsi="Consolas" w:cs="Times New Roman"/>
          <w:szCs w:val="24"/>
        </w:rPr>
        <w:t>## [1,]      7      9</w:t>
      </w:r>
      <w:r w:rsidRPr="00986BCF">
        <w:rPr>
          <w:rFonts w:ascii="Cambria" w:eastAsia="Cambria" w:hAnsi="Cambria" w:cs="Times New Roman"/>
          <w:sz w:val="24"/>
          <w:szCs w:val="24"/>
        </w:rPr>
        <w:br/>
      </w:r>
      <w:r w:rsidRPr="00986BCF">
        <w:rPr>
          <w:rFonts w:ascii="Consolas" w:eastAsia="Cambria" w:hAnsi="Consolas" w:cs="Times New Roman"/>
          <w:szCs w:val="24"/>
        </w:rPr>
        <w:t>## [2,]     13     11</w:t>
      </w:r>
      <w:r w:rsidRPr="00986BCF">
        <w:rPr>
          <w:rFonts w:ascii="Cambria" w:eastAsia="Cambria" w:hAnsi="Cambria" w:cs="Times New Roman"/>
          <w:sz w:val="24"/>
          <w:szCs w:val="24"/>
        </w:rPr>
        <w:br/>
      </w:r>
      <w:r w:rsidRPr="00986BCF">
        <w:rPr>
          <w:rFonts w:ascii="Consolas" w:eastAsia="Cambria" w:hAnsi="Consolas" w:cs="Times New Roman"/>
          <w:szCs w:val="24"/>
        </w:rPr>
        <w:t>## [3,]      8     15</w:t>
      </w:r>
      <w:r w:rsidRPr="00986BCF">
        <w:rPr>
          <w:rFonts w:ascii="Cambria" w:eastAsia="Cambria" w:hAnsi="Cambria" w:cs="Times New Roman"/>
          <w:sz w:val="24"/>
          <w:szCs w:val="24"/>
        </w:rPr>
        <w:br/>
      </w:r>
      <w:r w:rsidRPr="00986BCF">
        <w:rPr>
          <w:rFonts w:ascii="Consolas" w:eastAsia="Cambria" w:hAnsi="Consolas" w:cs="Times New Roman"/>
          <w:szCs w:val="24"/>
        </w:rPr>
        <w:t>## [4,]     13      8</w:t>
      </w:r>
      <w:r w:rsidRPr="00986BCF">
        <w:rPr>
          <w:rFonts w:ascii="Cambria" w:eastAsia="Cambria" w:hAnsi="Cambria" w:cs="Times New Roman"/>
          <w:sz w:val="24"/>
          <w:szCs w:val="24"/>
        </w:rPr>
        <w:br/>
      </w:r>
      <w:r w:rsidRPr="00986BCF">
        <w:rPr>
          <w:rFonts w:ascii="Consolas" w:eastAsia="Cambria" w:hAnsi="Consolas" w:cs="Times New Roman"/>
          <w:szCs w:val="24"/>
        </w:rPr>
        <w:t>## [5,]      5      9</w:t>
      </w:r>
      <w:r w:rsidRPr="00986BCF">
        <w:rPr>
          <w:rFonts w:ascii="Cambria" w:eastAsia="Cambria" w:hAnsi="Cambria" w:cs="Times New Roman"/>
          <w:sz w:val="24"/>
          <w:szCs w:val="24"/>
        </w:rPr>
        <w:br/>
      </w:r>
      <w:r w:rsidRPr="00986BCF">
        <w:rPr>
          <w:rFonts w:ascii="Consolas" w:eastAsia="Cambria" w:hAnsi="Consolas" w:cs="Times New Roman"/>
          <w:szCs w:val="24"/>
        </w:rPr>
        <w:t>## [6,]     35     38</w:t>
      </w:r>
      <w:r w:rsidRPr="00986BCF">
        <w:rPr>
          <w:rFonts w:ascii="Cambria" w:eastAsia="Cambria" w:hAnsi="Cambria" w:cs="Times New Roman"/>
          <w:sz w:val="24"/>
          <w:szCs w:val="24"/>
        </w:rPr>
        <w:br/>
      </w:r>
      <w:r w:rsidRPr="00986BCF">
        <w:rPr>
          <w:rFonts w:ascii="Consolas" w:eastAsia="Cambria" w:hAnsi="Consolas" w:cs="Times New Roman"/>
          <w:szCs w:val="24"/>
        </w:rPr>
        <w:t>## [7,]      9      0</w:t>
      </w:r>
    </w:p>
    <w:p w14:paraId="2950688A" w14:textId="591BDBAE"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one thing you want to learn is how to read a matrix and identify elements</w:t>
      </w:r>
      <w:r w:rsidR="00E45196">
        <w:rPr>
          <w:rFonts w:ascii="Cambria" w:eastAsia="Cambria" w:hAnsi="Cambria" w:cs="Times New Roman"/>
          <w:sz w:val="24"/>
          <w:szCs w:val="24"/>
        </w:rPr>
        <w:t>.</w:t>
      </w:r>
      <w:r w:rsidRPr="00986BCF">
        <w:rPr>
          <w:rFonts w:ascii="Cambria" w:eastAsia="Cambria" w:hAnsi="Cambria" w:cs="Times New Roman"/>
          <w:sz w:val="24"/>
          <w:szCs w:val="24"/>
        </w:rPr>
        <w:t xml:space="preserve"> </w:t>
      </w:r>
      <w:r w:rsidR="00E45196" w:rsidRPr="00986BCF">
        <w:rPr>
          <w:rFonts w:ascii="Cambria" w:eastAsia="Cambria" w:hAnsi="Cambria" w:cs="Times New Roman"/>
          <w:sz w:val="24"/>
          <w:szCs w:val="24"/>
        </w:rPr>
        <w:t>L</w:t>
      </w:r>
      <w:r w:rsidRPr="00986BCF">
        <w:rPr>
          <w:rFonts w:ascii="Cambria" w:eastAsia="Cambria" w:hAnsi="Cambria" w:cs="Times New Roman"/>
          <w:sz w:val="24"/>
          <w:szCs w:val="24"/>
        </w:rPr>
        <w:t>et</w:t>
      </w:r>
      <w:r w:rsidR="00E45196">
        <w:rPr>
          <w:rFonts w:ascii="Cambria" w:eastAsia="Cambria" w:hAnsi="Cambria" w:cs="Times New Roman"/>
          <w:sz w:val="24"/>
          <w:szCs w:val="24"/>
        </w:rPr>
        <w:t>’s</w:t>
      </w:r>
      <w:r w:rsidRPr="00986BCF">
        <w:rPr>
          <w:rFonts w:ascii="Cambria" w:eastAsia="Cambria" w:hAnsi="Cambria" w:cs="Times New Roman"/>
          <w:sz w:val="24"/>
          <w:szCs w:val="24"/>
        </w:rPr>
        <w:t xml:space="preserve"> say you want to get a vector of just the </w:t>
      </w:r>
      <w:r w:rsidR="00E45196">
        <w:rPr>
          <w:rFonts w:ascii="Cambria" w:eastAsia="Cambria" w:hAnsi="Cambria" w:cs="Times New Roman"/>
          <w:sz w:val="24"/>
          <w:szCs w:val="24"/>
        </w:rPr>
        <w:t xml:space="preserve">first observation. Or you want the data </w:t>
      </w:r>
      <w:r w:rsidRPr="00986BCF">
        <w:rPr>
          <w:rFonts w:ascii="Cambria" w:eastAsia="Cambria" w:hAnsi="Cambria" w:cs="Times New Roman"/>
          <w:sz w:val="24"/>
          <w:szCs w:val="24"/>
        </w:rPr>
        <w:t>from 1980. we can use the square brackets again but need to know a trick.</w:t>
      </w:r>
    </w:p>
    <w:p w14:paraId="0CC75046"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chimp[</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i/>
          <w:color w:val="8F5902"/>
          <w:szCs w:val="24"/>
          <w:shd w:val="clear" w:color="auto" w:fill="F8F8F8"/>
        </w:rPr>
        <w:t>#note the comma</w:t>
      </w:r>
    </w:p>
    <w:p w14:paraId="555F549C"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cx1980 cx1988 </w:t>
      </w:r>
      <w:r w:rsidRPr="00986BCF">
        <w:rPr>
          <w:rFonts w:ascii="Cambria" w:eastAsia="Cambria" w:hAnsi="Cambria" w:cs="Times New Roman"/>
          <w:sz w:val="24"/>
          <w:szCs w:val="24"/>
        </w:rPr>
        <w:br/>
      </w:r>
      <w:r w:rsidRPr="00986BCF">
        <w:rPr>
          <w:rFonts w:ascii="Consolas" w:eastAsia="Cambria" w:hAnsi="Consolas" w:cs="Times New Roman"/>
          <w:szCs w:val="24"/>
        </w:rPr>
        <w:t>##      7      9</w:t>
      </w:r>
    </w:p>
    <w:p w14:paraId="453DD3F1"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chimp[,</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szCs w:val="24"/>
          <w:shd w:val="clear" w:color="auto" w:fill="F8F8F8"/>
        </w:rPr>
        <w:t>]</w:t>
      </w:r>
    </w:p>
    <w:p w14:paraId="6FF89446"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7 13  8 13  5 35  9</w:t>
      </w:r>
    </w:p>
    <w:p w14:paraId="2E5D2576" w14:textId="7F5509B2"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i/>
          <w:color w:val="8F5902"/>
          <w:szCs w:val="24"/>
          <w:shd w:val="clear" w:color="auto" w:fill="F8F8F8"/>
        </w:rPr>
        <w:t xml:space="preserve">#putting the number before the comma gets us the row. putting it after the comma gets column. </w:t>
      </w:r>
      <w:r w:rsidRPr="00986BCF">
        <w:rPr>
          <w:rFonts w:ascii="Cambria" w:eastAsia="Cambria" w:hAnsi="Cambria" w:cs="Times New Roman"/>
          <w:sz w:val="24"/>
          <w:szCs w:val="24"/>
        </w:rPr>
        <w:br/>
      </w:r>
      <w:r w:rsidRPr="00986BCF">
        <w:rPr>
          <w:rFonts w:ascii="Consolas" w:eastAsia="Cambria" w:hAnsi="Consolas" w:cs="Times New Roman"/>
          <w:i/>
          <w:color w:val="8F5902"/>
          <w:szCs w:val="24"/>
          <w:shd w:val="clear" w:color="auto" w:fill="F8F8F8"/>
        </w:rPr>
        <w:t xml:space="preserve">#one way to </w:t>
      </w:r>
      <w:r w:rsidR="00E45196" w:rsidRPr="00986BCF">
        <w:rPr>
          <w:rFonts w:ascii="Consolas" w:eastAsia="Cambria" w:hAnsi="Consolas" w:cs="Times New Roman"/>
          <w:i/>
          <w:color w:val="8F5902"/>
          <w:szCs w:val="24"/>
          <w:shd w:val="clear" w:color="auto" w:fill="F8F8F8"/>
        </w:rPr>
        <w:t>remember</w:t>
      </w:r>
      <w:r w:rsidRPr="00986BCF">
        <w:rPr>
          <w:rFonts w:ascii="Consolas" w:eastAsia="Cambria" w:hAnsi="Consolas" w:cs="Times New Roman"/>
          <w:i/>
          <w:color w:val="8F5902"/>
          <w:szCs w:val="24"/>
          <w:shd w:val="clear" w:color="auto" w:fill="F8F8F8"/>
        </w:rPr>
        <w:t xml:space="preserve"> that Rows come first is the </w:t>
      </w:r>
      <w:r w:rsidR="00E45196" w:rsidRPr="00986BCF">
        <w:rPr>
          <w:rFonts w:ascii="Consolas" w:eastAsia="Cambria" w:hAnsi="Consolas" w:cs="Times New Roman"/>
          <w:i/>
          <w:color w:val="8F5902"/>
          <w:szCs w:val="24"/>
          <w:shd w:val="clear" w:color="auto" w:fill="F8F8F8"/>
        </w:rPr>
        <w:t>mnemonic</w:t>
      </w:r>
      <w:r w:rsidRPr="00986BCF">
        <w:rPr>
          <w:rFonts w:ascii="Consolas" w:eastAsia="Cambria" w:hAnsi="Consolas" w:cs="Times New Roman"/>
          <w:i/>
          <w:color w:val="8F5902"/>
          <w:szCs w:val="24"/>
          <w:shd w:val="clear" w:color="auto" w:fill="F8F8F8"/>
        </w:rPr>
        <w:t xml:space="preserve"> Railway Cars</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chimp[</w:t>
      </w:r>
      <w:r w:rsidRPr="00986BCF">
        <w:rPr>
          <w:rFonts w:ascii="Consolas" w:eastAsia="Cambria" w:hAnsi="Consolas" w:cs="Times New Roman"/>
          <w:color w:val="0000CF"/>
          <w:szCs w:val="24"/>
          <w:shd w:val="clear" w:color="auto" w:fill="F8F8F8"/>
        </w:rPr>
        <w:t>3</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i/>
          <w:color w:val="8F5902"/>
          <w:szCs w:val="24"/>
          <w:shd w:val="clear" w:color="auto" w:fill="F8F8F8"/>
        </w:rPr>
        <w:t># third row, second column</w:t>
      </w:r>
    </w:p>
    <w:p w14:paraId="4672E63A"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cx1988 </w:t>
      </w:r>
      <w:r w:rsidRPr="00986BCF">
        <w:rPr>
          <w:rFonts w:ascii="Cambria" w:eastAsia="Cambria" w:hAnsi="Cambria" w:cs="Times New Roman"/>
          <w:sz w:val="24"/>
          <w:szCs w:val="24"/>
        </w:rPr>
        <w:br/>
      </w:r>
      <w:r w:rsidRPr="00986BCF">
        <w:rPr>
          <w:rFonts w:ascii="Consolas" w:eastAsia="Cambria" w:hAnsi="Consolas" w:cs="Times New Roman"/>
          <w:szCs w:val="24"/>
        </w:rPr>
        <w:t>##     15</w:t>
      </w:r>
    </w:p>
    <w:p w14:paraId="40F7080D" w14:textId="6834D3B8" w:rsidR="00986BCF" w:rsidRDefault="00986BCF" w:rsidP="00986BCF">
      <w:pPr>
        <w:numPr>
          <w:ilvl w:val="0"/>
          <w:numId w:val="19"/>
        </w:numPr>
        <w:tabs>
          <w:tab w:val="num" w:pos="0"/>
        </w:tabs>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how would you make a matrix by row rather than column (use google if need be)</w:t>
      </w:r>
      <w:r w:rsidR="00E10876">
        <w:rPr>
          <w:rFonts w:ascii="Cambria" w:eastAsia="Cambria" w:hAnsi="Cambria" w:cs="Times New Roman"/>
          <w:sz w:val="24"/>
          <w:szCs w:val="24"/>
        </w:rPr>
        <w:t xml:space="preserve"> </w:t>
      </w:r>
    </w:p>
    <w:p w14:paraId="4DAB3B05" w14:textId="18E03F59" w:rsidR="00E10876" w:rsidRPr="00CD0310" w:rsidRDefault="00E10876" w:rsidP="00E10876">
      <w:pPr>
        <w:spacing w:after="200" w:line="240" w:lineRule="auto"/>
        <w:ind w:left="1200"/>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rbind</w:t>
      </w:r>
      <w:r w:rsidR="00CD0310" w:rsidRPr="00CD0310">
        <w:rPr>
          <w:rFonts w:ascii="Cambria" w:eastAsia="Cambria" w:hAnsi="Cambria" w:cs="Times New Roman"/>
          <w:color w:val="2F5496" w:themeColor="accent5" w:themeShade="BF"/>
          <w:sz w:val="24"/>
          <w:szCs w:val="24"/>
        </w:rPr>
        <w:t xml:space="preserve"> instead of cbind</w:t>
      </w:r>
    </w:p>
    <w:p w14:paraId="6DEAFAE4" w14:textId="211D60FA" w:rsidR="00CD0310" w:rsidRPr="00CD0310" w:rsidRDefault="00CD0310" w:rsidP="00E10876">
      <w:pPr>
        <w:spacing w:after="200" w:line="240" w:lineRule="auto"/>
        <w:ind w:left="1200"/>
        <w:rPr>
          <w:rFonts w:ascii="Cambria" w:eastAsia="Cambria" w:hAnsi="Cambria" w:cs="Times New Roman"/>
          <w:color w:val="2F5496" w:themeColor="accent5" w:themeShade="BF"/>
          <w:sz w:val="24"/>
          <w:szCs w:val="24"/>
        </w:rPr>
      </w:pPr>
      <w:r w:rsidRPr="00CD0310">
        <w:rPr>
          <w:rFonts w:ascii="Consolas" w:eastAsia="Cambria" w:hAnsi="Consolas" w:cs="Times New Roman"/>
          <w:color w:val="2F5496" w:themeColor="accent5" w:themeShade="BF"/>
          <w:szCs w:val="24"/>
          <w:shd w:val="clear" w:color="auto" w:fill="F8F8F8"/>
        </w:rPr>
        <w:t xml:space="preserve">chimp &lt;- </w:t>
      </w:r>
      <w:r w:rsidRPr="00CD0310">
        <w:rPr>
          <w:rFonts w:ascii="Consolas" w:eastAsia="Cambria" w:hAnsi="Consolas" w:cs="Times New Roman"/>
          <w:b/>
          <w:color w:val="2F5496" w:themeColor="accent5" w:themeShade="BF"/>
          <w:szCs w:val="24"/>
          <w:shd w:val="clear" w:color="auto" w:fill="F8F8F8"/>
        </w:rPr>
        <w:t>rbind</w:t>
      </w:r>
      <w:r w:rsidRPr="00CD0310">
        <w:rPr>
          <w:rFonts w:ascii="Consolas" w:eastAsia="Cambria" w:hAnsi="Consolas" w:cs="Times New Roman"/>
          <w:color w:val="2F5496" w:themeColor="accent5" w:themeShade="BF"/>
          <w:szCs w:val="24"/>
          <w:shd w:val="clear" w:color="auto" w:fill="F8F8F8"/>
        </w:rPr>
        <w:t>(cx1980, cx1988)</w:t>
      </w:r>
    </w:p>
    <w:p w14:paraId="5FFCB16A" w14:textId="1345C1F5" w:rsidR="00986BCF" w:rsidRPr="00986BCF" w:rsidRDefault="00986BCF" w:rsidP="00986BCF">
      <w:pPr>
        <w:numPr>
          <w:ilvl w:val="0"/>
          <w:numId w:val="19"/>
        </w:numPr>
        <w:tabs>
          <w:tab w:val="num" w:pos="0"/>
        </w:tabs>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There are other ways to make a </w:t>
      </w:r>
      <w:r w:rsidR="00E45196" w:rsidRPr="00986BCF">
        <w:rPr>
          <w:rFonts w:ascii="Cambria" w:eastAsia="Cambria" w:hAnsi="Cambria" w:cs="Times New Roman"/>
          <w:sz w:val="24"/>
          <w:szCs w:val="24"/>
        </w:rPr>
        <w:t>matrix</w:t>
      </w:r>
      <w:r w:rsidR="00EC1476">
        <w:rPr>
          <w:rFonts w:ascii="Cambria" w:eastAsia="Cambria" w:hAnsi="Cambria" w:cs="Times New Roman"/>
          <w:sz w:val="24"/>
          <w:szCs w:val="24"/>
        </w:rPr>
        <w:t>.</w:t>
      </w:r>
      <w:r w:rsidRPr="00986BCF">
        <w:rPr>
          <w:rFonts w:ascii="Cambria" w:eastAsia="Cambria" w:hAnsi="Cambria" w:cs="Times New Roman"/>
          <w:sz w:val="24"/>
          <w:szCs w:val="24"/>
        </w:rPr>
        <w:t xml:space="preserve"> </w:t>
      </w:r>
      <w:r w:rsidR="00EC1476">
        <w:rPr>
          <w:rFonts w:ascii="Cambria" w:eastAsia="Cambria" w:hAnsi="Cambria" w:cs="Times New Roman"/>
          <w:sz w:val="24"/>
          <w:szCs w:val="24"/>
        </w:rPr>
        <w:t>L</w:t>
      </w:r>
      <w:r w:rsidRPr="00986BCF">
        <w:rPr>
          <w:rFonts w:ascii="Cambria" w:eastAsia="Cambria" w:hAnsi="Cambria" w:cs="Times New Roman"/>
          <w:sz w:val="24"/>
          <w:szCs w:val="24"/>
        </w:rPr>
        <w:t>ook at the code below and figure out how it works</w:t>
      </w:r>
    </w:p>
    <w:p w14:paraId="7C2F0F6A"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freq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32</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11</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10</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3</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38</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50</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25</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15</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10</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10</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7</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7</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3</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30</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5</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8</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hair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"Black"</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"Brown"</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"Red"</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"Blond"</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eyes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"Brown"</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"Blue"</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"Hazel"</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"Green"</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freqmat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matrix</w:t>
      </w:r>
      <w:r w:rsidRPr="00986BCF">
        <w:rPr>
          <w:rFonts w:ascii="Consolas" w:eastAsia="Cambria" w:hAnsi="Consolas" w:cs="Times New Roman"/>
          <w:szCs w:val="24"/>
          <w:shd w:val="clear" w:color="auto" w:fill="F8F8F8"/>
        </w:rPr>
        <w:t xml:space="preserve">(freq, </w:t>
      </w:r>
      <w:r w:rsidRPr="00986BCF">
        <w:rPr>
          <w:rFonts w:ascii="Consolas" w:eastAsia="Cambria" w:hAnsi="Consolas" w:cs="Times New Roman"/>
          <w:color w:val="204A87"/>
          <w:szCs w:val="24"/>
          <w:shd w:val="clear" w:color="auto" w:fill="F8F8F8"/>
        </w:rPr>
        <w:t>nr=</w:t>
      </w:r>
      <w:r w:rsidRPr="00986BCF">
        <w:rPr>
          <w:rFonts w:ascii="Consolas" w:eastAsia="Cambria" w:hAnsi="Consolas" w:cs="Times New Roman"/>
          <w:color w:val="0000CF"/>
          <w:szCs w:val="24"/>
          <w:shd w:val="clear" w:color="auto" w:fill="F8F8F8"/>
        </w:rPr>
        <w:t>4</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204A87"/>
          <w:szCs w:val="24"/>
          <w:shd w:val="clear" w:color="auto" w:fill="F8F8F8"/>
        </w:rPr>
        <w:t>nc=</w:t>
      </w:r>
      <w:r w:rsidRPr="00986BCF">
        <w:rPr>
          <w:rFonts w:ascii="Consolas" w:eastAsia="Cambria" w:hAnsi="Consolas" w:cs="Times New Roman"/>
          <w:color w:val="0000CF"/>
          <w:szCs w:val="24"/>
          <w:shd w:val="clear" w:color="auto" w:fill="F8F8F8"/>
        </w:rPr>
        <w:t>4</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204A87"/>
          <w:szCs w:val="24"/>
          <w:shd w:val="clear" w:color="auto" w:fill="F8F8F8"/>
        </w:rPr>
        <w:t>byrow=</w:t>
      </w:r>
      <w:r w:rsidRPr="00986BCF">
        <w:rPr>
          <w:rFonts w:ascii="Consolas" w:eastAsia="Cambria" w:hAnsi="Consolas" w:cs="Times New Roman"/>
          <w:color w:val="8F5902"/>
          <w:szCs w:val="24"/>
          <w:shd w:val="clear" w:color="auto" w:fill="F8F8F8"/>
        </w:rPr>
        <w:t>TRUE</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b/>
          <w:color w:val="204A87"/>
          <w:szCs w:val="24"/>
          <w:shd w:val="clear" w:color="auto" w:fill="F8F8F8"/>
        </w:rPr>
        <w:t>dimnames</w:t>
      </w:r>
      <w:r w:rsidRPr="00986BCF">
        <w:rPr>
          <w:rFonts w:ascii="Consolas" w:eastAsia="Cambria" w:hAnsi="Consolas" w:cs="Times New Roman"/>
          <w:szCs w:val="24"/>
          <w:shd w:val="clear" w:color="auto" w:fill="F8F8F8"/>
        </w:rPr>
        <w:t>(freqmat)[[</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szCs w:val="24"/>
          <w:shd w:val="clear" w:color="auto" w:fill="F8F8F8"/>
        </w:rPr>
        <w:t>]]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szCs w:val="24"/>
          <w:shd w:val="clear" w:color="auto" w:fill="F8F8F8"/>
        </w:rPr>
        <w:t>hair</w:t>
      </w:r>
      <w:r w:rsidRPr="00986BCF">
        <w:rPr>
          <w:rFonts w:ascii="Cambria" w:eastAsia="Cambria" w:hAnsi="Cambria" w:cs="Times New Roman"/>
          <w:sz w:val="24"/>
          <w:szCs w:val="24"/>
        </w:rPr>
        <w:br/>
      </w:r>
      <w:r w:rsidRPr="00986BCF">
        <w:rPr>
          <w:rFonts w:ascii="Consolas" w:eastAsia="Cambria" w:hAnsi="Consolas" w:cs="Times New Roman"/>
          <w:b/>
          <w:color w:val="204A87"/>
          <w:szCs w:val="24"/>
          <w:shd w:val="clear" w:color="auto" w:fill="F8F8F8"/>
        </w:rPr>
        <w:t>dimnames</w:t>
      </w:r>
      <w:r w:rsidRPr="00986BCF">
        <w:rPr>
          <w:rFonts w:ascii="Consolas" w:eastAsia="Cambria" w:hAnsi="Consolas" w:cs="Times New Roman"/>
          <w:szCs w:val="24"/>
          <w:shd w:val="clear" w:color="auto" w:fill="F8F8F8"/>
        </w:rPr>
        <w:t>(freqmat)[[</w:t>
      </w:r>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szCs w:val="24"/>
          <w:shd w:val="clear" w:color="auto" w:fill="F8F8F8"/>
        </w:rPr>
        <w:t>eyes</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freqmat</w:t>
      </w:r>
    </w:p>
    <w:p w14:paraId="346F4288"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Brown Blue Hazel Green</w:t>
      </w:r>
      <w:r w:rsidRPr="00986BCF">
        <w:rPr>
          <w:rFonts w:ascii="Cambria" w:eastAsia="Cambria" w:hAnsi="Cambria" w:cs="Times New Roman"/>
          <w:sz w:val="24"/>
          <w:szCs w:val="24"/>
        </w:rPr>
        <w:br/>
      </w:r>
      <w:r w:rsidRPr="00986BCF">
        <w:rPr>
          <w:rFonts w:ascii="Consolas" w:eastAsia="Cambria" w:hAnsi="Consolas" w:cs="Times New Roman"/>
          <w:szCs w:val="24"/>
        </w:rPr>
        <w:t>## Black    32   11    10     3</w:t>
      </w:r>
      <w:r w:rsidRPr="00986BCF">
        <w:rPr>
          <w:rFonts w:ascii="Cambria" w:eastAsia="Cambria" w:hAnsi="Cambria" w:cs="Times New Roman"/>
          <w:sz w:val="24"/>
          <w:szCs w:val="24"/>
        </w:rPr>
        <w:br/>
      </w:r>
      <w:r w:rsidRPr="00986BCF">
        <w:rPr>
          <w:rFonts w:ascii="Consolas" w:eastAsia="Cambria" w:hAnsi="Consolas" w:cs="Times New Roman"/>
          <w:szCs w:val="24"/>
        </w:rPr>
        <w:t>## Brown    38   50    25    15</w:t>
      </w:r>
      <w:r w:rsidRPr="00986BCF">
        <w:rPr>
          <w:rFonts w:ascii="Cambria" w:eastAsia="Cambria" w:hAnsi="Cambria" w:cs="Times New Roman"/>
          <w:sz w:val="24"/>
          <w:szCs w:val="24"/>
        </w:rPr>
        <w:br/>
      </w:r>
      <w:r w:rsidRPr="00986BCF">
        <w:rPr>
          <w:rFonts w:ascii="Consolas" w:eastAsia="Cambria" w:hAnsi="Consolas" w:cs="Times New Roman"/>
          <w:szCs w:val="24"/>
        </w:rPr>
        <w:t>## Red      10   10     7     7</w:t>
      </w:r>
      <w:r w:rsidRPr="00986BCF">
        <w:rPr>
          <w:rFonts w:ascii="Cambria" w:eastAsia="Cambria" w:hAnsi="Cambria" w:cs="Times New Roman"/>
          <w:sz w:val="24"/>
          <w:szCs w:val="24"/>
        </w:rPr>
        <w:br/>
      </w:r>
      <w:r w:rsidRPr="00986BCF">
        <w:rPr>
          <w:rFonts w:ascii="Consolas" w:eastAsia="Cambria" w:hAnsi="Consolas" w:cs="Times New Roman"/>
          <w:szCs w:val="24"/>
        </w:rPr>
        <w:t>## Blond     3   30     5     8</w:t>
      </w:r>
    </w:p>
    <w:p w14:paraId="2A896D31" w14:textId="77777777" w:rsidR="00E45196" w:rsidRDefault="00E45196" w:rsidP="00986BCF">
      <w:pPr>
        <w:spacing w:before="180" w:after="180" w:line="240" w:lineRule="auto"/>
        <w:rPr>
          <w:rFonts w:ascii="Cambria" w:eastAsia="Cambria" w:hAnsi="Cambria" w:cs="Times New Roman"/>
          <w:sz w:val="24"/>
          <w:szCs w:val="24"/>
        </w:rPr>
      </w:pPr>
    </w:p>
    <w:p w14:paraId="1E886E1B" w14:textId="77777777" w:rsidR="00E45196" w:rsidRDefault="00E45196" w:rsidP="00986BCF">
      <w:pPr>
        <w:spacing w:before="180" w:after="180" w:line="240" w:lineRule="auto"/>
        <w:rPr>
          <w:rFonts w:ascii="Cambria" w:eastAsia="Cambria" w:hAnsi="Cambria" w:cs="Times New Roman"/>
          <w:sz w:val="24"/>
          <w:szCs w:val="24"/>
        </w:rPr>
      </w:pPr>
    </w:p>
    <w:p w14:paraId="2B5819F9" w14:textId="3C7C271B" w:rsidR="00986BCF" w:rsidRPr="00D54636" w:rsidRDefault="00986BCF" w:rsidP="00D54636">
      <w:pPr>
        <w:pStyle w:val="ListParagraph"/>
        <w:numPr>
          <w:ilvl w:val="0"/>
          <w:numId w:val="19"/>
        </w:numPr>
        <w:spacing w:before="180" w:after="180" w:line="240" w:lineRule="auto"/>
        <w:rPr>
          <w:rFonts w:ascii="Cambria" w:eastAsia="Cambria" w:hAnsi="Cambria" w:cs="Times New Roman"/>
          <w:sz w:val="24"/>
          <w:szCs w:val="24"/>
        </w:rPr>
      </w:pPr>
      <w:r w:rsidRPr="00D54636">
        <w:rPr>
          <w:rFonts w:ascii="Cambria" w:eastAsia="Cambria" w:hAnsi="Cambria" w:cs="Times New Roman"/>
          <w:sz w:val="24"/>
          <w:szCs w:val="24"/>
        </w:rPr>
        <w:t xml:space="preserve">now, create your own matrix with </w:t>
      </w:r>
      <w:r w:rsidR="00E45196" w:rsidRPr="00D54636">
        <w:rPr>
          <w:rFonts w:ascii="Cambria" w:eastAsia="Cambria" w:hAnsi="Cambria" w:cs="Times New Roman"/>
          <w:sz w:val="24"/>
          <w:szCs w:val="24"/>
        </w:rPr>
        <w:t>made up</w:t>
      </w:r>
      <w:r w:rsidRPr="00D54636">
        <w:rPr>
          <w:rFonts w:ascii="Cambria" w:eastAsia="Cambria" w:hAnsi="Cambria" w:cs="Times New Roman"/>
          <w:sz w:val="24"/>
          <w:szCs w:val="24"/>
        </w:rPr>
        <w:t xml:space="preserve"> data…</w:t>
      </w:r>
      <w:r w:rsidR="00E45196" w:rsidRPr="00D54636">
        <w:rPr>
          <w:rFonts w:ascii="Cambria" w:eastAsia="Cambria" w:hAnsi="Cambria" w:cs="Times New Roman"/>
          <w:sz w:val="24"/>
          <w:szCs w:val="24"/>
        </w:rPr>
        <w:t>give the code you used to make this</w:t>
      </w:r>
    </w:p>
    <w:p w14:paraId="27F1D90B" w14:textId="77777777" w:rsidR="00E10876" w:rsidRPr="00CD0310" w:rsidRDefault="00E10876" w:rsidP="00E10876">
      <w:pPr>
        <w:spacing w:before="180" w:after="18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freq &lt;- c(25,10,4,17,  8,10,9,21,  2,4,5,6,  1,40,34,0)</w:t>
      </w:r>
    </w:p>
    <w:p w14:paraId="04204F38" w14:textId="77777777" w:rsidR="00E10876" w:rsidRPr="00CD0310" w:rsidRDefault="00E10876" w:rsidP="00E10876">
      <w:pPr>
        <w:spacing w:before="180" w:after="18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favcolor &lt;- c("purple", "green", "blue", "yellow")</w:t>
      </w:r>
    </w:p>
    <w:p w14:paraId="668BD11D" w14:textId="77777777" w:rsidR="00E10876" w:rsidRPr="00CD0310" w:rsidRDefault="00E10876" w:rsidP="00E10876">
      <w:pPr>
        <w:spacing w:before="180" w:after="18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favanimal &lt;- c("dog", "cat", "bird", "fish")</w:t>
      </w:r>
    </w:p>
    <w:p w14:paraId="1CE2211A" w14:textId="77777777" w:rsidR="00E10876" w:rsidRPr="00CD0310" w:rsidRDefault="00E10876" w:rsidP="00E10876">
      <w:pPr>
        <w:spacing w:before="180" w:after="18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freqmat &lt;- matrix(freq, nr=4, nc=4, byrow=TRUE)</w:t>
      </w:r>
    </w:p>
    <w:p w14:paraId="2A1C9493" w14:textId="77777777" w:rsidR="00E10876" w:rsidRPr="00CD0310" w:rsidRDefault="00E10876" w:rsidP="00E10876">
      <w:pPr>
        <w:spacing w:before="180" w:after="18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dimnames(freqmat)[[1]] &lt;- favcolor</w:t>
      </w:r>
    </w:p>
    <w:p w14:paraId="257C92BC" w14:textId="77777777" w:rsidR="00E10876" w:rsidRPr="00CD0310" w:rsidRDefault="00E10876" w:rsidP="00E10876">
      <w:pPr>
        <w:spacing w:before="180" w:after="18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dimnames(freqmat)[[2]] &lt;- favanimal</w:t>
      </w:r>
    </w:p>
    <w:p w14:paraId="5ACA95CC" w14:textId="37160D24" w:rsidR="00E45196" w:rsidRPr="00CD0310" w:rsidRDefault="00E10876" w:rsidP="00E10876">
      <w:pPr>
        <w:spacing w:before="180" w:after="18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freqmat</w:t>
      </w:r>
    </w:p>
    <w:p w14:paraId="6F875C58" w14:textId="36EE8E63" w:rsidR="00E45196" w:rsidRDefault="00E45196" w:rsidP="00986BCF">
      <w:pPr>
        <w:spacing w:before="180" w:after="180" w:line="240" w:lineRule="auto"/>
        <w:rPr>
          <w:rFonts w:ascii="Cambria" w:eastAsia="Cambria" w:hAnsi="Cambria" w:cs="Times New Roman"/>
          <w:sz w:val="24"/>
          <w:szCs w:val="24"/>
        </w:rPr>
      </w:pPr>
    </w:p>
    <w:p w14:paraId="78D92D86" w14:textId="77777777" w:rsidR="00E45196" w:rsidRPr="00986BCF" w:rsidRDefault="00E45196" w:rsidP="00986BCF">
      <w:pPr>
        <w:spacing w:before="180" w:after="180" w:line="240" w:lineRule="auto"/>
        <w:rPr>
          <w:rFonts w:ascii="Cambria" w:eastAsia="Cambria" w:hAnsi="Cambria" w:cs="Times New Roman"/>
          <w:sz w:val="24"/>
          <w:szCs w:val="24"/>
        </w:rPr>
      </w:pPr>
    </w:p>
    <w:p w14:paraId="78972DD1" w14:textId="6BE149F8" w:rsidR="00796069" w:rsidRPr="00D655F1" w:rsidRDefault="00796069" w:rsidP="00986BCF">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P</w:t>
      </w:r>
      <w:r w:rsidR="00D655F1">
        <w:rPr>
          <w:rFonts w:ascii="Cambria" w:eastAsia="Cambria" w:hAnsi="Cambria" w:cs="Times New Roman"/>
          <w:sz w:val="24"/>
          <w:szCs w:val="24"/>
          <w:u w:val="single"/>
        </w:rPr>
        <w:t>a</w:t>
      </w:r>
      <w:r w:rsidRPr="00D655F1">
        <w:rPr>
          <w:rFonts w:ascii="Cambria" w:eastAsia="Cambria" w:hAnsi="Cambria" w:cs="Times New Roman"/>
          <w:sz w:val="24"/>
          <w:szCs w:val="24"/>
          <w:u w:val="single"/>
        </w:rPr>
        <w:t>rt</w:t>
      </w:r>
      <w:r w:rsidR="00D655F1">
        <w:rPr>
          <w:rFonts w:ascii="Cambria" w:eastAsia="Cambria" w:hAnsi="Cambria" w:cs="Times New Roman"/>
          <w:sz w:val="24"/>
          <w:szCs w:val="24"/>
          <w:u w:val="single"/>
        </w:rPr>
        <w:t xml:space="preserve"> </w:t>
      </w:r>
      <w:r w:rsidR="00986BCF" w:rsidRPr="00D655F1">
        <w:rPr>
          <w:rFonts w:ascii="Cambria" w:eastAsia="Cambria" w:hAnsi="Cambria" w:cs="Times New Roman"/>
          <w:sz w:val="24"/>
          <w:szCs w:val="24"/>
          <w:u w:val="single"/>
        </w:rPr>
        <w:t xml:space="preserve">7: data frame </w:t>
      </w:r>
    </w:p>
    <w:p w14:paraId="45CDBFBD" w14:textId="762E91E4" w:rsidR="00D54636"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a dataframe stores data! it can hold different kinds of classes so it is different from a matrix. You </w:t>
      </w:r>
      <w:r w:rsidR="00796069" w:rsidRPr="00986BCF">
        <w:rPr>
          <w:rFonts w:ascii="Cambria" w:eastAsia="Cambria" w:hAnsi="Cambria" w:cs="Times New Roman"/>
          <w:sz w:val="24"/>
          <w:szCs w:val="24"/>
        </w:rPr>
        <w:t>can</w:t>
      </w:r>
      <w:r w:rsidRPr="00986BCF">
        <w:rPr>
          <w:rFonts w:ascii="Cambria" w:eastAsia="Cambria" w:hAnsi="Cambria" w:cs="Times New Roman"/>
          <w:sz w:val="24"/>
          <w:szCs w:val="24"/>
        </w:rPr>
        <w:t xml:space="preserve"> think of it as a list of </w:t>
      </w:r>
      <w:r w:rsidR="00796069" w:rsidRPr="00986BCF">
        <w:rPr>
          <w:rFonts w:ascii="Cambria" w:eastAsia="Cambria" w:hAnsi="Cambria" w:cs="Times New Roman"/>
          <w:sz w:val="24"/>
          <w:szCs w:val="24"/>
        </w:rPr>
        <w:t>variables</w:t>
      </w:r>
      <w:r w:rsidRPr="00986BCF">
        <w:rPr>
          <w:rFonts w:ascii="Cambria" w:eastAsia="Cambria" w:hAnsi="Cambria" w:cs="Times New Roman"/>
          <w:sz w:val="24"/>
          <w:szCs w:val="24"/>
        </w:rPr>
        <w:t xml:space="preserve"> that are all the same </w:t>
      </w:r>
      <w:r w:rsidR="00796069" w:rsidRPr="00986BCF">
        <w:rPr>
          <w:rFonts w:ascii="Cambria" w:eastAsia="Cambria" w:hAnsi="Cambria" w:cs="Times New Roman"/>
          <w:sz w:val="24"/>
          <w:szCs w:val="24"/>
        </w:rPr>
        <w:t>length</w:t>
      </w:r>
      <w:r w:rsidRPr="00986BCF">
        <w:rPr>
          <w:rFonts w:ascii="Cambria" w:eastAsia="Cambria" w:hAnsi="Cambria" w:cs="Times New Roman"/>
          <w:sz w:val="24"/>
          <w:szCs w:val="24"/>
        </w:rPr>
        <w:t>.</w:t>
      </w:r>
      <w:r w:rsidR="00D54636">
        <w:rPr>
          <w:rFonts w:ascii="Cambria" w:eastAsia="Cambria" w:hAnsi="Cambria" w:cs="Times New Roman"/>
          <w:sz w:val="24"/>
          <w:szCs w:val="24"/>
        </w:rPr>
        <w:t xml:space="preserve"> In other words, it is shaped like a rectangle. You can’t have one column that has 4 entries and another that has 5. </w:t>
      </w:r>
    </w:p>
    <w:p w14:paraId="6DE932A1" w14:textId="2760C0B6"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 Data frames are probably the most common way we will work with R</w:t>
      </w:r>
    </w:p>
    <w:p w14:paraId="26484E24"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bone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"humerus"</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"radius"</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"ulna"</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"femur"</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"tibia"</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"fibula"</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size_inches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14.4</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10.4</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11.1</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19.9</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16.9</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15.9</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injury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sample</w:t>
      </w:r>
      <w:r w:rsidRPr="00986BCF">
        <w:rPr>
          <w:rFonts w:ascii="Consolas" w:eastAsia="Cambria" w:hAnsi="Consolas" w:cs="Times New Roman"/>
          <w:szCs w:val="24"/>
          <w:shd w:val="clear" w:color="auto" w:fill="F8F8F8"/>
        </w:rPr>
        <w:t>(</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"yes"</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"no"</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6</w:t>
      </w:r>
      <w:r w:rsidRPr="00986BCF">
        <w:rPr>
          <w:rFonts w:ascii="Consolas" w:eastAsia="Cambria" w:hAnsi="Consolas" w:cs="Times New Roman"/>
          <w:szCs w:val="24"/>
          <w:shd w:val="clear" w:color="auto" w:fill="F8F8F8"/>
        </w:rPr>
        <w:t>,</w:t>
      </w:r>
      <w:r w:rsidRPr="00986BCF">
        <w:rPr>
          <w:rFonts w:ascii="Consolas" w:eastAsia="Cambria" w:hAnsi="Consolas" w:cs="Times New Roman"/>
          <w:color w:val="204A87"/>
          <w:szCs w:val="24"/>
          <w:shd w:val="clear" w:color="auto" w:fill="F8F8F8"/>
        </w:rPr>
        <w:t>replace=</w:t>
      </w:r>
      <w:r w:rsidRPr="00986BCF">
        <w:rPr>
          <w:rFonts w:ascii="Consolas" w:eastAsia="Cambria" w:hAnsi="Consolas" w:cs="Times New Roman"/>
          <w:color w:val="8F5902"/>
          <w:szCs w:val="24"/>
          <w:shd w:val="clear" w:color="auto" w:fill="F8F8F8"/>
        </w:rPr>
        <w:t>TRUE</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sample_letter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szCs w:val="24"/>
          <w:shd w:val="clear" w:color="auto" w:fill="F8F8F8"/>
        </w:rPr>
        <w:t>LETTERS[</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b/>
          <w:color w:val="CE5C00"/>
          <w:szCs w:val="24"/>
          <w:shd w:val="clear" w:color="auto" w:fill="F8F8F8"/>
        </w:rPr>
        <w:t>:</w:t>
      </w:r>
      <w:r w:rsidRPr="00986BCF">
        <w:rPr>
          <w:rFonts w:ascii="Consolas" w:eastAsia="Cambria" w:hAnsi="Consolas" w:cs="Times New Roman"/>
          <w:color w:val="0000CF"/>
          <w:szCs w:val="24"/>
          <w:shd w:val="clear" w:color="auto" w:fill="F8F8F8"/>
        </w:rPr>
        <w:t>6</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my_sample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data.frame</w:t>
      </w:r>
      <w:r w:rsidRPr="00986BCF">
        <w:rPr>
          <w:rFonts w:ascii="Consolas" w:eastAsia="Cambria" w:hAnsi="Consolas" w:cs="Times New Roman"/>
          <w:szCs w:val="24"/>
          <w:shd w:val="clear" w:color="auto" w:fill="F8F8F8"/>
        </w:rPr>
        <w:t>(bone, size_inches, injury, sample_letter)</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my_sample</w:t>
      </w:r>
    </w:p>
    <w:p w14:paraId="3EEA7419"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bone size_inches injury sample_letter</w:t>
      </w:r>
      <w:r w:rsidRPr="00986BCF">
        <w:rPr>
          <w:rFonts w:ascii="Cambria" w:eastAsia="Cambria" w:hAnsi="Cambria" w:cs="Times New Roman"/>
          <w:sz w:val="24"/>
          <w:szCs w:val="24"/>
        </w:rPr>
        <w:br/>
      </w:r>
      <w:r w:rsidRPr="00986BCF">
        <w:rPr>
          <w:rFonts w:ascii="Consolas" w:eastAsia="Cambria" w:hAnsi="Consolas" w:cs="Times New Roman"/>
          <w:szCs w:val="24"/>
        </w:rPr>
        <w:t>## 1 humerus        14.4    yes             A</w:t>
      </w:r>
      <w:r w:rsidRPr="00986BCF">
        <w:rPr>
          <w:rFonts w:ascii="Cambria" w:eastAsia="Cambria" w:hAnsi="Cambria" w:cs="Times New Roman"/>
          <w:sz w:val="24"/>
          <w:szCs w:val="24"/>
        </w:rPr>
        <w:br/>
      </w:r>
      <w:r w:rsidRPr="00986BCF">
        <w:rPr>
          <w:rFonts w:ascii="Consolas" w:eastAsia="Cambria" w:hAnsi="Consolas" w:cs="Times New Roman"/>
          <w:szCs w:val="24"/>
        </w:rPr>
        <w:t>## 2  radius        10.4     no             B</w:t>
      </w:r>
      <w:r w:rsidRPr="00986BCF">
        <w:rPr>
          <w:rFonts w:ascii="Cambria" w:eastAsia="Cambria" w:hAnsi="Cambria" w:cs="Times New Roman"/>
          <w:sz w:val="24"/>
          <w:szCs w:val="24"/>
        </w:rPr>
        <w:br/>
      </w:r>
      <w:r w:rsidRPr="00986BCF">
        <w:rPr>
          <w:rFonts w:ascii="Consolas" w:eastAsia="Cambria" w:hAnsi="Consolas" w:cs="Times New Roman"/>
          <w:szCs w:val="24"/>
        </w:rPr>
        <w:t>## 3    ulna        11.1     no             C</w:t>
      </w:r>
      <w:r w:rsidRPr="00986BCF">
        <w:rPr>
          <w:rFonts w:ascii="Cambria" w:eastAsia="Cambria" w:hAnsi="Cambria" w:cs="Times New Roman"/>
          <w:sz w:val="24"/>
          <w:szCs w:val="24"/>
        </w:rPr>
        <w:br/>
      </w:r>
      <w:r w:rsidRPr="00986BCF">
        <w:rPr>
          <w:rFonts w:ascii="Consolas" w:eastAsia="Cambria" w:hAnsi="Consolas" w:cs="Times New Roman"/>
          <w:szCs w:val="24"/>
        </w:rPr>
        <w:t>## 4   femur        19.9     no             D</w:t>
      </w:r>
      <w:r w:rsidRPr="00986BCF">
        <w:rPr>
          <w:rFonts w:ascii="Cambria" w:eastAsia="Cambria" w:hAnsi="Cambria" w:cs="Times New Roman"/>
          <w:sz w:val="24"/>
          <w:szCs w:val="24"/>
        </w:rPr>
        <w:br/>
      </w:r>
      <w:r w:rsidRPr="00986BCF">
        <w:rPr>
          <w:rFonts w:ascii="Consolas" w:eastAsia="Cambria" w:hAnsi="Consolas" w:cs="Times New Roman"/>
          <w:szCs w:val="24"/>
        </w:rPr>
        <w:t>## 5   tibia        16.9    yes             E</w:t>
      </w:r>
      <w:r w:rsidRPr="00986BCF">
        <w:rPr>
          <w:rFonts w:ascii="Cambria" w:eastAsia="Cambria" w:hAnsi="Cambria" w:cs="Times New Roman"/>
          <w:sz w:val="24"/>
          <w:szCs w:val="24"/>
        </w:rPr>
        <w:br/>
      </w:r>
      <w:r w:rsidRPr="00986BCF">
        <w:rPr>
          <w:rFonts w:ascii="Consolas" w:eastAsia="Cambria" w:hAnsi="Consolas" w:cs="Times New Roman"/>
          <w:szCs w:val="24"/>
        </w:rPr>
        <w:t>## 6  fibula        15.9    yes             F</w:t>
      </w:r>
    </w:p>
    <w:p w14:paraId="4374C5B0"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If you use the function View you can see a spreadsheet of the data frame you just made</w:t>
      </w:r>
    </w:p>
    <w:p w14:paraId="71D0CC46"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b/>
          <w:color w:val="204A87"/>
          <w:szCs w:val="24"/>
          <w:shd w:val="clear" w:color="auto" w:fill="F8F8F8"/>
        </w:rPr>
        <w:t>View</w:t>
      </w:r>
      <w:r w:rsidRPr="00986BCF">
        <w:rPr>
          <w:rFonts w:ascii="Consolas" w:eastAsia="Cambria" w:hAnsi="Consolas" w:cs="Times New Roman"/>
          <w:szCs w:val="24"/>
          <w:shd w:val="clear" w:color="auto" w:fill="F8F8F8"/>
        </w:rPr>
        <w:t>(my_sample)</w:t>
      </w:r>
    </w:p>
    <w:p w14:paraId="72398360" w14:textId="37C16522"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you can view a </w:t>
      </w:r>
      <w:r w:rsidR="00EC1476" w:rsidRPr="00986BCF">
        <w:rPr>
          <w:rFonts w:ascii="Cambria" w:eastAsia="Cambria" w:hAnsi="Cambria" w:cs="Times New Roman"/>
          <w:sz w:val="24"/>
          <w:szCs w:val="24"/>
        </w:rPr>
        <w:t>specific</w:t>
      </w:r>
      <w:r w:rsidRPr="00986BCF">
        <w:rPr>
          <w:rFonts w:ascii="Cambria" w:eastAsia="Cambria" w:hAnsi="Cambria" w:cs="Times New Roman"/>
          <w:sz w:val="24"/>
          <w:szCs w:val="24"/>
        </w:rPr>
        <w:t xml:space="preserve"> column/vector using the $</w:t>
      </w:r>
    </w:p>
    <w:p w14:paraId="2371F416"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my_sample</w:t>
      </w:r>
      <w:r w:rsidRPr="00986BCF">
        <w:rPr>
          <w:rFonts w:ascii="Consolas" w:eastAsia="Cambria" w:hAnsi="Consolas" w:cs="Times New Roman"/>
          <w:b/>
          <w:color w:val="CE5C00"/>
          <w:szCs w:val="24"/>
          <w:shd w:val="clear" w:color="auto" w:fill="F8F8F8"/>
        </w:rPr>
        <w:t>$</w:t>
      </w:r>
      <w:r w:rsidRPr="00986BCF">
        <w:rPr>
          <w:rFonts w:ascii="Consolas" w:eastAsia="Cambria" w:hAnsi="Consolas" w:cs="Times New Roman"/>
          <w:szCs w:val="24"/>
          <w:shd w:val="clear" w:color="auto" w:fill="F8F8F8"/>
        </w:rPr>
        <w:t>bone</w:t>
      </w:r>
    </w:p>
    <w:p w14:paraId="65ADAD5B"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[1] humerus radius  ulna    femur   tibia   fibula </w:t>
      </w:r>
      <w:r w:rsidRPr="00986BCF">
        <w:rPr>
          <w:rFonts w:ascii="Cambria" w:eastAsia="Cambria" w:hAnsi="Cambria" w:cs="Times New Roman"/>
          <w:sz w:val="24"/>
          <w:szCs w:val="24"/>
        </w:rPr>
        <w:br/>
      </w:r>
      <w:r w:rsidRPr="00986BCF">
        <w:rPr>
          <w:rFonts w:ascii="Consolas" w:eastAsia="Cambria" w:hAnsi="Consolas" w:cs="Times New Roman"/>
          <w:szCs w:val="24"/>
        </w:rPr>
        <w:t>## Levels: femur fibula humerus radius tibia ulna</w:t>
      </w:r>
    </w:p>
    <w:p w14:paraId="52E07332" w14:textId="5A025AC3" w:rsidR="00986BCF" w:rsidRPr="00986BCF" w:rsidRDefault="00986BCF" w:rsidP="00986BCF">
      <w:pPr>
        <w:numPr>
          <w:ilvl w:val="0"/>
          <w:numId w:val="20"/>
        </w:numPr>
        <w:tabs>
          <w:tab w:val="num" w:pos="0"/>
        </w:tabs>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run the code below. it should show an error</w:t>
      </w:r>
      <w:r w:rsidR="00D54636">
        <w:rPr>
          <w:rFonts w:ascii="Cambria" w:eastAsia="Cambria" w:hAnsi="Cambria" w:cs="Times New Roman"/>
          <w:sz w:val="24"/>
          <w:szCs w:val="24"/>
        </w:rPr>
        <w:t xml:space="preserve"> on step 4</w:t>
      </w:r>
      <w:r w:rsidRPr="00986BCF">
        <w:rPr>
          <w:rFonts w:ascii="Cambria" w:eastAsia="Cambria" w:hAnsi="Cambria" w:cs="Times New Roman"/>
          <w:sz w:val="24"/>
          <w:szCs w:val="24"/>
        </w:rPr>
        <w:t>. Why? rewrite the code so it works!</w:t>
      </w:r>
    </w:p>
    <w:p w14:paraId="07B017AA" w14:textId="77777777" w:rsidR="00986BCF" w:rsidRPr="00986BCF" w:rsidRDefault="00986BCF" w:rsidP="00986BCF">
      <w:pPr>
        <w:spacing w:after="200" w:line="240" w:lineRule="auto"/>
        <w:rPr>
          <w:rFonts w:ascii="Cambria" w:eastAsia="Cambria" w:hAnsi="Cambria" w:cs="Times New Roman"/>
          <w:sz w:val="24"/>
          <w:szCs w:val="24"/>
        </w:rPr>
      </w:pPr>
    </w:p>
    <w:p w14:paraId="098887B6" w14:textId="77777777" w:rsidR="00986BCF" w:rsidRPr="00986BCF" w:rsidRDefault="00986BCF" w:rsidP="00986BCF">
      <w:pPr>
        <w:shd w:val="clear" w:color="auto" w:fill="F8F8F8"/>
        <w:wordWrap w:val="0"/>
        <w:spacing w:after="200" w:line="240" w:lineRule="auto"/>
        <w:rPr>
          <w:rFonts w:ascii="Consolas" w:eastAsia="Cambria" w:hAnsi="Consolas" w:cs="Times New Roman"/>
          <w:szCs w:val="24"/>
        </w:rPr>
      </w:pPr>
      <w:r w:rsidRPr="00986BCF">
        <w:rPr>
          <w:rFonts w:ascii="Consolas" w:eastAsia="Cambria" w:hAnsi="Consolas" w:cs="Times New Roman"/>
          <w:szCs w:val="24"/>
        </w:rPr>
        <w:t>num &lt;- c(1,2,3,4,5)</w:t>
      </w:r>
    </w:p>
    <w:p w14:paraId="55CB185F" w14:textId="77777777" w:rsidR="00986BCF" w:rsidRPr="00986BCF" w:rsidRDefault="00986BCF" w:rsidP="00986BCF">
      <w:pPr>
        <w:shd w:val="clear" w:color="auto" w:fill="F8F8F8"/>
        <w:wordWrap w:val="0"/>
        <w:spacing w:after="200" w:line="240" w:lineRule="auto"/>
        <w:rPr>
          <w:rFonts w:ascii="Consolas" w:eastAsia="Cambria" w:hAnsi="Consolas" w:cs="Times New Roman"/>
          <w:szCs w:val="24"/>
        </w:rPr>
      </w:pPr>
      <w:r w:rsidRPr="00986BCF">
        <w:rPr>
          <w:rFonts w:ascii="Consolas" w:eastAsia="Cambria" w:hAnsi="Consolas" w:cs="Times New Roman"/>
          <w:szCs w:val="24"/>
        </w:rPr>
        <w:t>food &lt;- c("bread", "butter", "milk", "cheese","coffee", "tea")</w:t>
      </w:r>
    </w:p>
    <w:p w14:paraId="6B72EABF" w14:textId="77777777" w:rsidR="00986BCF" w:rsidRPr="00986BCF" w:rsidRDefault="00986BCF" w:rsidP="00986BCF">
      <w:pPr>
        <w:shd w:val="clear" w:color="auto" w:fill="F8F8F8"/>
        <w:wordWrap w:val="0"/>
        <w:spacing w:after="200" w:line="240" w:lineRule="auto"/>
        <w:rPr>
          <w:rFonts w:ascii="Consolas" w:eastAsia="Cambria" w:hAnsi="Consolas" w:cs="Times New Roman"/>
          <w:szCs w:val="24"/>
        </w:rPr>
      </w:pPr>
      <w:r w:rsidRPr="00986BCF">
        <w:rPr>
          <w:rFonts w:ascii="Consolas" w:eastAsia="Cambria" w:hAnsi="Consolas" w:cs="Times New Roman"/>
          <w:szCs w:val="24"/>
        </w:rPr>
        <w:t>quantity &lt;-  c(1,1,3,5,7,1)</w:t>
      </w:r>
    </w:p>
    <w:p w14:paraId="32A4935B" w14:textId="77777777" w:rsidR="00986BCF" w:rsidRPr="00986BCF" w:rsidRDefault="00986BCF" w:rsidP="00986BCF">
      <w:pPr>
        <w:shd w:val="clear" w:color="auto" w:fill="F8F8F8"/>
        <w:wordWrap w:val="0"/>
        <w:spacing w:after="200" w:line="240" w:lineRule="auto"/>
        <w:rPr>
          <w:rFonts w:ascii="Consolas" w:eastAsia="Cambria" w:hAnsi="Consolas" w:cs="Times New Roman"/>
          <w:szCs w:val="24"/>
        </w:rPr>
      </w:pPr>
      <w:r w:rsidRPr="00986BCF">
        <w:rPr>
          <w:rFonts w:ascii="Consolas" w:eastAsia="Cambria" w:hAnsi="Consolas" w:cs="Times New Roman"/>
          <w:szCs w:val="24"/>
        </w:rPr>
        <w:t>shopping &lt;- data.frame(num, food, quantity)</w:t>
      </w:r>
    </w:p>
    <w:p w14:paraId="6EB5C82C" w14:textId="58D6D431" w:rsidR="00986BCF" w:rsidRDefault="00986BCF" w:rsidP="00986BCF">
      <w:pPr>
        <w:shd w:val="clear" w:color="auto" w:fill="F8F8F8"/>
        <w:wordWrap w:val="0"/>
        <w:spacing w:after="200" w:line="240" w:lineRule="auto"/>
        <w:rPr>
          <w:rFonts w:ascii="Consolas" w:eastAsia="Cambria" w:hAnsi="Consolas" w:cs="Times New Roman"/>
          <w:szCs w:val="24"/>
        </w:rPr>
      </w:pPr>
    </w:p>
    <w:p w14:paraId="44974BBE" w14:textId="00A95419" w:rsidR="00CD0310" w:rsidRPr="008E6BBA" w:rsidRDefault="00CD0310" w:rsidP="00986BCF">
      <w:pPr>
        <w:shd w:val="clear" w:color="auto" w:fill="F8F8F8"/>
        <w:wordWrap w:val="0"/>
        <w:spacing w:after="200" w:line="240" w:lineRule="auto"/>
        <w:rPr>
          <w:rFonts w:ascii="Consolas" w:eastAsia="Cambria" w:hAnsi="Consolas" w:cs="Times New Roman"/>
          <w:color w:val="2F5496" w:themeColor="accent5" w:themeShade="BF"/>
          <w:szCs w:val="24"/>
        </w:rPr>
      </w:pPr>
      <w:r w:rsidRPr="008E6BBA">
        <w:rPr>
          <w:rFonts w:ascii="Consolas" w:eastAsia="Cambria" w:hAnsi="Consolas" w:cs="Times New Roman"/>
          <w:color w:val="2F5496" w:themeColor="accent5" w:themeShade="BF"/>
          <w:szCs w:val="24"/>
        </w:rPr>
        <w:t xml:space="preserve">the number doesn’t match the </w:t>
      </w:r>
      <w:r w:rsidR="008E6BBA" w:rsidRPr="008E6BBA">
        <w:rPr>
          <w:rFonts w:ascii="Consolas" w:eastAsia="Cambria" w:hAnsi="Consolas" w:cs="Times New Roman"/>
          <w:color w:val="2F5496" w:themeColor="accent5" w:themeShade="BF"/>
          <w:szCs w:val="24"/>
        </w:rPr>
        <w:t>amount of food/quantity values there are</w:t>
      </w:r>
    </w:p>
    <w:p w14:paraId="5F92DCB8" w14:textId="77777777" w:rsidR="00E10876" w:rsidRPr="00CD0310" w:rsidRDefault="00E10876" w:rsidP="00E10876">
      <w:pPr>
        <w:shd w:val="clear" w:color="auto" w:fill="F8F8F8"/>
        <w:wordWrap w:val="0"/>
        <w:spacing w:after="20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num &lt;- c(1,2,3,4,5,6)</w:t>
      </w:r>
    </w:p>
    <w:p w14:paraId="202A5696" w14:textId="77777777" w:rsidR="00E10876" w:rsidRPr="00CD0310" w:rsidRDefault="00E10876" w:rsidP="00E10876">
      <w:pPr>
        <w:shd w:val="clear" w:color="auto" w:fill="F8F8F8"/>
        <w:wordWrap w:val="0"/>
        <w:spacing w:after="20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food &lt;- c("bread", "butter", "milk", "cheese","coffee", "tea")</w:t>
      </w:r>
    </w:p>
    <w:p w14:paraId="134886DF" w14:textId="77777777" w:rsidR="00E10876" w:rsidRPr="00CD0310" w:rsidRDefault="00E10876" w:rsidP="00E10876">
      <w:pPr>
        <w:shd w:val="clear" w:color="auto" w:fill="F8F8F8"/>
        <w:wordWrap w:val="0"/>
        <w:spacing w:after="20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quantity &lt;-  c(1,1,3,5,7,1)</w:t>
      </w:r>
    </w:p>
    <w:p w14:paraId="4ECD3014" w14:textId="606ACC56" w:rsidR="00986BCF" w:rsidRPr="00CD0310" w:rsidRDefault="00E10876" w:rsidP="00E10876">
      <w:pPr>
        <w:shd w:val="clear" w:color="auto" w:fill="F8F8F8"/>
        <w:wordWrap w:val="0"/>
        <w:spacing w:after="200" w:line="240" w:lineRule="auto"/>
        <w:rPr>
          <w:rFonts w:ascii="Cambria" w:eastAsia="Cambria" w:hAnsi="Cambria" w:cs="Times New Roman"/>
          <w:color w:val="2F5496" w:themeColor="accent5" w:themeShade="BF"/>
          <w:sz w:val="24"/>
          <w:szCs w:val="24"/>
        </w:rPr>
      </w:pPr>
      <w:r w:rsidRPr="00CD0310">
        <w:rPr>
          <w:rFonts w:ascii="Cambria" w:eastAsia="Cambria" w:hAnsi="Cambria" w:cs="Times New Roman"/>
          <w:color w:val="2F5496" w:themeColor="accent5" w:themeShade="BF"/>
          <w:sz w:val="24"/>
          <w:szCs w:val="24"/>
        </w:rPr>
        <w:t>shopping &lt;- data.frame(num, food, quantity)</w:t>
      </w:r>
    </w:p>
    <w:p w14:paraId="30BA3EEA" w14:textId="77777777" w:rsidR="00986BCF" w:rsidRPr="00986BCF" w:rsidRDefault="00986BCF" w:rsidP="00986BCF">
      <w:pPr>
        <w:spacing w:after="200" w:line="240" w:lineRule="auto"/>
        <w:rPr>
          <w:rFonts w:ascii="Cambria" w:eastAsia="Cambria" w:hAnsi="Cambria" w:cs="Times New Roman"/>
          <w:sz w:val="24"/>
          <w:szCs w:val="24"/>
        </w:rPr>
      </w:pPr>
    </w:p>
    <w:p w14:paraId="17A425A1" w14:textId="2ABC886C" w:rsidR="00986BCF" w:rsidRDefault="00986BCF" w:rsidP="00986BCF">
      <w:pPr>
        <w:numPr>
          <w:ilvl w:val="0"/>
          <w:numId w:val="20"/>
        </w:numPr>
        <w:tabs>
          <w:tab w:val="num" w:pos="0"/>
        </w:tabs>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what is the class type of the different vectors in the my_sample dataframe?</w:t>
      </w:r>
    </w:p>
    <w:p w14:paraId="1DCA59B3" w14:textId="1A16D174" w:rsidR="00B40A8B" w:rsidRPr="008E6BBA" w:rsidRDefault="00B40A8B" w:rsidP="00B40A8B">
      <w:pPr>
        <w:spacing w:after="200" w:line="240" w:lineRule="auto"/>
        <w:ind w:left="1200"/>
        <w:rPr>
          <w:rFonts w:ascii="Cambria" w:eastAsia="Cambria" w:hAnsi="Cambria" w:cs="Times New Roman"/>
          <w:color w:val="2F5496" w:themeColor="accent5" w:themeShade="BF"/>
          <w:sz w:val="24"/>
          <w:szCs w:val="24"/>
        </w:rPr>
      </w:pPr>
      <w:r w:rsidRPr="008E6BBA">
        <w:rPr>
          <w:rFonts w:ascii="Cambria" w:eastAsia="Cambria" w:hAnsi="Cambria" w:cs="Times New Roman"/>
          <w:color w:val="2F5496" w:themeColor="accent5" w:themeShade="BF"/>
          <w:sz w:val="24"/>
          <w:szCs w:val="24"/>
        </w:rPr>
        <w:t>num = numeric</w:t>
      </w:r>
    </w:p>
    <w:p w14:paraId="786E18B8" w14:textId="5CAD18A4" w:rsidR="00B40A8B" w:rsidRPr="008E6BBA" w:rsidRDefault="00B40A8B" w:rsidP="00B40A8B">
      <w:pPr>
        <w:spacing w:after="200" w:line="240" w:lineRule="auto"/>
        <w:ind w:left="1200"/>
        <w:rPr>
          <w:rFonts w:ascii="Cambria" w:eastAsia="Cambria" w:hAnsi="Cambria" w:cs="Times New Roman"/>
          <w:color w:val="2F5496" w:themeColor="accent5" w:themeShade="BF"/>
          <w:sz w:val="24"/>
          <w:szCs w:val="24"/>
        </w:rPr>
      </w:pPr>
      <w:r w:rsidRPr="008E6BBA">
        <w:rPr>
          <w:rFonts w:ascii="Cambria" w:eastAsia="Cambria" w:hAnsi="Cambria" w:cs="Times New Roman"/>
          <w:color w:val="2F5496" w:themeColor="accent5" w:themeShade="BF"/>
          <w:sz w:val="24"/>
          <w:szCs w:val="24"/>
        </w:rPr>
        <w:t>food = character</w:t>
      </w:r>
    </w:p>
    <w:p w14:paraId="779732D4" w14:textId="1F6C0C19" w:rsidR="00B40A8B" w:rsidRPr="008E6BBA" w:rsidRDefault="00B40A8B" w:rsidP="00B40A8B">
      <w:pPr>
        <w:spacing w:after="200" w:line="240" w:lineRule="auto"/>
        <w:ind w:left="1200"/>
        <w:rPr>
          <w:rFonts w:ascii="Cambria" w:eastAsia="Cambria" w:hAnsi="Cambria" w:cs="Times New Roman"/>
          <w:color w:val="2F5496" w:themeColor="accent5" w:themeShade="BF"/>
          <w:sz w:val="24"/>
          <w:szCs w:val="24"/>
        </w:rPr>
      </w:pPr>
      <w:r w:rsidRPr="008E6BBA">
        <w:rPr>
          <w:rFonts w:ascii="Cambria" w:eastAsia="Cambria" w:hAnsi="Cambria" w:cs="Times New Roman"/>
          <w:color w:val="2F5496" w:themeColor="accent5" w:themeShade="BF"/>
          <w:sz w:val="24"/>
          <w:szCs w:val="24"/>
        </w:rPr>
        <w:t>quantity = numeric</w:t>
      </w:r>
    </w:p>
    <w:p w14:paraId="0F18CD10" w14:textId="680B1AF2" w:rsidR="00B40A8B" w:rsidRPr="008E6BBA" w:rsidRDefault="00B40A8B" w:rsidP="00B40A8B">
      <w:pPr>
        <w:spacing w:after="200" w:line="240" w:lineRule="auto"/>
        <w:ind w:left="1200"/>
        <w:rPr>
          <w:rFonts w:ascii="Cambria" w:eastAsia="Cambria" w:hAnsi="Cambria" w:cs="Times New Roman"/>
          <w:color w:val="2F5496" w:themeColor="accent5" w:themeShade="BF"/>
          <w:sz w:val="24"/>
          <w:szCs w:val="24"/>
        </w:rPr>
      </w:pPr>
      <w:r w:rsidRPr="008E6BBA">
        <w:rPr>
          <w:rFonts w:ascii="Cambria" w:eastAsia="Cambria" w:hAnsi="Cambria" w:cs="Times New Roman"/>
          <w:color w:val="2F5496" w:themeColor="accent5" w:themeShade="BF"/>
          <w:sz w:val="24"/>
          <w:szCs w:val="24"/>
        </w:rPr>
        <w:t>shopping = data.frame</w:t>
      </w:r>
    </w:p>
    <w:p w14:paraId="0F44506E" w14:textId="786005E1" w:rsidR="00986BCF" w:rsidRPr="00D67C08" w:rsidRDefault="00796069" w:rsidP="00986BCF">
      <w:pPr>
        <w:spacing w:before="180" w:after="180" w:line="240" w:lineRule="auto"/>
        <w:rPr>
          <w:rFonts w:ascii="Cambria" w:eastAsia="Cambria" w:hAnsi="Cambria" w:cs="Times New Roman"/>
          <w:sz w:val="24"/>
          <w:szCs w:val="24"/>
          <w:u w:val="single"/>
        </w:rPr>
      </w:pPr>
      <w:r w:rsidRPr="00D67C08">
        <w:rPr>
          <w:rFonts w:ascii="Cambria" w:eastAsia="Cambria" w:hAnsi="Cambria" w:cs="Times New Roman"/>
          <w:sz w:val="24"/>
          <w:szCs w:val="24"/>
          <w:u w:val="single"/>
        </w:rPr>
        <w:t xml:space="preserve">Part </w:t>
      </w:r>
      <w:r w:rsidR="00986BCF" w:rsidRPr="00D67C08">
        <w:rPr>
          <w:rFonts w:ascii="Cambria" w:eastAsia="Cambria" w:hAnsi="Cambria" w:cs="Times New Roman"/>
          <w:sz w:val="24"/>
          <w:szCs w:val="24"/>
          <w:u w:val="single"/>
        </w:rPr>
        <w:t>8: comparing values</w:t>
      </w:r>
    </w:p>
    <w:p w14:paraId="4ACE559D"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often times we are going to want to compare things.</w:t>
      </w:r>
    </w:p>
    <w:p w14:paraId="179F91D4" w14:textId="77777777" w:rsidR="00D54636" w:rsidRDefault="00D54636" w:rsidP="00D54636">
      <w:pPr>
        <w:spacing w:before="36" w:after="36" w:line="240" w:lineRule="auto"/>
        <w:rPr>
          <w:rFonts w:ascii="Cambria" w:eastAsia="Cambria" w:hAnsi="Cambria" w:cs="Times New Roman"/>
          <w:sz w:val="24"/>
          <w:szCs w:val="24"/>
        </w:rPr>
      </w:pPr>
    </w:p>
    <w:p w14:paraId="68B75714" w14:textId="73DA4540" w:rsidR="00986BCF" w:rsidRPr="00986BCF" w:rsidRDefault="00986BCF" w:rsidP="00D54636">
      <w:pPr>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run the code below</w:t>
      </w:r>
    </w:p>
    <w:p w14:paraId="5C947B72"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a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5</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b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9</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c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7</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d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sqrt</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49</w:t>
      </w:r>
      <w:r w:rsidRPr="00986BCF">
        <w:rPr>
          <w:rFonts w:ascii="Consolas" w:eastAsia="Cambria" w:hAnsi="Consolas" w:cs="Times New Roman"/>
          <w:szCs w:val="24"/>
          <w:shd w:val="clear" w:color="auto" w:fill="F8F8F8"/>
        </w:rPr>
        <w:t>)</w:t>
      </w:r>
    </w:p>
    <w:p w14:paraId="5568E4AB" w14:textId="0A4EE1A1" w:rsidR="00796069"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Now, figure out how to have R evaluate the following: </w:t>
      </w:r>
    </w:p>
    <w:p w14:paraId="0F32873A" w14:textId="207A7638" w:rsidR="00D655F1" w:rsidRDefault="00D655F1" w:rsidP="00986BCF">
      <w:pPr>
        <w:spacing w:before="180" w:after="180" w:line="240" w:lineRule="auto"/>
        <w:rPr>
          <w:rFonts w:ascii="Cambria" w:eastAsia="Cambria" w:hAnsi="Cambria" w:cs="Times New Roman"/>
          <w:sz w:val="24"/>
          <w:szCs w:val="24"/>
        </w:rPr>
      </w:pPr>
    </w:p>
    <w:p w14:paraId="0C9593D7" w14:textId="77777777" w:rsidR="00D655F1" w:rsidRPr="00986BCF" w:rsidRDefault="00D655F1" w:rsidP="00D655F1">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solve the following </w:t>
      </w:r>
      <w:r w:rsidRPr="00262698">
        <w:rPr>
          <w:rFonts w:ascii="Cambria" w:eastAsia="Cambria" w:hAnsi="Cambria" w:cs="Times New Roman"/>
          <w:sz w:val="24"/>
          <w:szCs w:val="24"/>
        </w:rPr>
        <w:t xml:space="preserve">programmatically </w:t>
      </w:r>
      <w:r w:rsidRPr="00986BCF">
        <w:rPr>
          <w:rFonts w:ascii="Cambria" w:eastAsia="Cambria" w:hAnsi="Cambria" w:cs="Times New Roman"/>
          <w:sz w:val="24"/>
          <w:szCs w:val="24"/>
        </w:rPr>
        <w:t>using R</w:t>
      </w:r>
      <w:r>
        <w:rPr>
          <w:rFonts w:ascii="Cambria" w:eastAsia="Cambria" w:hAnsi="Cambria" w:cs="Times New Roman"/>
          <w:sz w:val="24"/>
          <w:szCs w:val="24"/>
        </w:rPr>
        <w:t xml:space="preserve"> in your script. Be sure to save as you go.</w:t>
      </w:r>
    </w:p>
    <w:p w14:paraId="1515F406" w14:textId="063F4E12" w:rsidR="00D655F1" w:rsidRDefault="00D655F1" w:rsidP="00986BCF">
      <w:pPr>
        <w:spacing w:before="180" w:after="180" w:line="240" w:lineRule="auto"/>
        <w:rPr>
          <w:rFonts w:ascii="Cambria" w:eastAsia="Cambria" w:hAnsi="Cambria" w:cs="Times New Roman"/>
          <w:sz w:val="24"/>
          <w:szCs w:val="24"/>
        </w:rPr>
      </w:pPr>
    </w:p>
    <w:p w14:paraId="45A2AB61" w14:textId="77777777" w:rsidR="00D655F1" w:rsidRDefault="00D655F1" w:rsidP="00986BCF">
      <w:pPr>
        <w:spacing w:before="180" w:after="180" w:line="240" w:lineRule="auto"/>
        <w:rPr>
          <w:rFonts w:ascii="Cambria" w:eastAsia="Cambria" w:hAnsi="Cambria" w:cs="Times New Roman"/>
          <w:sz w:val="24"/>
          <w:szCs w:val="24"/>
        </w:rPr>
      </w:pPr>
    </w:p>
    <w:p w14:paraId="564D6634" w14:textId="7001C7EC" w:rsidR="00796069" w:rsidRDefault="00986BCF" w:rsidP="00796069">
      <w:pPr>
        <w:pStyle w:val="ListParagraph"/>
        <w:numPr>
          <w:ilvl w:val="0"/>
          <w:numId w:val="22"/>
        </w:numPr>
        <w:spacing w:before="180" w:after="180" w:line="240" w:lineRule="auto"/>
        <w:rPr>
          <w:rFonts w:ascii="Cambria" w:eastAsia="Cambria" w:hAnsi="Cambria" w:cs="Times New Roman"/>
          <w:sz w:val="24"/>
          <w:szCs w:val="24"/>
        </w:rPr>
      </w:pPr>
      <w:r w:rsidRPr="00796069">
        <w:rPr>
          <w:rFonts w:ascii="Cambria" w:eastAsia="Cambria" w:hAnsi="Cambria" w:cs="Times New Roman"/>
          <w:sz w:val="24"/>
          <w:szCs w:val="24"/>
        </w:rPr>
        <w:t xml:space="preserve">is </w:t>
      </w:r>
      <w:r w:rsidR="00796069" w:rsidRPr="00796069">
        <w:rPr>
          <w:rFonts w:ascii="Cambria" w:eastAsia="Cambria" w:hAnsi="Cambria" w:cs="Times New Roman"/>
          <w:i/>
          <w:iCs/>
          <w:sz w:val="24"/>
          <w:szCs w:val="24"/>
        </w:rPr>
        <w:t>a</w:t>
      </w:r>
      <w:r w:rsidRPr="00796069">
        <w:rPr>
          <w:rFonts w:ascii="Cambria" w:eastAsia="Cambria" w:hAnsi="Cambria" w:cs="Times New Roman"/>
          <w:sz w:val="24"/>
          <w:szCs w:val="24"/>
        </w:rPr>
        <w:t xml:space="preserve"> bigger than </w:t>
      </w:r>
      <w:r w:rsidRPr="00796069">
        <w:rPr>
          <w:rFonts w:ascii="Cambria" w:eastAsia="Cambria" w:hAnsi="Cambria" w:cs="Times New Roman"/>
          <w:i/>
          <w:iCs/>
          <w:sz w:val="24"/>
          <w:szCs w:val="24"/>
        </w:rPr>
        <w:t>b</w:t>
      </w:r>
      <w:r w:rsidRPr="00796069">
        <w:rPr>
          <w:rFonts w:ascii="Cambria" w:eastAsia="Cambria" w:hAnsi="Cambria" w:cs="Times New Roman"/>
          <w:sz w:val="24"/>
          <w:szCs w:val="24"/>
        </w:rPr>
        <w:t xml:space="preserve">? </w:t>
      </w:r>
    </w:p>
    <w:p w14:paraId="0F5F93CF" w14:textId="1B19802C" w:rsidR="008E6BBA" w:rsidRDefault="008E6BBA" w:rsidP="008E6BBA">
      <w:pPr>
        <w:pStyle w:val="ListParagraph"/>
        <w:spacing w:before="180" w:after="180" w:line="240" w:lineRule="auto"/>
        <w:ind w:left="480"/>
        <w:rPr>
          <w:rFonts w:ascii="Cambria" w:eastAsia="Cambria" w:hAnsi="Cambria" w:cs="Times New Roman"/>
          <w:color w:val="2F5496" w:themeColor="accent5" w:themeShade="BF"/>
          <w:sz w:val="24"/>
          <w:szCs w:val="24"/>
        </w:rPr>
      </w:pPr>
      <w:r>
        <w:rPr>
          <w:rFonts w:ascii="Cambria" w:eastAsia="Cambria" w:hAnsi="Cambria" w:cs="Times New Roman"/>
          <w:color w:val="2F5496" w:themeColor="accent5" w:themeShade="BF"/>
          <w:sz w:val="24"/>
          <w:szCs w:val="24"/>
        </w:rPr>
        <w:t>a&gt;b</w:t>
      </w:r>
    </w:p>
    <w:p w14:paraId="3C56D44D" w14:textId="512FFD64" w:rsidR="008E6BBA" w:rsidRPr="008E6BBA" w:rsidRDefault="008E6BBA" w:rsidP="008E6BBA">
      <w:pPr>
        <w:pStyle w:val="ListParagraph"/>
        <w:spacing w:before="180" w:after="180" w:line="240" w:lineRule="auto"/>
        <w:ind w:left="480"/>
        <w:rPr>
          <w:rFonts w:ascii="Cambria" w:eastAsia="Cambria" w:hAnsi="Cambria" w:cs="Times New Roman"/>
          <w:color w:val="2F5496" w:themeColor="accent5" w:themeShade="BF"/>
          <w:sz w:val="24"/>
          <w:szCs w:val="24"/>
        </w:rPr>
      </w:pPr>
      <w:r>
        <w:rPr>
          <w:rFonts w:ascii="Cambria" w:eastAsia="Cambria" w:hAnsi="Cambria" w:cs="Times New Roman"/>
          <w:color w:val="2F5496" w:themeColor="accent5" w:themeShade="BF"/>
          <w:sz w:val="24"/>
          <w:szCs w:val="24"/>
        </w:rPr>
        <w:t>[1] FALSE</w:t>
      </w:r>
    </w:p>
    <w:p w14:paraId="1A15B44C" w14:textId="3918C6F6" w:rsidR="00796069" w:rsidRDefault="00986BCF" w:rsidP="00796069">
      <w:pPr>
        <w:pStyle w:val="ListParagraph"/>
        <w:numPr>
          <w:ilvl w:val="0"/>
          <w:numId w:val="22"/>
        </w:numPr>
        <w:spacing w:before="180" w:after="180" w:line="240" w:lineRule="auto"/>
        <w:rPr>
          <w:rFonts w:ascii="Cambria" w:eastAsia="Cambria" w:hAnsi="Cambria" w:cs="Times New Roman"/>
          <w:sz w:val="24"/>
          <w:szCs w:val="24"/>
        </w:rPr>
      </w:pPr>
      <w:r w:rsidRPr="00796069">
        <w:rPr>
          <w:rFonts w:ascii="Cambria" w:eastAsia="Cambria" w:hAnsi="Cambria" w:cs="Times New Roman"/>
          <w:sz w:val="24"/>
          <w:szCs w:val="24"/>
        </w:rPr>
        <w:t xml:space="preserve">is </w:t>
      </w:r>
      <w:r w:rsidRPr="00796069">
        <w:rPr>
          <w:rFonts w:ascii="Cambria" w:eastAsia="Cambria" w:hAnsi="Cambria" w:cs="Times New Roman"/>
          <w:i/>
          <w:iCs/>
          <w:sz w:val="24"/>
          <w:szCs w:val="24"/>
        </w:rPr>
        <w:t>c</w:t>
      </w:r>
      <w:r w:rsidRPr="00796069">
        <w:rPr>
          <w:rFonts w:ascii="Cambria" w:eastAsia="Cambria" w:hAnsi="Cambria" w:cs="Times New Roman"/>
          <w:sz w:val="24"/>
          <w:szCs w:val="24"/>
        </w:rPr>
        <w:t xml:space="preserve"> equal to </w:t>
      </w:r>
      <w:r w:rsidRPr="00796069">
        <w:rPr>
          <w:rFonts w:ascii="Cambria" w:eastAsia="Cambria" w:hAnsi="Cambria" w:cs="Times New Roman"/>
          <w:i/>
          <w:iCs/>
          <w:sz w:val="24"/>
          <w:szCs w:val="24"/>
        </w:rPr>
        <w:t>d</w:t>
      </w:r>
      <w:r w:rsidRPr="00796069">
        <w:rPr>
          <w:rFonts w:ascii="Cambria" w:eastAsia="Cambria" w:hAnsi="Cambria" w:cs="Times New Roman"/>
          <w:sz w:val="24"/>
          <w:szCs w:val="24"/>
        </w:rPr>
        <w:t xml:space="preserve"> (careful with this one..) </w:t>
      </w:r>
    </w:p>
    <w:p w14:paraId="069598D9" w14:textId="7055B381" w:rsidR="008E6BBA" w:rsidRPr="008E6BBA" w:rsidRDefault="008E6BBA" w:rsidP="008E6BBA">
      <w:pPr>
        <w:pStyle w:val="ListParagraph"/>
        <w:spacing w:before="180" w:after="180" w:line="240" w:lineRule="auto"/>
        <w:ind w:left="480"/>
        <w:rPr>
          <w:rFonts w:ascii="Cambria" w:eastAsia="Cambria" w:hAnsi="Cambria" w:cs="Times New Roman"/>
          <w:color w:val="2F5496" w:themeColor="accent5" w:themeShade="BF"/>
          <w:sz w:val="24"/>
          <w:szCs w:val="24"/>
        </w:rPr>
      </w:pPr>
      <w:r w:rsidRPr="008E6BBA">
        <w:rPr>
          <w:rFonts w:ascii="Cambria" w:eastAsia="Cambria" w:hAnsi="Cambria" w:cs="Times New Roman"/>
          <w:color w:val="2F5496" w:themeColor="accent5" w:themeShade="BF"/>
          <w:sz w:val="24"/>
          <w:szCs w:val="24"/>
        </w:rPr>
        <w:t>c==d</w:t>
      </w:r>
    </w:p>
    <w:p w14:paraId="22D460F0" w14:textId="41C38D03" w:rsidR="008E6BBA" w:rsidRPr="008E6BBA" w:rsidRDefault="008E6BBA" w:rsidP="008E6BBA">
      <w:pPr>
        <w:pStyle w:val="ListParagraph"/>
        <w:spacing w:before="180" w:after="180" w:line="240" w:lineRule="auto"/>
        <w:ind w:left="480"/>
        <w:rPr>
          <w:rFonts w:ascii="Cambria" w:eastAsia="Cambria" w:hAnsi="Cambria" w:cs="Times New Roman"/>
          <w:color w:val="2F5496" w:themeColor="accent5" w:themeShade="BF"/>
          <w:sz w:val="24"/>
          <w:szCs w:val="24"/>
        </w:rPr>
      </w:pPr>
      <w:r w:rsidRPr="008E6BBA">
        <w:rPr>
          <w:rFonts w:ascii="Cambria" w:eastAsia="Cambria" w:hAnsi="Cambria" w:cs="Times New Roman"/>
          <w:color w:val="2F5496" w:themeColor="accent5" w:themeShade="BF"/>
          <w:sz w:val="24"/>
          <w:szCs w:val="24"/>
        </w:rPr>
        <w:t>[TRUE]</w:t>
      </w:r>
    </w:p>
    <w:p w14:paraId="1B5D5F3E" w14:textId="27E1CA56" w:rsidR="008E6BBA" w:rsidRDefault="00986BCF" w:rsidP="008E6BBA">
      <w:pPr>
        <w:pStyle w:val="ListParagraph"/>
        <w:numPr>
          <w:ilvl w:val="0"/>
          <w:numId w:val="22"/>
        </w:numPr>
        <w:spacing w:before="180" w:after="180" w:line="240" w:lineRule="auto"/>
        <w:rPr>
          <w:rFonts w:ascii="Cambria" w:eastAsia="Cambria" w:hAnsi="Cambria" w:cs="Times New Roman"/>
          <w:sz w:val="24"/>
          <w:szCs w:val="24"/>
        </w:rPr>
      </w:pPr>
      <w:r w:rsidRPr="00796069">
        <w:rPr>
          <w:rFonts w:ascii="Cambria" w:eastAsia="Cambria" w:hAnsi="Cambria" w:cs="Times New Roman"/>
          <w:sz w:val="24"/>
          <w:szCs w:val="24"/>
        </w:rPr>
        <w:t xml:space="preserve"> is </w:t>
      </w:r>
      <w:r w:rsidRPr="00796069">
        <w:rPr>
          <w:rFonts w:ascii="Cambria" w:eastAsia="Cambria" w:hAnsi="Cambria" w:cs="Times New Roman"/>
          <w:i/>
          <w:iCs/>
          <w:sz w:val="24"/>
          <w:szCs w:val="24"/>
        </w:rPr>
        <w:t>c</w:t>
      </w:r>
      <w:r w:rsidRPr="00796069">
        <w:rPr>
          <w:rFonts w:ascii="Cambria" w:eastAsia="Cambria" w:hAnsi="Cambria" w:cs="Times New Roman"/>
          <w:sz w:val="24"/>
          <w:szCs w:val="24"/>
        </w:rPr>
        <w:t xml:space="preserve"> less than or equal to </w:t>
      </w:r>
      <w:r w:rsidRPr="00796069">
        <w:rPr>
          <w:rFonts w:ascii="Cambria" w:eastAsia="Cambria" w:hAnsi="Cambria" w:cs="Times New Roman"/>
          <w:i/>
          <w:iCs/>
          <w:sz w:val="24"/>
          <w:szCs w:val="24"/>
        </w:rPr>
        <w:t>b</w:t>
      </w:r>
      <w:r w:rsidRPr="00796069">
        <w:rPr>
          <w:rFonts w:ascii="Cambria" w:eastAsia="Cambria" w:hAnsi="Cambria" w:cs="Times New Roman"/>
          <w:sz w:val="24"/>
          <w:szCs w:val="24"/>
        </w:rPr>
        <w:t>?</w:t>
      </w:r>
    </w:p>
    <w:p w14:paraId="1C1C1605" w14:textId="285137F1" w:rsidR="008E6BBA" w:rsidRPr="008E6BBA" w:rsidRDefault="008E6BBA" w:rsidP="008E6BBA">
      <w:pPr>
        <w:pStyle w:val="ListParagraph"/>
        <w:spacing w:before="180" w:after="180" w:line="240" w:lineRule="auto"/>
        <w:ind w:left="480"/>
        <w:rPr>
          <w:rFonts w:ascii="Cambria" w:eastAsia="Cambria" w:hAnsi="Cambria" w:cs="Times New Roman"/>
          <w:color w:val="2F5496" w:themeColor="accent5" w:themeShade="BF"/>
          <w:sz w:val="24"/>
          <w:szCs w:val="24"/>
        </w:rPr>
      </w:pPr>
      <w:r w:rsidRPr="008E6BBA">
        <w:rPr>
          <w:rFonts w:ascii="Cambria" w:eastAsia="Cambria" w:hAnsi="Cambria" w:cs="Times New Roman"/>
          <w:color w:val="2F5496" w:themeColor="accent5" w:themeShade="BF"/>
          <w:sz w:val="24"/>
          <w:szCs w:val="24"/>
        </w:rPr>
        <w:t>c&lt;=b</w:t>
      </w:r>
    </w:p>
    <w:p w14:paraId="4EDBDB16" w14:textId="3F024119" w:rsidR="008E6BBA" w:rsidRPr="008E6BBA" w:rsidRDefault="008E6BBA" w:rsidP="008E6BBA">
      <w:pPr>
        <w:pStyle w:val="ListParagraph"/>
        <w:spacing w:before="180" w:after="180" w:line="240" w:lineRule="auto"/>
        <w:ind w:left="480"/>
        <w:rPr>
          <w:rFonts w:ascii="Cambria" w:eastAsia="Cambria" w:hAnsi="Cambria" w:cs="Times New Roman"/>
          <w:color w:val="2F5496" w:themeColor="accent5" w:themeShade="BF"/>
          <w:sz w:val="24"/>
          <w:szCs w:val="24"/>
        </w:rPr>
      </w:pPr>
      <w:r w:rsidRPr="008E6BBA">
        <w:rPr>
          <w:rFonts w:ascii="Cambria" w:eastAsia="Cambria" w:hAnsi="Cambria" w:cs="Times New Roman"/>
          <w:color w:val="2F5496" w:themeColor="accent5" w:themeShade="BF"/>
          <w:sz w:val="24"/>
          <w:szCs w:val="24"/>
        </w:rPr>
        <w:t>[1] TRUE</w:t>
      </w:r>
    </w:p>
    <w:p w14:paraId="7E352E5B" w14:textId="58B0604B" w:rsidR="00986BCF" w:rsidRDefault="00986BCF" w:rsidP="00986BCF">
      <w:pPr>
        <w:numPr>
          <w:ilvl w:val="0"/>
          <w:numId w:val="22"/>
        </w:numPr>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make a new vector called </w:t>
      </w:r>
      <w:r w:rsidRPr="00986BCF">
        <w:rPr>
          <w:rFonts w:ascii="Cambria" w:eastAsia="Cambria" w:hAnsi="Cambria" w:cs="Times New Roman"/>
          <w:i/>
          <w:sz w:val="24"/>
          <w:szCs w:val="24"/>
        </w:rPr>
        <w:t>temp</w:t>
      </w:r>
      <w:r w:rsidRPr="00986BCF">
        <w:rPr>
          <w:rFonts w:ascii="Cambria" w:eastAsia="Cambria" w:hAnsi="Cambria" w:cs="Times New Roman"/>
          <w:sz w:val="24"/>
          <w:szCs w:val="24"/>
        </w:rPr>
        <w:t xml:space="preserve"> with the values of 1,5,7,9,11,14,6,8. then write a single line of code that </w:t>
      </w:r>
      <w:r w:rsidR="00796069" w:rsidRPr="00986BCF">
        <w:rPr>
          <w:rFonts w:ascii="Cambria" w:eastAsia="Cambria" w:hAnsi="Cambria" w:cs="Times New Roman"/>
          <w:sz w:val="24"/>
          <w:szCs w:val="24"/>
        </w:rPr>
        <w:t>evaluates</w:t>
      </w:r>
      <w:r w:rsidRPr="00986BCF">
        <w:rPr>
          <w:rFonts w:ascii="Cambria" w:eastAsia="Cambria" w:hAnsi="Cambria" w:cs="Times New Roman"/>
          <w:sz w:val="24"/>
          <w:szCs w:val="24"/>
        </w:rPr>
        <w:t xml:space="preserve"> if 3 is greater than each of the values in the vector</w:t>
      </w:r>
    </w:p>
    <w:p w14:paraId="016B0699" w14:textId="48242480" w:rsidR="0071584A" w:rsidRPr="008E6BBA" w:rsidRDefault="0071584A" w:rsidP="0071584A">
      <w:pPr>
        <w:spacing w:after="200" w:line="240" w:lineRule="auto"/>
        <w:ind w:left="480"/>
        <w:rPr>
          <w:rFonts w:ascii="Cambria" w:eastAsia="Cambria" w:hAnsi="Cambria" w:cs="Times New Roman"/>
          <w:color w:val="2F5496" w:themeColor="accent5" w:themeShade="BF"/>
          <w:sz w:val="24"/>
          <w:szCs w:val="24"/>
        </w:rPr>
      </w:pPr>
      <w:r w:rsidRPr="008E6BBA">
        <w:rPr>
          <w:rFonts w:ascii="Cambria" w:eastAsia="Cambria" w:hAnsi="Cambria" w:cs="Times New Roman"/>
          <w:color w:val="2F5496" w:themeColor="accent5" w:themeShade="BF"/>
          <w:sz w:val="24"/>
          <w:szCs w:val="24"/>
        </w:rPr>
        <w:t>temp[1:8]&lt;3</w:t>
      </w:r>
    </w:p>
    <w:p w14:paraId="59404BFF" w14:textId="4161D4E0" w:rsidR="00986BCF" w:rsidRDefault="00986BCF" w:rsidP="00986BCF">
      <w:pPr>
        <w:numPr>
          <w:ilvl w:val="0"/>
          <w:numId w:val="22"/>
        </w:numPr>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how would you ask R if the 5th value in </w:t>
      </w:r>
      <w:r w:rsidRPr="00986BCF">
        <w:rPr>
          <w:rFonts w:ascii="Cambria" w:eastAsia="Cambria" w:hAnsi="Cambria" w:cs="Times New Roman"/>
          <w:i/>
          <w:sz w:val="24"/>
          <w:szCs w:val="24"/>
        </w:rPr>
        <w:t>temp</w:t>
      </w:r>
      <w:r w:rsidRPr="00986BCF">
        <w:rPr>
          <w:rFonts w:ascii="Cambria" w:eastAsia="Cambria" w:hAnsi="Cambria" w:cs="Times New Roman"/>
          <w:sz w:val="24"/>
          <w:szCs w:val="24"/>
        </w:rPr>
        <w:t xml:space="preserve"> is larger than 5?</w:t>
      </w:r>
    </w:p>
    <w:p w14:paraId="613074D5" w14:textId="42A17FDB" w:rsidR="00B40A8B" w:rsidRPr="008E6BBA" w:rsidRDefault="00B40A8B" w:rsidP="00B40A8B">
      <w:pPr>
        <w:spacing w:after="200" w:line="240" w:lineRule="auto"/>
        <w:ind w:left="480"/>
        <w:rPr>
          <w:rFonts w:ascii="Cambria" w:eastAsia="Cambria" w:hAnsi="Cambria" w:cs="Times New Roman"/>
          <w:color w:val="2F5496" w:themeColor="accent5" w:themeShade="BF"/>
          <w:sz w:val="24"/>
          <w:szCs w:val="24"/>
        </w:rPr>
      </w:pPr>
      <w:r w:rsidRPr="008E6BBA">
        <w:rPr>
          <w:rFonts w:ascii="Cambria" w:eastAsia="Cambria" w:hAnsi="Cambria" w:cs="Times New Roman"/>
          <w:color w:val="2F5496" w:themeColor="accent5" w:themeShade="BF"/>
          <w:sz w:val="24"/>
          <w:szCs w:val="24"/>
        </w:rPr>
        <w:t>temp[5]&gt;5</w:t>
      </w:r>
    </w:p>
    <w:p w14:paraId="554908D8" w14:textId="77777777" w:rsidR="00986BCF" w:rsidRPr="00986BCF" w:rsidRDefault="00986BCF" w:rsidP="00986BCF"/>
    <w:p w14:paraId="165C6CDC" w14:textId="1FAE5DD0" w:rsidR="00986BCF" w:rsidRDefault="00986BCF" w:rsidP="00ED024D">
      <w:pPr>
        <w:spacing w:line="240" w:lineRule="auto"/>
        <w:rPr>
          <w:rFonts w:ascii="Adobe Devanagari" w:hAnsi="Adobe Devanagari" w:cs="Adobe Devanagari"/>
        </w:rPr>
      </w:pPr>
    </w:p>
    <w:p w14:paraId="7F51AFD4" w14:textId="77777777" w:rsidR="00986BCF" w:rsidRPr="00520278" w:rsidRDefault="00986BCF" w:rsidP="00ED024D">
      <w:pPr>
        <w:spacing w:line="240" w:lineRule="auto"/>
        <w:rPr>
          <w:rFonts w:ascii="Adobe Devanagari" w:hAnsi="Adobe Devanagari" w:cs="Adobe Devanagari"/>
        </w:rPr>
      </w:pPr>
    </w:p>
    <w:p w14:paraId="605D18F1" w14:textId="3A438775" w:rsidR="00827F07" w:rsidRDefault="00827F07" w:rsidP="00827F07">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P</w:t>
      </w:r>
      <w:r>
        <w:rPr>
          <w:rFonts w:ascii="Cambria" w:eastAsia="Cambria" w:hAnsi="Cambria" w:cs="Times New Roman"/>
          <w:sz w:val="24"/>
          <w:szCs w:val="24"/>
          <w:u w:val="single"/>
        </w:rPr>
        <w:t>a</w:t>
      </w:r>
      <w:r w:rsidRPr="00D655F1">
        <w:rPr>
          <w:rFonts w:ascii="Cambria" w:eastAsia="Cambria" w:hAnsi="Cambria" w:cs="Times New Roman"/>
          <w:sz w:val="24"/>
          <w:szCs w:val="24"/>
          <w:u w:val="single"/>
        </w:rPr>
        <w:t>rt</w:t>
      </w:r>
      <w:r>
        <w:rPr>
          <w:rFonts w:ascii="Cambria" w:eastAsia="Cambria" w:hAnsi="Cambria" w:cs="Times New Roman"/>
          <w:sz w:val="24"/>
          <w:szCs w:val="24"/>
          <w:u w:val="single"/>
        </w:rPr>
        <w:t xml:space="preserve"> </w:t>
      </w:r>
      <w:r w:rsidR="00D67C08">
        <w:rPr>
          <w:rFonts w:ascii="Cambria" w:eastAsia="Cambria" w:hAnsi="Cambria" w:cs="Times New Roman"/>
          <w:sz w:val="24"/>
          <w:szCs w:val="24"/>
          <w:u w:val="single"/>
        </w:rPr>
        <w:t>9</w:t>
      </w:r>
      <w:r w:rsidRPr="00D655F1">
        <w:rPr>
          <w:rFonts w:ascii="Cambria" w:eastAsia="Cambria" w:hAnsi="Cambria" w:cs="Times New Roman"/>
          <w:sz w:val="24"/>
          <w:szCs w:val="24"/>
          <w:u w:val="single"/>
        </w:rPr>
        <w:t xml:space="preserve">: </w:t>
      </w:r>
      <w:r>
        <w:rPr>
          <w:rFonts w:ascii="Cambria" w:eastAsia="Cambria" w:hAnsi="Cambria" w:cs="Times New Roman"/>
          <w:sz w:val="24"/>
          <w:szCs w:val="24"/>
          <w:u w:val="single"/>
        </w:rPr>
        <w:t>getting data into R.</w:t>
      </w:r>
      <w:r w:rsidR="00D54636">
        <w:rPr>
          <w:rFonts w:ascii="Cambria" w:eastAsia="Cambria" w:hAnsi="Cambria" w:cs="Times New Roman"/>
          <w:sz w:val="24"/>
          <w:szCs w:val="24"/>
          <w:u w:val="single"/>
        </w:rPr>
        <w:t xml:space="preserve"> (Note this doesn’t have any thing you need to do in R for the homework)</w:t>
      </w:r>
    </w:p>
    <w:p w14:paraId="0C5D025F" w14:textId="1CD303FD" w:rsidR="00827F07" w:rsidRDefault="00827F07" w:rsidP="00827F07">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to be honest, while building a data</w:t>
      </w:r>
      <w:r w:rsidR="00DA49DA">
        <w:rPr>
          <w:rFonts w:ascii="Cambria" w:eastAsia="Cambria" w:hAnsi="Cambria" w:cs="Times New Roman"/>
          <w:sz w:val="24"/>
          <w:szCs w:val="24"/>
        </w:rPr>
        <w:t xml:space="preserve">table from scratch is totes possible, for the most part you are going to be </w:t>
      </w:r>
      <w:r w:rsidR="00DA49DA">
        <w:rPr>
          <w:rFonts w:ascii="Cambria" w:eastAsia="Cambria" w:hAnsi="Cambria" w:cs="Times New Roman"/>
          <w:b/>
          <w:bCs/>
          <w:i/>
          <w:iCs/>
          <w:sz w:val="24"/>
          <w:szCs w:val="24"/>
        </w:rPr>
        <w:t>reading in</w:t>
      </w:r>
      <w:r w:rsidR="00DA49DA">
        <w:rPr>
          <w:rFonts w:ascii="Cambria" w:eastAsia="Cambria" w:hAnsi="Cambria" w:cs="Times New Roman"/>
          <w:sz w:val="24"/>
          <w:szCs w:val="24"/>
        </w:rPr>
        <w:t xml:space="preserve"> data from outside. In the past this was not too easily and was the source of many headaches. Nowadays it is still a pain but there are a lot of functions that help you do this.</w:t>
      </w:r>
    </w:p>
    <w:p w14:paraId="664CC398" w14:textId="3696CAA3" w:rsidR="00DA49DA" w:rsidRDefault="00DA49DA" w:rsidP="00827F07">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 xml:space="preserve">There are a few ways to do this. Here we will work through </w:t>
      </w:r>
      <w:r w:rsidR="00D67C08">
        <w:rPr>
          <w:rFonts w:ascii="Cambria" w:eastAsia="Cambria" w:hAnsi="Cambria" w:cs="Times New Roman"/>
          <w:sz w:val="24"/>
          <w:szCs w:val="24"/>
        </w:rPr>
        <w:t>3</w:t>
      </w:r>
      <w:r>
        <w:rPr>
          <w:rFonts w:ascii="Cambria" w:eastAsia="Cambria" w:hAnsi="Cambria" w:cs="Times New Roman"/>
          <w:sz w:val="24"/>
          <w:szCs w:val="24"/>
        </w:rPr>
        <w:t xml:space="preserve"> different ways. I prefer to </w:t>
      </w:r>
      <w:r w:rsidR="00D67C08">
        <w:rPr>
          <w:rFonts w:ascii="Cambria" w:eastAsia="Cambria" w:hAnsi="Cambria" w:cs="Times New Roman"/>
          <w:sz w:val="24"/>
          <w:szCs w:val="24"/>
        </w:rPr>
        <w:t xml:space="preserve">third </w:t>
      </w:r>
      <w:r>
        <w:rPr>
          <w:rFonts w:ascii="Cambria" w:eastAsia="Cambria" w:hAnsi="Cambria" w:cs="Times New Roman"/>
          <w:sz w:val="24"/>
          <w:szCs w:val="24"/>
        </w:rPr>
        <w:t xml:space="preserve"> but honestly it usually doesn’t matter.</w:t>
      </w:r>
    </w:p>
    <w:p w14:paraId="4A4B0D82" w14:textId="62DC5764" w:rsidR="00DA49DA" w:rsidRDefault="00DA49DA" w:rsidP="00DA49DA">
      <w:pPr>
        <w:pStyle w:val="Subtitle"/>
        <w:rPr>
          <w:rStyle w:val="IntenseEmphasis"/>
          <w:i w:val="0"/>
          <w:iCs w:val="0"/>
        </w:rPr>
      </w:pPr>
    </w:p>
    <w:p w14:paraId="24BA6422" w14:textId="32ED12C3" w:rsidR="00DA49DA" w:rsidRPr="00DA49DA" w:rsidRDefault="00DA49DA" w:rsidP="00DA49DA">
      <w:pPr>
        <w:pStyle w:val="Heading2"/>
        <w:rPr>
          <w:u w:val="single"/>
        </w:rPr>
      </w:pPr>
      <w:r w:rsidRPr="00DA49DA">
        <w:rPr>
          <w:u w:val="single"/>
        </w:rPr>
        <w:t>First way: using file.choose()</w:t>
      </w:r>
    </w:p>
    <w:p w14:paraId="4BF58CA5" w14:textId="26216C8F" w:rsidR="00DA49DA" w:rsidRDefault="00DA49DA" w:rsidP="00DA49DA"/>
    <w:p w14:paraId="4EBC3B2F" w14:textId="126678DE" w:rsidR="00DA49DA" w:rsidRDefault="00DA49DA" w:rsidP="00DA49DA">
      <w:r>
        <w:t xml:space="preserve">This lets you interact with the computer in a more ‘easy’ way then hardcoding. However, the drawback is that we </w:t>
      </w:r>
      <w:r w:rsidR="00D67C08">
        <w:t>lose</w:t>
      </w:r>
      <w:r>
        <w:t xml:space="preserve"> some reproducibility </w:t>
      </w:r>
    </w:p>
    <w:p w14:paraId="5ECC3CF8" w14:textId="77777777" w:rsidR="00DA49DA" w:rsidRDefault="00DA49DA" w:rsidP="00D67C08"/>
    <w:p w14:paraId="5FD53829" w14:textId="04A23B5E" w:rsidR="00DA49DA" w:rsidRDefault="00DA49DA" w:rsidP="00DA49DA">
      <w:pPr>
        <w:pStyle w:val="ListParagraph"/>
        <w:numPr>
          <w:ilvl w:val="0"/>
          <w:numId w:val="23"/>
        </w:numPr>
      </w:pPr>
      <w:r>
        <w:t xml:space="preserve">type the code into the Source and then run it </w:t>
      </w:r>
    </w:p>
    <w:p w14:paraId="5933A0EF" w14:textId="41E95C3A" w:rsidR="00DA49DA" w:rsidRDefault="00DA49DA" w:rsidP="00DA49DA">
      <w:pPr>
        <w:pStyle w:val="R-code"/>
      </w:pPr>
      <w:r w:rsidRPr="00DA49DA">
        <w:t>my_data &lt;- read.csv(file.choose(), header=T)</w:t>
      </w:r>
    </w:p>
    <w:p w14:paraId="77E64D62" w14:textId="77777777" w:rsidR="00DA49DA" w:rsidRDefault="00DA49DA" w:rsidP="00DA49DA"/>
    <w:p w14:paraId="332C1618" w14:textId="691880AD" w:rsidR="00DA49DA" w:rsidRDefault="00DA49DA" w:rsidP="00DA49DA">
      <w:pPr>
        <w:pStyle w:val="ListParagraph"/>
        <w:numPr>
          <w:ilvl w:val="0"/>
          <w:numId w:val="23"/>
        </w:numPr>
      </w:pPr>
      <w:r>
        <w:t>once you run it you should see a small window pop up that looks something like this:</w:t>
      </w:r>
    </w:p>
    <w:p w14:paraId="6C0D5346" w14:textId="28AFFBBF" w:rsidR="00DA49DA" w:rsidRDefault="00DA49DA" w:rsidP="00DA49DA">
      <w:r w:rsidRPr="00DA49DA">
        <w:rPr>
          <w:noProof/>
        </w:rPr>
        <w:drawing>
          <wp:inline distT="0" distB="0" distL="0" distR="0" wp14:anchorId="0259901A" wp14:editId="4070BF7D">
            <wp:extent cx="2095500" cy="146481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8230" cy="1466725"/>
                    </a:xfrm>
                    <a:prstGeom prst="rect">
                      <a:avLst/>
                    </a:prstGeom>
                  </pic:spPr>
                </pic:pic>
              </a:graphicData>
            </a:graphic>
          </wp:inline>
        </w:drawing>
      </w:r>
    </w:p>
    <w:p w14:paraId="3FD0B111" w14:textId="77777777" w:rsidR="00DA49DA" w:rsidRDefault="00DA49DA" w:rsidP="00DA49DA"/>
    <w:p w14:paraId="50A51B63" w14:textId="3ACDE1D8" w:rsidR="00DA49DA" w:rsidRDefault="00DA49DA" w:rsidP="00DA49DA">
      <w:pPr>
        <w:pStyle w:val="ListParagraph"/>
        <w:numPr>
          <w:ilvl w:val="0"/>
          <w:numId w:val="23"/>
        </w:numPr>
      </w:pPr>
      <w:r>
        <w:t xml:space="preserve">that’s the </w:t>
      </w:r>
      <w:r w:rsidRPr="00DA49DA">
        <w:rPr>
          <w:b/>
          <w:bCs/>
          <w:i/>
          <w:iCs/>
        </w:rPr>
        <w:t>file chooser</w:t>
      </w:r>
      <w:r>
        <w:t xml:space="preserve"> window. You can simply select the file you want and then R will read it in</w:t>
      </w:r>
    </w:p>
    <w:p w14:paraId="6EB3DCAE" w14:textId="77777777" w:rsidR="00200C07" w:rsidRDefault="00DA49DA" w:rsidP="00200C07">
      <w:pPr>
        <w:pStyle w:val="ListParagraph"/>
        <w:numPr>
          <w:ilvl w:val="0"/>
          <w:numId w:val="23"/>
        </w:numPr>
      </w:pPr>
      <w:r>
        <w:t>let’s take a second and look what is going on here with this line of code.</w:t>
      </w:r>
    </w:p>
    <w:p w14:paraId="075DF503" w14:textId="0525FB99" w:rsidR="00DA49DA" w:rsidRDefault="00DA49DA" w:rsidP="00200C07">
      <w:pPr>
        <w:pStyle w:val="ListParagraph"/>
        <w:numPr>
          <w:ilvl w:val="1"/>
          <w:numId w:val="23"/>
        </w:numPr>
      </w:pPr>
      <w:r>
        <w:t xml:space="preserve">The </w:t>
      </w:r>
      <w:r>
        <w:rPr>
          <w:b/>
          <w:bCs/>
          <w:i/>
          <w:iCs/>
        </w:rPr>
        <w:t>Function</w:t>
      </w:r>
      <w:r>
        <w:t xml:space="preserve"> read.csv is used to read in files that are </w:t>
      </w:r>
      <w:r>
        <w:rPr>
          <w:i/>
          <w:iCs/>
        </w:rPr>
        <w:t xml:space="preserve">comma-separated values  </w:t>
      </w:r>
      <w:r>
        <w:t xml:space="preserve">(we will come back to this later). </w:t>
      </w:r>
      <w:r w:rsidR="00200C07">
        <w:t xml:space="preserve"> Remember that a function is simply a collection of commands that do something for us. In this case, it lets us read that data into R. </w:t>
      </w:r>
      <w:r>
        <w:t xml:space="preserve">It takes a few </w:t>
      </w:r>
      <w:r w:rsidRPr="00200C07">
        <w:rPr>
          <w:b/>
          <w:bCs/>
          <w:i/>
          <w:iCs/>
        </w:rPr>
        <w:t>arguments</w:t>
      </w:r>
      <w:r w:rsidRPr="00200C07">
        <w:rPr>
          <w:b/>
          <w:bCs/>
        </w:rPr>
        <w:t xml:space="preserve">, </w:t>
      </w:r>
      <w:r>
        <w:t>which</w:t>
      </w:r>
      <w:r w:rsidR="00200C07">
        <w:t xml:space="preserve"> is the stuff that goes between the parentheses and is what the function works on. In this case we are using a second function called file.choose which lets us interact with a mouse click to choose a file. We are also saying </w:t>
      </w:r>
      <w:r w:rsidR="00200C07" w:rsidRPr="00200C07">
        <w:rPr>
          <w:i/>
          <w:iCs/>
        </w:rPr>
        <w:t xml:space="preserve">header = </w:t>
      </w:r>
      <w:r w:rsidR="00200C07">
        <w:rPr>
          <w:i/>
          <w:iCs/>
        </w:rPr>
        <w:t>TRUE</w:t>
      </w:r>
      <w:r w:rsidR="00200C07">
        <w:t xml:space="preserve">¸which tells R that our file’s first row has names of the columns.  </w:t>
      </w:r>
    </w:p>
    <w:p w14:paraId="1D31BDC7" w14:textId="140989B2" w:rsidR="00200C07" w:rsidRDefault="00200C07" w:rsidP="00200C07">
      <w:pPr>
        <w:pStyle w:val="ListParagraph"/>
        <w:numPr>
          <w:ilvl w:val="1"/>
          <w:numId w:val="23"/>
        </w:numPr>
      </w:pPr>
      <w:r>
        <w:t xml:space="preserve">We are then using the assignment arrow to give this value to a new </w:t>
      </w:r>
      <w:r w:rsidRPr="00200C07">
        <w:rPr>
          <w:b/>
          <w:bCs/>
          <w:i/>
          <w:iCs/>
        </w:rPr>
        <w:t>object</w:t>
      </w:r>
      <w:r>
        <w:t xml:space="preserve"> called my_data</w:t>
      </w:r>
    </w:p>
    <w:p w14:paraId="4CF41F85" w14:textId="4BB7FA43" w:rsidR="00200C07" w:rsidRDefault="00200C07" w:rsidP="00200C07">
      <w:pPr>
        <w:pStyle w:val="ListParagraph"/>
        <w:numPr>
          <w:ilvl w:val="0"/>
          <w:numId w:val="23"/>
        </w:numPr>
      </w:pPr>
      <w:r>
        <w:t xml:space="preserve">Now, see what happens if you run my_data in the console </w:t>
      </w:r>
    </w:p>
    <w:p w14:paraId="6C08B50D" w14:textId="7E14FC41" w:rsidR="00200C07" w:rsidRDefault="00200C07" w:rsidP="00200C07">
      <w:pPr>
        <w:pStyle w:val="ListParagraph"/>
        <w:numPr>
          <w:ilvl w:val="0"/>
          <w:numId w:val="23"/>
        </w:numPr>
      </w:pPr>
      <w:r>
        <w:t>You can also use the View() function to  see the data in a spreadsheet form (note that unlike many other functions, this one is capitalized.</w:t>
      </w:r>
    </w:p>
    <w:p w14:paraId="7C674280" w14:textId="77777777" w:rsidR="00200C07" w:rsidRDefault="00200C07" w:rsidP="00200C07">
      <w:pPr>
        <w:pStyle w:val="ListParagraph"/>
      </w:pPr>
    </w:p>
    <w:p w14:paraId="4BBA17C9" w14:textId="43B1356D" w:rsidR="00200C07" w:rsidRDefault="00200C07" w:rsidP="00200C07">
      <w:pPr>
        <w:pStyle w:val="R-code"/>
        <w:ind w:left="720"/>
      </w:pPr>
      <w:r>
        <w:t>View(</w:t>
      </w:r>
      <w:r w:rsidRPr="00DA49DA">
        <w:t>my</w:t>
      </w:r>
      <w:r>
        <w:t>_data)</w:t>
      </w:r>
    </w:p>
    <w:p w14:paraId="3D2F4E8A" w14:textId="77777777" w:rsidR="00200C07" w:rsidRDefault="00200C07" w:rsidP="00200C07">
      <w:pPr>
        <w:pStyle w:val="ListParagraph"/>
      </w:pPr>
    </w:p>
    <w:p w14:paraId="5AE4D9C6" w14:textId="74230FC3" w:rsidR="00200C07" w:rsidRDefault="00200C07" w:rsidP="00200C07">
      <w:pPr>
        <w:pStyle w:val="ListParagraph"/>
      </w:pPr>
    </w:p>
    <w:p w14:paraId="7A8A49F0" w14:textId="3689B32C" w:rsidR="00200C07" w:rsidRPr="00DA49DA" w:rsidRDefault="00200C07" w:rsidP="00200C07">
      <w:pPr>
        <w:pStyle w:val="Heading2"/>
        <w:rPr>
          <w:u w:val="single"/>
        </w:rPr>
      </w:pPr>
      <w:bookmarkStart w:id="1" w:name="_Hlk61178969"/>
      <w:r>
        <w:rPr>
          <w:u w:val="single"/>
        </w:rPr>
        <w:t xml:space="preserve">Second </w:t>
      </w:r>
      <w:r w:rsidRPr="00DA49DA">
        <w:rPr>
          <w:u w:val="single"/>
        </w:rPr>
        <w:t xml:space="preserve">way: using </w:t>
      </w:r>
      <w:r>
        <w:rPr>
          <w:u w:val="single"/>
        </w:rPr>
        <w:t>the “Import Dataset”</w:t>
      </w:r>
      <w:bookmarkEnd w:id="1"/>
    </w:p>
    <w:p w14:paraId="7B8E9CE4" w14:textId="061E5715" w:rsidR="00200C07" w:rsidRDefault="00200C07" w:rsidP="00200C07"/>
    <w:p w14:paraId="27632159" w14:textId="2D4942B0" w:rsidR="00200C07" w:rsidRDefault="00200C07" w:rsidP="00200C07">
      <w:pPr>
        <w:ind w:left="360"/>
      </w:pPr>
      <w:r>
        <w:t xml:space="preserve">This method uses </w:t>
      </w:r>
      <w:r w:rsidR="00D67C08">
        <w:t>the icon</w:t>
      </w:r>
      <w:r>
        <w:t xml:space="preserve"> in the </w:t>
      </w:r>
      <w:r w:rsidR="00D67C08">
        <w:t>Environment</w:t>
      </w:r>
      <w:r>
        <w:t xml:space="preserve"> tab to import a </w:t>
      </w:r>
      <w:r w:rsidR="00D67C08">
        <w:t>dataset</w:t>
      </w:r>
      <w:r>
        <w:t xml:space="preserve">. It gives a lot more </w:t>
      </w:r>
      <w:r w:rsidR="00D67C08">
        <w:t xml:space="preserve">functionality </w:t>
      </w:r>
      <w:r>
        <w:t xml:space="preserve"> than the file.choose and while it lets you interact with a mouse click it also reproduces the code used so you have a </w:t>
      </w:r>
      <w:r w:rsidR="00D67C08">
        <w:t>record</w:t>
      </w:r>
      <w:r>
        <w:t>. To be honest I tend to forget this exists but it is really useful!</w:t>
      </w:r>
    </w:p>
    <w:p w14:paraId="6125A92D" w14:textId="077BF788" w:rsidR="00200C07" w:rsidRDefault="00200C07" w:rsidP="00200C07"/>
    <w:p w14:paraId="39D3D4C1" w14:textId="0E95BA5F" w:rsidR="00200C07" w:rsidRDefault="00200C07" w:rsidP="00200C07"/>
    <w:p w14:paraId="211B8237" w14:textId="7614C672" w:rsidR="00200C07" w:rsidRDefault="00470B4A" w:rsidP="00470B4A">
      <w:pPr>
        <w:pStyle w:val="Heading2"/>
      </w:pPr>
      <w:r>
        <w:t>Third</w:t>
      </w:r>
      <w:r w:rsidR="00200C07">
        <w:t xml:space="preserve"> </w:t>
      </w:r>
      <w:r w:rsidR="00200C07" w:rsidRPr="00DA49DA">
        <w:t xml:space="preserve">way: using </w:t>
      </w:r>
      <w:r>
        <w:t xml:space="preserve">read_csv or read.csv and </w:t>
      </w:r>
      <w:r w:rsidR="00B77276">
        <w:t>giving</w:t>
      </w:r>
      <w:r>
        <w:t xml:space="preserve"> the </w:t>
      </w:r>
      <w:r w:rsidR="00B77276">
        <w:t>location</w:t>
      </w:r>
      <w:r>
        <w:t xml:space="preserve"> of the file name</w:t>
      </w:r>
    </w:p>
    <w:p w14:paraId="1664BE7E" w14:textId="31EC9AF3" w:rsidR="00470B4A" w:rsidRDefault="00470B4A" w:rsidP="00470B4A"/>
    <w:p w14:paraId="5D013870" w14:textId="4D8E4B7E" w:rsidR="00470B4A" w:rsidRDefault="00470B4A" w:rsidP="00470B4A">
      <w:r>
        <w:t xml:space="preserve">This is </w:t>
      </w:r>
      <w:r w:rsidR="00D67C08">
        <w:t>probably</w:t>
      </w:r>
      <w:r>
        <w:t xml:space="preserve"> the hardest of the 3. It pretty much is the same as number 2 but </w:t>
      </w:r>
      <w:r w:rsidR="00D67C08">
        <w:t>rather</w:t>
      </w:r>
      <w:r>
        <w:t xml:space="preserve"> that </w:t>
      </w:r>
      <w:r w:rsidR="00D67C08">
        <w:t>using</w:t>
      </w:r>
      <w:r>
        <w:t xml:space="preserve"> the fi</w:t>
      </w:r>
      <w:r w:rsidR="00D67C08">
        <w:t>le</w:t>
      </w:r>
      <w:r>
        <w:t xml:space="preserve"> import feature you just write the code needed. I am not sure if there is any other difference. It does make it slightly easier to read </w:t>
      </w:r>
      <w:r w:rsidR="00D67C08">
        <w:t>data off</w:t>
      </w:r>
      <w:r>
        <w:t xml:space="preserve"> the web, so we may be using this in the </w:t>
      </w:r>
      <w:r w:rsidR="00D67C08">
        <w:t>future</w:t>
      </w:r>
      <w:r>
        <w:t xml:space="preserve"> to get data into R that lives online</w:t>
      </w:r>
    </w:p>
    <w:p w14:paraId="66F30540" w14:textId="141D5859" w:rsidR="00D67C08" w:rsidRDefault="00D67C08" w:rsidP="00470B4A"/>
    <w:p w14:paraId="44D2F79E" w14:textId="6C724575" w:rsidR="00D67C08" w:rsidRDefault="00D67C08" w:rsidP="00470B4A"/>
    <w:p w14:paraId="76DF8A45" w14:textId="77777777" w:rsidR="00D67C08" w:rsidRPr="00470B4A" w:rsidRDefault="00D67C08" w:rsidP="00470B4A"/>
    <w:p w14:paraId="0A4EB01B" w14:textId="77777777" w:rsidR="00200C07" w:rsidRDefault="00200C07" w:rsidP="00200C07">
      <w:pPr>
        <w:ind w:left="360"/>
      </w:pPr>
    </w:p>
    <w:p w14:paraId="3B37F79E" w14:textId="77777777" w:rsidR="00200C07" w:rsidRDefault="00200C07" w:rsidP="00200C07">
      <w:pPr>
        <w:ind w:left="360"/>
      </w:pPr>
    </w:p>
    <w:p w14:paraId="3D0A39C3" w14:textId="35362070" w:rsidR="002232EF" w:rsidRDefault="00D67C08" w:rsidP="00FF22CA">
      <w:pPr>
        <w:rPr>
          <w:u w:val="single"/>
        </w:rPr>
      </w:pPr>
      <w:r w:rsidRPr="00D67C08">
        <w:rPr>
          <w:u w:val="single"/>
        </w:rPr>
        <w:t>Part 10</w:t>
      </w:r>
      <w:r w:rsidR="00FF22CA">
        <w:rPr>
          <w:u w:val="single"/>
        </w:rPr>
        <w:t>: how did you do</w:t>
      </w:r>
    </w:p>
    <w:p w14:paraId="7887436C" w14:textId="78328529" w:rsidR="00FF22CA" w:rsidRDefault="00FF22CA" w:rsidP="00FF22CA">
      <w:pPr>
        <w:rPr>
          <w:u w:val="single"/>
        </w:rPr>
      </w:pPr>
    </w:p>
    <w:p w14:paraId="452B6AB5" w14:textId="54882B21" w:rsidR="00FF22CA" w:rsidRDefault="00FF22CA" w:rsidP="00FF22CA">
      <w:pPr>
        <w:pStyle w:val="ListParagraph"/>
        <w:numPr>
          <w:ilvl w:val="0"/>
          <w:numId w:val="27"/>
        </w:numPr>
        <w:rPr>
          <w:u w:val="single"/>
        </w:rPr>
      </w:pPr>
      <w:r>
        <w:rPr>
          <w:u w:val="single"/>
        </w:rPr>
        <w:t xml:space="preserve">What the most </w:t>
      </w:r>
      <w:r w:rsidR="007C5F26">
        <w:rPr>
          <w:u w:val="single"/>
        </w:rPr>
        <w:t>challenging</w:t>
      </w:r>
      <w:r>
        <w:rPr>
          <w:u w:val="single"/>
        </w:rPr>
        <w:t xml:space="preserve"> part of this homework?</w:t>
      </w:r>
    </w:p>
    <w:p w14:paraId="06EB8308" w14:textId="308F8F95" w:rsidR="008E6BBA" w:rsidRPr="008E6BBA" w:rsidRDefault="008E6BBA" w:rsidP="008E6BBA">
      <w:pPr>
        <w:pStyle w:val="ListParagraph"/>
      </w:pPr>
      <w:r>
        <w:t>I had to do a lot of this homework offline because my internet was out for a bit, so I really had to mess around with the functionality to be able to figure out the questions. I would say the most challenging part was the formatting questions with the columns and rows etc.</w:t>
      </w:r>
    </w:p>
    <w:p w14:paraId="7AE6B5D0" w14:textId="04800F95" w:rsidR="008E6BBA" w:rsidRDefault="00FF22CA" w:rsidP="008E6BBA">
      <w:pPr>
        <w:pStyle w:val="ListParagraph"/>
        <w:numPr>
          <w:ilvl w:val="0"/>
          <w:numId w:val="27"/>
        </w:numPr>
        <w:rPr>
          <w:u w:val="single"/>
        </w:rPr>
      </w:pPr>
      <w:r>
        <w:rPr>
          <w:u w:val="single"/>
        </w:rPr>
        <w:t>What could be more clear? What info might be helpful to include</w:t>
      </w:r>
      <w:r w:rsidR="007C5F26">
        <w:rPr>
          <w:u w:val="single"/>
        </w:rPr>
        <w:t>?</w:t>
      </w:r>
    </w:p>
    <w:p w14:paraId="3FE27A01" w14:textId="093B69DF" w:rsidR="008E6BBA" w:rsidRPr="008E6BBA" w:rsidRDefault="008E6BBA" w:rsidP="008E6BBA">
      <w:pPr>
        <w:pStyle w:val="ListParagraph"/>
      </w:pPr>
      <w:r>
        <w:t xml:space="preserve">Most of it was pretty clear, I could maybe have benefitted from a </w:t>
      </w:r>
      <w:r w:rsidR="00ED0F6D">
        <w:t>short</w:t>
      </w:r>
      <w:r>
        <w:t xml:space="preserve"> list of </w:t>
      </w:r>
      <w:r w:rsidR="00ED0F6D">
        <w:t>the codes that will be used the most or something of that nature</w:t>
      </w:r>
    </w:p>
    <w:p w14:paraId="2EE7648A" w14:textId="475941FD" w:rsidR="00FF22CA" w:rsidRDefault="00FF22CA" w:rsidP="00FF22CA">
      <w:pPr>
        <w:pStyle w:val="ListParagraph"/>
        <w:numPr>
          <w:ilvl w:val="0"/>
          <w:numId w:val="27"/>
        </w:numPr>
        <w:rPr>
          <w:u w:val="single"/>
        </w:rPr>
      </w:pPr>
      <w:r w:rsidRPr="00FF22CA">
        <w:rPr>
          <w:u w:val="single"/>
        </w:rPr>
        <w:t>After sitting with this, do you think you have a better idea of what R is all about</w:t>
      </w:r>
      <w:r w:rsidR="007C5F26">
        <w:rPr>
          <w:u w:val="single"/>
        </w:rPr>
        <w:t>?</w:t>
      </w:r>
    </w:p>
    <w:p w14:paraId="464566AB" w14:textId="14BA81FC" w:rsidR="00ED0F6D" w:rsidRPr="00ED0F6D" w:rsidRDefault="00ED0F6D" w:rsidP="00ED0F6D">
      <w:pPr>
        <w:pStyle w:val="ListParagraph"/>
      </w:pPr>
      <w:r>
        <w:t>I definitely do</w:t>
      </w:r>
    </w:p>
    <w:p w14:paraId="09A1504F" w14:textId="52196149" w:rsidR="00FF22CA" w:rsidRDefault="00FF22CA" w:rsidP="00FF22CA">
      <w:pPr>
        <w:pStyle w:val="ListParagraph"/>
        <w:numPr>
          <w:ilvl w:val="0"/>
          <w:numId w:val="27"/>
        </w:numPr>
        <w:rPr>
          <w:u w:val="single"/>
        </w:rPr>
      </w:pPr>
      <w:r w:rsidRPr="00FF22CA">
        <w:rPr>
          <w:u w:val="single"/>
        </w:rPr>
        <w:t xml:space="preserve">Probably the most awful thing about R are the </w:t>
      </w:r>
      <w:r w:rsidRPr="00FF22CA">
        <w:rPr>
          <w:i/>
          <w:iCs/>
          <w:u w:val="single"/>
        </w:rPr>
        <w:t>classes</w:t>
      </w:r>
      <w:r w:rsidRPr="00FF22CA">
        <w:rPr>
          <w:u w:val="single"/>
        </w:rPr>
        <w:t xml:space="preserve">. If you had to explain what a </w:t>
      </w:r>
      <w:r w:rsidRPr="00FF22CA">
        <w:rPr>
          <w:i/>
          <w:iCs/>
          <w:u w:val="single"/>
        </w:rPr>
        <w:t>class</w:t>
      </w:r>
      <w:r w:rsidRPr="00FF22CA">
        <w:rPr>
          <w:u w:val="single"/>
        </w:rPr>
        <w:t xml:space="preserve"> was how would you do that</w:t>
      </w:r>
      <w:r w:rsidR="007C5F26">
        <w:rPr>
          <w:u w:val="single"/>
        </w:rPr>
        <w:t>?</w:t>
      </w:r>
    </w:p>
    <w:p w14:paraId="32B604F6" w14:textId="19470854" w:rsidR="00ED0F6D" w:rsidRPr="00ED0F6D" w:rsidRDefault="00ED0F6D" w:rsidP="00ED0F6D">
      <w:pPr>
        <w:pStyle w:val="ListParagraph"/>
      </w:pPr>
      <w:r>
        <w:t>I would probably explain that a class is how R categorizes different inputs in order to store them, and that they are important and should be checked frequently to prevent errors</w:t>
      </w:r>
    </w:p>
    <w:p w14:paraId="1006FED8" w14:textId="55173E47" w:rsidR="007C5F26" w:rsidRDefault="007C5F26" w:rsidP="00FF22CA">
      <w:pPr>
        <w:pStyle w:val="ListParagraph"/>
        <w:numPr>
          <w:ilvl w:val="0"/>
          <w:numId w:val="27"/>
        </w:numPr>
        <w:rPr>
          <w:u w:val="single"/>
        </w:rPr>
      </w:pPr>
      <w:r>
        <w:rPr>
          <w:u w:val="single"/>
        </w:rPr>
        <w:t>Now that we have an idea of how R thinks, next week we are gonna talk a bit about how to store da</w:t>
      </w:r>
      <w:r w:rsidR="001C3701">
        <w:rPr>
          <w:u w:val="single"/>
        </w:rPr>
        <w:t>ta. Based on what you now know, what might be good practices for recording data on a spreadsheet so that others can use them?</w:t>
      </w:r>
    </w:p>
    <w:p w14:paraId="37821808" w14:textId="06CFCA91" w:rsidR="005F5BAC" w:rsidRPr="00ED0F6D" w:rsidRDefault="00ED0F6D" w:rsidP="00ED0F6D">
      <w:pPr>
        <w:pStyle w:val="ListParagraph"/>
      </w:pPr>
      <w:r>
        <w:t>It would probably be good practice to make sure to include all of the code you use for each specific thing you do, as it would be easy for someone to get confused without knowing exactly what is happening within R</w:t>
      </w:r>
    </w:p>
    <w:p w14:paraId="14E0BB62" w14:textId="77777777" w:rsidR="005F5BAC" w:rsidRDefault="005F5BAC" w:rsidP="00ED024D">
      <w:pPr>
        <w:spacing w:line="240" w:lineRule="auto"/>
        <w:rPr>
          <w:rFonts w:ascii="Adobe Devanagari" w:hAnsi="Adobe Devanagari" w:cs="Adobe Devanagari"/>
          <w:b/>
          <w:bCs/>
          <w:color w:val="000000"/>
          <w:sz w:val="24"/>
          <w:szCs w:val="24"/>
        </w:rPr>
      </w:pPr>
    </w:p>
    <w:p w14:paraId="0C81553A" w14:textId="77777777" w:rsidR="005F5BAC" w:rsidRDefault="005F5BAC" w:rsidP="00ED024D">
      <w:pPr>
        <w:spacing w:line="240" w:lineRule="auto"/>
        <w:rPr>
          <w:rFonts w:ascii="Adobe Devanagari" w:hAnsi="Adobe Devanagari" w:cs="Adobe Devanagari"/>
          <w:b/>
          <w:bCs/>
          <w:color w:val="000000"/>
          <w:sz w:val="24"/>
          <w:szCs w:val="24"/>
        </w:rPr>
      </w:pPr>
    </w:p>
    <w:sectPr w:rsidR="005F5BAC" w:rsidSect="00F8275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4346A" w14:textId="77777777" w:rsidR="00B65FAC" w:rsidRDefault="00B65FAC" w:rsidP="00943B2D">
      <w:pPr>
        <w:spacing w:after="0" w:line="240" w:lineRule="auto"/>
      </w:pPr>
      <w:r>
        <w:separator/>
      </w:r>
    </w:p>
  </w:endnote>
  <w:endnote w:type="continuationSeparator" w:id="0">
    <w:p w14:paraId="1D1057BB" w14:textId="77777777" w:rsidR="00B65FAC" w:rsidRDefault="00B65FAC" w:rsidP="0094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Arial-BoldMT">
    <w:altName w:val="Times New Roman"/>
    <w:panose1 w:val="00000000000000000000"/>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CE481" w14:textId="77777777" w:rsidR="00B65FAC" w:rsidRDefault="00B65FAC" w:rsidP="00943B2D">
      <w:pPr>
        <w:spacing w:after="0" w:line="240" w:lineRule="auto"/>
      </w:pPr>
      <w:r>
        <w:separator/>
      </w:r>
    </w:p>
  </w:footnote>
  <w:footnote w:type="continuationSeparator" w:id="0">
    <w:p w14:paraId="48273C78" w14:textId="77777777" w:rsidR="00B65FAC" w:rsidRDefault="00B65FAC" w:rsidP="0094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54D09" w14:textId="3807C7CD" w:rsidR="00C90555" w:rsidRDefault="00C90555">
    <w:pPr>
      <w:spacing w:line="264" w:lineRule="auto"/>
    </w:pPr>
    <w:r>
      <w:rPr>
        <w:noProof/>
        <w:color w:val="000000"/>
      </w:rPr>
      <mc:AlternateContent>
        <mc:Choice Requires="wps">
          <w:drawing>
            <wp:anchor distT="0" distB="0" distL="114300" distR="114300" simplePos="0" relativeHeight="251659264" behindDoc="0" locked="0" layoutInCell="1" allowOverlap="1" wp14:anchorId="1F98F67D" wp14:editId="4A34EE4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DB64C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27F04">
          <w:rPr>
            <w:color w:val="5B9BD5" w:themeColor="accent1"/>
            <w:sz w:val="20"/>
            <w:szCs w:val="20"/>
          </w:rPr>
          <w:t>Intro to R</w:t>
        </w:r>
      </w:sdtContent>
    </w:sdt>
  </w:p>
  <w:p w14:paraId="51791FAB" w14:textId="77777777" w:rsidR="00B9742B" w:rsidRDefault="00B9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23024C4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 w15:restartNumberingAfterBreak="0">
    <w:nsid w:val="0850063D"/>
    <w:multiLevelType w:val="hybridMultilevel"/>
    <w:tmpl w:val="F39E7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016BF"/>
    <w:multiLevelType w:val="hybridMultilevel"/>
    <w:tmpl w:val="C25CE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3211A"/>
    <w:multiLevelType w:val="hybridMultilevel"/>
    <w:tmpl w:val="DB68A19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627B"/>
    <w:multiLevelType w:val="multilevel"/>
    <w:tmpl w:val="AA8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2D619F"/>
    <w:multiLevelType w:val="hybridMultilevel"/>
    <w:tmpl w:val="26A2648E"/>
    <w:lvl w:ilvl="0" w:tplc="072C5BA4">
      <w:numFmt w:val="bullet"/>
      <w:lvlText w:val="-"/>
      <w:lvlJc w:val="left"/>
      <w:pPr>
        <w:ind w:left="1560" w:hanging="360"/>
      </w:pPr>
      <w:rPr>
        <w:rFonts w:ascii="Cambria" w:eastAsia="Cambria" w:hAnsi="Cambria"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35ED7B84"/>
    <w:multiLevelType w:val="hybridMultilevel"/>
    <w:tmpl w:val="2EEEE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D7F06"/>
    <w:multiLevelType w:val="hybridMultilevel"/>
    <w:tmpl w:val="E0EA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53385"/>
    <w:multiLevelType w:val="hybridMultilevel"/>
    <w:tmpl w:val="86A253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261BAD"/>
    <w:multiLevelType w:val="multilevel"/>
    <w:tmpl w:val="3F562156"/>
    <w:lvl w:ilvl="0">
      <w:start w:val="3"/>
      <w:numFmt w:val="lowerLetter"/>
      <w:lvlText w:val="%1."/>
      <w:lvlJc w:val="left"/>
      <w:pPr>
        <w:tabs>
          <w:tab w:val="num" w:pos="720"/>
        </w:tabs>
        <w:ind w:left="1200" w:hanging="480"/>
      </w:pPr>
    </w:lvl>
    <w:lvl w:ilvl="1">
      <w:start w:val="3"/>
      <w:numFmt w:val="lowerLetter"/>
      <w:lvlText w:val="%2."/>
      <w:lvlJc w:val="left"/>
      <w:pPr>
        <w:tabs>
          <w:tab w:val="num" w:pos="1440"/>
        </w:tabs>
        <w:ind w:left="1920" w:hanging="480"/>
      </w:pPr>
    </w:lvl>
    <w:lvl w:ilvl="2">
      <w:start w:val="3"/>
      <w:numFmt w:val="lowerLetter"/>
      <w:lvlText w:val="%3."/>
      <w:lvlJc w:val="left"/>
      <w:pPr>
        <w:tabs>
          <w:tab w:val="num" w:pos="2160"/>
        </w:tabs>
        <w:ind w:left="2640" w:hanging="480"/>
      </w:pPr>
    </w:lvl>
    <w:lvl w:ilvl="3">
      <w:start w:val="3"/>
      <w:numFmt w:val="lowerLetter"/>
      <w:lvlText w:val="%4."/>
      <w:lvlJc w:val="left"/>
      <w:pPr>
        <w:tabs>
          <w:tab w:val="num" w:pos="2880"/>
        </w:tabs>
        <w:ind w:left="3360" w:hanging="480"/>
      </w:pPr>
    </w:lvl>
    <w:lvl w:ilvl="4">
      <w:start w:val="3"/>
      <w:numFmt w:val="lowerLetter"/>
      <w:lvlText w:val="%5."/>
      <w:lvlJc w:val="left"/>
      <w:pPr>
        <w:tabs>
          <w:tab w:val="num" w:pos="3600"/>
        </w:tabs>
        <w:ind w:left="4080" w:hanging="480"/>
      </w:pPr>
    </w:lvl>
    <w:lvl w:ilvl="5">
      <w:start w:val="3"/>
      <w:numFmt w:val="lowerLetter"/>
      <w:lvlText w:val="%6."/>
      <w:lvlJc w:val="left"/>
      <w:pPr>
        <w:tabs>
          <w:tab w:val="num" w:pos="4320"/>
        </w:tabs>
        <w:ind w:left="4800" w:hanging="480"/>
      </w:pPr>
    </w:lvl>
    <w:lvl w:ilvl="6">
      <w:start w:val="3"/>
      <w:numFmt w:val="lowerLetter"/>
      <w:lvlText w:val="%7."/>
      <w:lvlJc w:val="left"/>
      <w:pPr>
        <w:tabs>
          <w:tab w:val="num" w:pos="5040"/>
        </w:tabs>
        <w:ind w:left="5520" w:hanging="480"/>
      </w:pPr>
    </w:lvl>
    <w:lvl w:ilvl="7">
      <w:start w:val="3"/>
      <w:numFmt w:val="lowerLetter"/>
      <w:lvlText w:val="%8."/>
      <w:lvlJc w:val="left"/>
      <w:pPr>
        <w:tabs>
          <w:tab w:val="num" w:pos="5760"/>
        </w:tabs>
        <w:ind w:left="6240" w:hanging="480"/>
      </w:pPr>
    </w:lvl>
    <w:lvl w:ilvl="8">
      <w:start w:val="3"/>
      <w:numFmt w:val="lowerLetter"/>
      <w:lvlText w:val="%9."/>
      <w:lvlJc w:val="left"/>
      <w:pPr>
        <w:tabs>
          <w:tab w:val="num" w:pos="6480"/>
        </w:tabs>
        <w:ind w:left="6960" w:hanging="480"/>
      </w:pPr>
    </w:lvl>
  </w:abstractNum>
  <w:abstractNum w:abstractNumId="10" w15:restartNumberingAfterBreak="0">
    <w:nsid w:val="4FBE019A"/>
    <w:multiLevelType w:val="multilevel"/>
    <w:tmpl w:val="8E8E6A4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1" w15:restartNumberingAfterBreak="0">
    <w:nsid w:val="55167F38"/>
    <w:multiLevelType w:val="multilevel"/>
    <w:tmpl w:val="99DE4A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E0B1B48"/>
    <w:multiLevelType w:val="hybridMultilevel"/>
    <w:tmpl w:val="14C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D4570A"/>
    <w:multiLevelType w:val="hybridMultilevel"/>
    <w:tmpl w:val="DB8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11661"/>
    <w:multiLevelType w:val="hybridMultilevel"/>
    <w:tmpl w:val="77101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15DCA"/>
    <w:multiLevelType w:val="multilevel"/>
    <w:tmpl w:val="1B48FD98"/>
    <w:lvl w:ilvl="0">
      <w:start w:val="1"/>
      <w:numFmt w:val="lowerLetter"/>
      <w:lvlText w:val="%1."/>
      <w:lvlJc w:val="left"/>
      <w:pPr>
        <w:tabs>
          <w:tab w:val="num" w:pos="720"/>
        </w:tabs>
        <w:ind w:left="1200" w:hanging="480"/>
      </w:pPr>
    </w:lvl>
    <w:lvl w:ilvl="1">
      <w:start w:val="1"/>
      <w:numFmt w:val="lowerLetter"/>
      <w:lvlText w:val="%2."/>
      <w:lvlJc w:val="left"/>
      <w:pPr>
        <w:tabs>
          <w:tab w:val="num" w:pos="1440"/>
        </w:tabs>
        <w:ind w:left="1920" w:hanging="480"/>
      </w:pPr>
    </w:lvl>
    <w:lvl w:ilvl="2">
      <w:start w:val="1"/>
      <w:numFmt w:val="lowerLetter"/>
      <w:lvlText w:val="%3."/>
      <w:lvlJc w:val="left"/>
      <w:pPr>
        <w:tabs>
          <w:tab w:val="num" w:pos="2160"/>
        </w:tabs>
        <w:ind w:left="2640" w:hanging="480"/>
      </w:pPr>
    </w:lvl>
    <w:lvl w:ilvl="3">
      <w:start w:val="1"/>
      <w:numFmt w:val="lowerLetter"/>
      <w:lvlText w:val="%4."/>
      <w:lvlJc w:val="left"/>
      <w:pPr>
        <w:tabs>
          <w:tab w:val="num" w:pos="2880"/>
        </w:tabs>
        <w:ind w:left="3360" w:hanging="480"/>
      </w:pPr>
    </w:lvl>
    <w:lvl w:ilvl="4">
      <w:start w:val="1"/>
      <w:numFmt w:val="lowerLetter"/>
      <w:lvlText w:val="%5."/>
      <w:lvlJc w:val="left"/>
      <w:pPr>
        <w:tabs>
          <w:tab w:val="num" w:pos="3600"/>
        </w:tabs>
        <w:ind w:left="4080" w:hanging="480"/>
      </w:pPr>
    </w:lvl>
    <w:lvl w:ilvl="5">
      <w:start w:val="1"/>
      <w:numFmt w:val="lowerLetter"/>
      <w:lvlText w:val="%6."/>
      <w:lvlJc w:val="left"/>
      <w:pPr>
        <w:tabs>
          <w:tab w:val="num" w:pos="4320"/>
        </w:tabs>
        <w:ind w:left="4800" w:hanging="480"/>
      </w:pPr>
    </w:lvl>
    <w:lvl w:ilvl="6">
      <w:start w:val="1"/>
      <w:numFmt w:val="lowerLetter"/>
      <w:lvlText w:val="%7."/>
      <w:lvlJc w:val="left"/>
      <w:pPr>
        <w:tabs>
          <w:tab w:val="num" w:pos="5040"/>
        </w:tabs>
        <w:ind w:left="5520" w:hanging="480"/>
      </w:pPr>
    </w:lvl>
    <w:lvl w:ilvl="7">
      <w:start w:val="1"/>
      <w:numFmt w:val="lowerLetter"/>
      <w:lvlText w:val="%8."/>
      <w:lvlJc w:val="left"/>
      <w:pPr>
        <w:tabs>
          <w:tab w:val="num" w:pos="5760"/>
        </w:tabs>
        <w:ind w:left="6240" w:hanging="480"/>
      </w:pPr>
    </w:lvl>
    <w:lvl w:ilvl="8">
      <w:start w:val="1"/>
      <w:numFmt w:val="lowerLetter"/>
      <w:lvlText w:val="%9."/>
      <w:lvlJc w:val="left"/>
      <w:pPr>
        <w:tabs>
          <w:tab w:val="num" w:pos="6480"/>
        </w:tabs>
        <w:ind w:left="6960" w:hanging="480"/>
      </w:pPr>
    </w:lvl>
  </w:abstractNum>
  <w:abstractNum w:abstractNumId="16" w15:restartNumberingAfterBreak="0">
    <w:nsid w:val="78077F12"/>
    <w:multiLevelType w:val="multilevel"/>
    <w:tmpl w:val="613E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84F517C"/>
    <w:multiLevelType w:val="hybridMultilevel"/>
    <w:tmpl w:val="AB58B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83816"/>
    <w:multiLevelType w:val="hybridMultilevel"/>
    <w:tmpl w:val="4760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E51DB3"/>
    <w:multiLevelType w:val="hybridMultilevel"/>
    <w:tmpl w:val="49661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8"/>
  </w:num>
  <w:num w:numId="4">
    <w:abstractNumId w:val="13"/>
  </w:num>
  <w:num w:numId="5">
    <w:abstractNumId w:val="16"/>
  </w:num>
  <w:num w:numId="6">
    <w:abstractNumId w:val="11"/>
  </w:num>
  <w:num w:numId="7">
    <w:abstractNumId w:val="4"/>
  </w:num>
  <w:num w:numId="8">
    <w:abstractNumId w:val="2"/>
  </w:num>
  <w:num w:numId="9">
    <w:abstractNumId w:val="7"/>
  </w:num>
  <w:num w:numId="10">
    <w:abstractNumId w:val="17"/>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abstractNumId w:val="6"/>
  </w:num>
  <w:num w:numId="24">
    <w:abstractNumId w:val="14"/>
  </w:num>
  <w:num w:numId="25">
    <w:abstractNumId w:val="19"/>
  </w:num>
  <w:num w:numId="26">
    <w:abstractNumId w:val="1"/>
  </w:num>
  <w:num w:numId="27">
    <w:abstractNumId w:val="1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F04"/>
    <w:rsid w:val="00016477"/>
    <w:rsid w:val="00020092"/>
    <w:rsid w:val="000203AB"/>
    <w:rsid w:val="0003441E"/>
    <w:rsid w:val="000531EE"/>
    <w:rsid w:val="00060DAA"/>
    <w:rsid w:val="00063DF0"/>
    <w:rsid w:val="00070928"/>
    <w:rsid w:val="00081914"/>
    <w:rsid w:val="000A62D5"/>
    <w:rsid w:val="000B0C83"/>
    <w:rsid w:val="000E74F3"/>
    <w:rsid w:val="000F5746"/>
    <w:rsid w:val="00147748"/>
    <w:rsid w:val="00155E49"/>
    <w:rsid w:val="00171A60"/>
    <w:rsid w:val="001C3701"/>
    <w:rsid w:val="00200C07"/>
    <w:rsid w:val="00210035"/>
    <w:rsid w:val="002232EF"/>
    <w:rsid w:val="00262698"/>
    <w:rsid w:val="002C33C2"/>
    <w:rsid w:val="00361769"/>
    <w:rsid w:val="00383043"/>
    <w:rsid w:val="003B5A54"/>
    <w:rsid w:val="003D0285"/>
    <w:rsid w:val="003E37F6"/>
    <w:rsid w:val="004662AE"/>
    <w:rsid w:val="00470B4A"/>
    <w:rsid w:val="004C7C4C"/>
    <w:rsid w:val="004D53BB"/>
    <w:rsid w:val="00520278"/>
    <w:rsid w:val="00540DA7"/>
    <w:rsid w:val="00566EEF"/>
    <w:rsid w:val="00575A91"/>
    <w:rsid w:val="005B034B"/>
    <w:rsid w:val="005D2861"/>
    <w:rsid w:val="005E5ED1"/>
    <w:rsid w:val="005F5BAC"/>
    <w:rsid w:val="00696D98"/>
    <w:rsid w:val="006B605E"/>
    <w:rsid w:val="006E28D3"/>
    <w:rsid w:val="006F3A2C"/>
    <w:rsid w:val="0071584A"/>
    <w:rsid w:val="007255C2"/>
    <w:rsid w:val="00725C3A"/>
    <w:rsid w:val="0076219A"/>
    <w:rsid w:val="007672C0"/>
    <w:rsid w:val="00796069"/>
    <w:rsid w:val="007B52D2"/>
    <w:rsid w:val="007C5F26"/>
    <w:rsid w:val="007E0546"/>
    <w:rsid w:val="00827F07"/>
    <w:rsid w:val="008D7D6D"/>
    <w:rsid w:val="008E6BBA"/>
    <w:rsid w:val="0093460B"/>
    <w:rsid w:val="00943B2D"/>
    <w:rsid w:val="00986BCF"/>
    <w:rsid w:val="009B2A8C"/>
    <w:rsid w:val="009C2436"/>
    <w:rsid w:val="009F0DEE"/>
    <w:rsid w:val="00A0416D"/>
    <w:rsid w:val="00A61CB2"/>
    <w:rsid w:val="00A73B75"/>
    <w:rsid w:val="00A742B7"/>
    <w:rsid w:val="00AB0825"/>
    <w:rsid w:val="00AE4B4B"/>
    <w:rsid w:val="00B04212"/>
    <w:rsid w:val="00B06A8D"/>
    <w:rsid w:val="00B260EE"/>
    <w:rsid w:val="00B27F04"/>
    <w:rsid w:val="00B40A8B"/>
    <w:rsid w:val="00B52417"/>
    <w:rsid w:val="00B6502F"/>
    <w:rsid w:val="00B65FAC"/>
    <w:rsid w:val="00B77276"/>
    <w:rsid w:val="00B9742B"/>
    <w:rsid w:val="00BB0179"/>
    <w:rsid w:val="00BC3C96"/>
    <w:rsid w:val="00BC7077"/>
    <w:rsid w:val="00BF48C2"/>
    <w:rsid w:val="00C62EFD"/>
    <w:rsid w:val="00C730FF"/>
    <w:rsid w:val="00C90555"/>
    <w:rsid w:val="00CB7BD5"/>
    <w:rsid w:val="00CC0F25"/>
    <w:rsid w:val="00CD0310"/>
    <w:rsid w:val="00CF5CC7"/>
    <w:rsid w:val="00D013CA"/>
    <w:rsid w:val="00D122E4"/>
    <w:rsid w:val="00D143CF"/>
    <w:rsid w:val="00D5008A"/>
    <w:rsid w:val="00D52CC0"/>
    <w:rsid w:val="00D54636"/>
    <w:rsid w:val="00D655F1"/>
    <w:rsid w:val="00D67C08"/>
    <w:rsid w:val="00D7215A"/>
    <w:rsid w:val="00DA13B9"/>
    <w:rsid w:val="00DA13C7"/>
    <w:rsid w:val="00DA49DA"/>
    <w:rsid w:val="00DB49DF"/>
    <w:rsid w:val="00DB7792"/>
    <w:rsid w:val="00DD62FD"/>
    <w:rsid w:val="00E10876"/>
    <w:rsid w:val="00E1469B"/>
    <w:rsid w:val="00E45196"/>
    <w:rsid w:val="00E668CB"/>
    <w:rsid w:val="00E729C1"/>
    <w:rsid w:val="00E8230A"/>
    <w:rsid w:val="00EA2FB2"/>
    <w:rsid w:val="00EC1476"/>
    <w:rsid w:val="00ED024D"/>
    <w:rsid w:val="00ED0F6D"/>
    <w:rsid w:val="00ED33CC"/>
    <w:rsid w:val="00EF1952"/>
    <w:rsid w:val="00F259F6"/>
    <w:rsid w:val="00F3604C"/>
    <w:rsid w:val="00F8163A"/>
    <w:rsid w:val="00F82750"/>
    <w:rsid w:val="00FA1449"/>
    <w:rsid w:val="00FA7531"/>
    <w:rsid w:val="00FC1CE7"/>
    <w:rsid w:val="00FD2F10"/>
    <w:rsid w:val="00FD51E6"/>
    <w:rsid w:val="00FF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03131"/>
  <w15:chartTrackingRefBased/>
  <w15:docId w15:val="{A905E534-B0A8-4001-B031-406F3E77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A4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986BCF"/>
    <w:pPr>
      <w:spacing w:before="180" w:after="180" w:line="240" w:lineRule="auto"/>
    </w:pPr>
    <w:rPr>
      <w:sz w:val="24"/>
      <w:szCs w:val="24"/>
    </w:rPr>
  </w:style>
  <w:style w:type="paragraph" w:styleId="BodyText">
    <w:name w:val="Body Text"/>
    <w:basedOn w:val="Normal"/>
    <w:link w:val="BodyTextChar"/>
    <w:uiPriority w:val="99"/>
    <w:semiHidden/>
    <w:unhideWhenUsed/>
    <w:rsid w:val="00986BCF"/>
    <w:pPr>
      <w:spacing w:after="120"/>
    </w:pPr>
  </w:style>
  <w:style w:type="character" w:customStyle="1" w:styleId="BodyTextChar">
    <w:name w:val="Body Text Char"/>
    <w:basedOn w:val="DefaultParagraphFont"/>
    <w:link w:val="BodyText"/>
    <w:uiPriority w:val="99"/>
    <w:semiHidden/>
    <w:rsid w:val="00986BCF"/>
  </w:style>
  <w:style w:type="paragraph" w:styleId="Subtitle">
    <w:name w:val="Subtitle"/>
    <w:basedOn w:val="Normal"/>
    <w:next w:val="Normal"/>
    <w:link w:val="SubtitleChar"/>
    <w:uiPriority w:val="11"/>
    <w:qFormat/>
    <w:rsid w:val="00DA49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49DA"/>
    <w:rPr>
      <w:rFonts w:eastAsiaTheme="minorEastAsia"/>
      <w:color w:val="5A5A5A" w:themeColor="text1" w:themeTint="A5"/>
      <w:spacing w:val="15"/>
    </w:rPr>
  </w:style>
  <w:style w:type="character" w:styleId="IntenseEmphasis">
    <w:name w:val="Intense Emphasis"/>
    <w:basedOn w:val="DefaultParagraphFont"/>
    <w:uiPriority w:val="21"/>
    <w:qFormat/>
    <w:rsid w:val="00DA49DA"/>
    <w:rPr>
      <w:i/>
      <w:iCs/>
      <w:color w:val="5B9BD5" w:themeColor="accent1"/>
    </w:rPr>
  </w:style>
  <w:style w:type="character" w:customStyle="1" w:styleId="Heading2Char">
    <w:name w:val="Heading 2 Char"/>
    <w:basedOn w:val="DefaultParagraphFont"/>
    <w:link w:val="Heading2"/>
    <w:uiPriority w:val="9"/>
    <w:rsid w:val="00DA49DA"/>
    <w:rPr>
      <w:rFonts w:asciiTheme="majorHAnsi" w:eastAsiaTheme="majorEastAsia" w:hAnsiTheme="majorHAnsi" w:cstheme="majorBidi"/>
      <w:color w:val="2E74B5" w:themeColor="accent1" w:themeShade="BF"/>
      <w:sz w:val="26"/>
      <w:szCs w:val="26"/>
    </w:rPr>
  </w:style>
  <w:style w:type="paragraph" w:customStyle="1" w:styleId="R-code">
    <w:name w:val="R-code"/>
    <w:basedOn w:val="Normal"/>
    <w:link w:val="R-codeChar"/>
    <w:qFormat/>
    <w:rsid w:val="00DA49DA"/>
    <w:pPr>
      <w:shd w:val="clear" w:color="auto" w:fill="F8F8F8"/>
      <w:wordWrap w:val="0"/>
      <w:spacing w:after="200" w:line="240" w:lineRule="auto"/>
    </w:pPr>
    <w:rPr>
      <w:rFonts w:ascii="Consolas" w:eastAsia="Cambria" w:hAnsi="Consolas" w:cs="Times New Roman"/>
      <w:sz w:val="24"/>
      <w:szCs w:val="24"/>
    </w:rPr>
  </w:style>
  <w:style w:type="character" w:customStyle="1" w:styleId="R-codeChar">
    <w:name w:val="R-code Char"/>
    <w:basedOn w:val="DefaultParagraphFont"/>
    <w:link w:val="R-code"/>
    <w:rsid w:val="00DA49DA"/>
    <w:rPr>
      <w:rFonts w:ascii="Consolas" w:eastAsia="Cambria" w:hAnsi="Consolas" w:cs="Times New Roman"/>
      <w:sz w:val="24"/>
      <w:szCs w:val="24"/>
      <w:shd w:val="clear" w:color="auto" w:fill="F8F8F8"/>
    </w:rPr>
  </w:style>
  <w:style w:type="paragraph" w:styleId="IntenseQuote">
    <w:name w:val="Intense Quote"/>
    <w:basedOn w:val="Normal"/>
    <w:next w:val="Normal"/>
    <w:link w:val="IntenseQuoteChar"/>
    <w:uiPriority w:val="30"/>
    <w:qFormat/>
    <w:rsid w:val="00D721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7215A"/>
    <w:rPr>
      <w:i/>
      <w:iCs/>
      <w:color w:val="5B9BD5" w:themeColor="accent1"/>
    </w:rPr>
  </w:style>
  <w:style w:type="character" w:styleId="UnresolvedMention">
    <w:name w:val="Unresolved Mention"/>
    <w:basedOn w:val="DefaultParagraphFont"/>
    <w:uiPriority w:val="99"/>
    <w:semiHidden/>
    <w:unhideWhenUsed/>
    <w:rsid w:val="001C3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12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mmies.com/programming/r/how-to-successfully-follow-naming-conventions-in-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Custom%20Office%20Templates\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D7806-6DAF-4AE1-9F4C-678DF58F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Project_template</Template>
  <TotalTime>0</TotalTime>
  <Pages>3</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Intro to R</vt:lpstr>
    </vt:vector>
  </TitlesOfParts>
  <Company>Appalachian State University</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dc:title>
  <dc:subject/>
  <dc:creator>marck</dc:creator>
  <cp:keywords/>
  <dc:description/>
  <cp:lastModifiedBy> </cp:lastModifiedBy>
  <cp:revision>2</cp:revision>
  <cp:lastPrinted>2020-01-28T18:28:00Z</cp:lastPrinted>
  <dcterms:created xsi:type="dcterms:W3CDTF">2021-02-12T15:38:00Z</dcterms:created>
  <dcterms:modified xsi:type="dcterms:W3CDTF">2021-02-12T15:38:00Z</dcterms:modified>
</cp:coreProperties>
</file>