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2D9" w14:textId="31860E49" w:rsidR="000F5746" w:rsidRPr="00C730FF" w:rsidRDefault="000F5746" w:rsidP="00ED024D">
      <w:pPr>
        <w:spacing w:line="240" w:lineRule="auto"/>
        <w:rPr>
          <w:rFonts w:ascii="Adobe Devanagari" w:hAnsi="Adobe Devanagari" w:cs="Adobe Devanagari"/>
          <w:sz w:val="24"/>
          <w:szCs w:val="24"/>
        </w:rPr>
      </w:pPr>
      <w:r w:rsidRPr="00C730FF">
        <w:rPr>
          <w:rFonts w:ascii="Adobe Devanagari" w:hAnsi="Adobe Devanagari" w:cs="Adobe Devanagari"/>
          <w:sz w:val="24"/>
          <w:szCs w:val="24"/>
        </w:rPr>
        <w:t>Name: _____</w:t>
      </w:r>
      <w:r w:rsidR="002D517B">
        <w:rPr>
          <w:rFonts w:ascii="Adobe Devanagari" w:hAnsi="Adobe Devanagari" w:cs="Adobe Devanagari"/>
          <w:sz w:val="24"/>
          <w:szCs w:val="24"/>
        </w:rPr>
        <w:t>Edgar Villeda</w:t>
      </w:r>
      <w:r w:rsidRPr="00C730FF">
        <w:rPr>
          <w:rFonts w:ascii="Adobe Devanagari" w:hAnsi="Adobe Devanagari" w:cs="Adobe Devanagari"/>
          <w:sz w:val="24"/>
          <w:szCs w:val="24"/>
        </w:rPr>
        <w:t>________</w:t>
      </w:r>
    </w:p>
    <w:p w14:paraId="728F8CB8" w14:textId="4DC522A0"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2CA39417" wp14:editId="1A74FC1E">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3A3962EA" w14:textId="209798A3" w:rsidR="00AE086D" w:rsidRPr="00155E49" w:rsidRDefault="00AE086D">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39417"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" filled="f" stroked="f">
                <v:textbox style="mso-fit-shape-to-text:t">
                  <w:txbxContent>
                    <w:p w14:paraId="3A3962EA" w14:textId="209798A3" w:rsidR="00AE086D" w:rsidRPr="00155E49" w:rsidRDefault="00AE086D">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v:textbox>
                <w10:wrap type="topAndBottom" anchorx="margin"/>
              </v:shape>
            </w:pict>
          </mc:Fallback>
        </mc:AlternateContent>
      </w:r>
      <w:r w:rsidR="000F5746" w:rsidRPr="00C730FF">
        <w:rPr>
          <w:rFonts w:ascii="Adobe Devanagari" w:hAnsi="Adobe Devanagari" w:cs="Adobe Devanagari"/>
          <w:sz w:val="24"/>
          <w:szCs w:val="24"/>
        </w:rPr>
        <w:t>Date: ___</w:t>
      </w:r>
      <w:r w:rsidR="002D517B">
        <w:rPr>
          <w:rFonts w:ascii="Adobe Devanagari" w:hAnsi="Adobe Devanagari" w:cs="Adobe Devanagari"/>
          <w:sz w:val="24"/>
          <w:szCs w:val="24"/>
        </w:rPr>
        <w:t>2/9/2021</w:t>
      </w:r>
      <w:r w:rsidR="000F5746" w:rsidRPr="00C730FF">
        <w:rPr>
          <w:rFonts w:ascii="Adobe Devanagari" w:hAnsi="Adobe Devanagari" w:cs="Adobe Devanagari"/>
          <w:sz w:val="24"/>
          <w:szCs w:val="24"/>
        </w:rPr>
        <w:t>_______________</w:t>
      </w:r>
    </w:p>
    <w:p w14:paraId="08167066"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5FE2AEC7" w14:textId="3A46C739" w:rsidR="00C730FF"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is a spreadsheet and how do they </w:t>
      </w:r>
      <w:proofErr w:type="gramStart"/>
      <w:r>
        <w:rPr>
          <w:rFonts w:ascii="Adobe Devanagari" w:hAnsi="Adobe Devanagari" w:cs="Adobe Devanagari"/>
          <w:b/>
          <w:bCs/>
          <w:color w:val="000000"/>
          <w:sz w:val="24"/>
          <w:szCs w:val="24"/>
          <w:u w:val="single"/>
        </w:rPr>
        <w:t>work</w:t>
      </w:r>
      <w:proofErr w:type="gramEnd"/>
    </w:p>
    <w:p w14:paraId="1657EB34" w14:textId="2E0A18B2" w:rsidR="00C90555"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separates a good dataset from a bad </w:t>
      </w:r>
      <w:proofErr w:type="gramStart"/>
      <w:r>
        <w:rPr>
          <w:rFonts w:ascii="Adobe Devanagari" w:hAnsi="Adobe Devanagari" w:cs="Adobe Devanagari"/>
          <w:b/>
          <w:bCs/>
          <w:color w:val="000000"/>
          <w:sz w:val="24"/>
          <w:szCs w:val="24"/>
          <w:u w:val="single"/>
        </w:rPr>
        <w:t>one</w:t>
      </w:r>
      <w:proofErr w:type="gramEnd"/>
    </w:p>
    <w:p w14:paraId="546242C6" w14:textId="4FFA510F" w:rsidR="00834C0C"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How can we apply best practices to create a spreadsheet that is useful to </w:t>
      </w:r>
      <w:proofErr w:type="gramStart"/>
      <w:r>
        <w:rPr>
          <w:rFonts w:ascii="Adobe Devanagari" w:hAnsi="Adobe Devanagari" w:cs="Adobe Devanagari"/>
          <w:b/>
          <w:bCs/>
          <w:color w:val="000000"/>
          <w:sz w:val="24"/>
          <w:szCs w:val="24"/>
          <w:u w:val="single"/>
        </w:rPr>
        <w:t>other</w:t>
      </w:r>
      <w:proofErr w:type="gramEnd"/>
    </w:p>
    <w:p w14:paraId="69926898" w14:textId="6EBDD98D"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 xml:space="preserve">What is clean data? Clean data </w:t>
      </w:r>
      <w:r w:rsidR="006C0538">
        <w:rPr>
          <w:rFonts w:ascii="Open Sans" w:eastAsia="Times New Roman" w:hAnsi="Open Sans" w:cs="Times New Roman"/>
          <w:sz w:val="24"/>
          <w:szCs w:val="24"/>
        </w:rPr>
        <w:t xml:space="preserve">are </w:t>
      </w:r>
      <w:r w:rsidRPr="000F3F5E">
        <w:rPr>
          <w:rFonts w:ascii="Open Sans" w:eastAsia="Times New Roman" w:hAnsi="Open Sans" w:cs="Times New Roman"/>
          <w:sz w:val="24"/>
          <w:szCs w:val="24"/>
        </w:rPr>
        <w:t>in a format that is ready to analyze. Characteristics of clean data include data that are:</w:t>
      </w:r>
    </w:p>
    <w:p w14:paraId="074F2C25" w14:textId="77777777" w:rsidR="006C0538" w:rsidRPr="000F3F5E" w:rsidRDefault="006C0538" w:rsidP="006C0538">
      <w:pPr>
        <w:shd w:val="clear" w:color="auto" w:fill="FFFFFF"/>
        <w:spacing w:before="100" w:beforeAutospacing="1" w:after="0" w:line="240" w:lineRule="auto"/>
        <w:rPr>
          <w:rFonts w:ascii="Open Sans" w:eastAsia="Times New Roman" w:hAnsi="Open Sans" w:cs="Times New Roman"/>
          <w:sz w:val="27"/>
          <w:szCs w:val="27"/>
        </w:rPr>
      </w:pPr>
    </w:p>
    <w:p w14:paraId="4D52728B" w14:textId="77777777"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Common symptoms of messy data include data that contain:</w:t>
      </w:r>
    </w:p>
    <w:p w14:paraId="6F0125BF"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Special characters (e.g. commas in numeric values)</w:t>
      </w:r>
    </w:p>
    <w:p w14:paraId="1A11F5C4"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Numeric values stored as text/character data types</w:t>
      </w:r>
    </w:p>
    <w:p w14:paraId="3E0E30E7"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Duplicate rows</w:t>
      </w:r>
    </w:p>
    <w:p w14:paraId="727FBD13"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White space</w:t>
      </w:r>
    </w:p>
    <w:p w14:paraId="29857BAA"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Missing data</w:t>
      </w:r>
    </w:p>
    <w:p w14:paraId="00E5E2AE" w14:textId="2CF1A0CB" w:rsidR="00D20B39"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Zeros instead of null values</w:t>
      </w:r>
    </w:p>
    <w:p w14:paraId="4CB24631" w14:textId="727F18AF" w:rsidR="006C0538"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“highlights” and colors used to denote information</w:t>
      </w:r>
    </w:p>
    <w:p w14:paraId="10E2D71B" w14:textId="2985DA73" w:rsidR="006C0538" w:rsidRPr="000F3F5E"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More than one type of info stored in a cell</w:t>
      </w:r>
    </w:p>
    <w:p w14:paraId="0CE6F87B" w14:textId="77777777" w:rsidR="00D20B39" w:rsidRDefault="00D20B39" w:rsidP="00ED024D">
      <w:pPr>
        <w:spacing w:line="240" w:lineRule="auto"/>
        <w:rPr>
          <w:rFonts w:ascii="Adobe Devanagari" w:hAnsi="Adobe Devanagari" w:cs="Adobe Devanagari"/>
          <w:b/>
          <w:sz w:val="28"/>
          <w:szCs w:val="24"/>
        </w:rPr>
      </w:pPr>
    </w:p>
    <w:p w14:paraId="434683E9" w14:textId="77777777" w:rsidR="00D20B39" w:rsidRDefault="00D20B39" w:rsidP="00ED024D">
      <w:pPr>
        <w:spacing w:line="240" w:lineRule="auto"/>
        <w:rPr>
          <w:rFonts w:ascii="Adobe Devanagari" w:hAnsi="Adobe Devanagari" w:cs="Adobe Devanagari"/>
          <w:b/>
          <w:sz w:val="28"/>
          <w:szCs w:val="24"/>
        </w:rPr>
      </w:pPr>
    </w:p>
    <w:p w14:paraId="3157ADB4" w14:textId="77777777" w:rsidR="00D20B39" w:rsidRDefault="00D20B39" w:rsidP="00ED024D">
      <w:pPr>
        <w:spacing w:line="240" w:lineRule="auto"/>
        <w:rPr>
          <w:rFonts w:ascii="Adobe Devanagari" w:hAnsi="Adobe Devanagari" w:cs="Adobe Devanagari"/>
          <w:b/>
          <w:sz w:val="28"/>
          <w:szCs w:val="24"/>
        </w:rPr>
      </w:pPr>
    </w:p>
    <w:p w14:paraId="243AE62A" w14:textId="24314C00" w:rsidR="00ED024D" w:rsidRPr="006C0538" w:rsidRDefault="00127BD3" w:rsidP="006C0538">
      <w:pPr>
        <w:pStyle w:val="Heading1"/>
        <w:rPr>
          <w:u w:val="single"/>
        </w:rPr>
      </w:pPr>
      <w:r w:rsidRPr="006C0538">
        <w:rPr>
          <w:u w:val="single"/>
        </w:rPr>
        <w:t>P</w:t>
      </w:r>
      <w:r w:rsidR="000F3F5E" w:rsidRPr="006C0538">
        <w:rPr>
          <w:u w:val="single"/>
        </w:rPr>
        <w:t xml:space="preserve">art </w:t>
      </w:r>
      <w:r w:rsidRPr="006C0538">
        <w:rPr>
          <w:u w:val="single"/>
        </w:rPr>
        <w:t>A</w:t>
      </w:r>
      <w:r w:rsidR="000F3F5E" w:rsidRPr="006C0538">
        <w:rPr>
          <w:u w:val="single"/>
        </w:rPr>
        <w:t xml:space="preserve">: </w:t>
      </w:r>
      <w:r w:rsidR="006C0538" w:rsidRPr="006C0538">
        <w:rPr>
          <w:u w:val="single"/>
        </w:rPr>
        <w:t xml:space="preserve"> </w:t>
      </w:r>
      <w:r w:rsidR="00834C0C" w:rsidRPr="006C0538">
        <w:rPr>
          <w:u w:val="single"/>
        </w:rPr>
        <w:t>F</w:t>
      </w:r>
      <w:r w:rsidR="00A750A8" w:rsidRPr="006C0538">
        <w:rPr>
          <w:u w:val="single"/>
        </w:rPr>
        <w:t>or each spreadsheet identify at least one thing that makes it problematic. Then describe how you might go about fixing it</w:t>
      </w:r>
      <w:r w:rsidR="00212C90">
        <w:rPr>
          <w:u w:val="single"/>
        </w:rPr>
        <w:t xml:space="preserve"> (i.e., what could you do to make it ‘clean.’</w:t>
      </w:r>
    </w:p>
    <w:p w14:paraId="1A8D0693" w14:textId="0FC022DD" w:rsidR="004621A4" w:rsidRDefault="004621A4" w:rsidP="00ED024D">
      <w:pPr>
        <w:spacing w:line="240" w:lineRule="auto"/>
        <w:rPr>
          <w:rFonts w:ascii="Adobe Devanagari" w:hAnsi="Adobe Devanagari" w:cs="Adobe Devanagari"/>
          <w:b/>
          <w:sz w:val="24"/>
          <w:szCs w:val="24"/>
        </w:rPr>
      </w:pPr>
    </w:p>
    <w:p w14:paraId="59062A30" w14:textId="20AF492F" w:rsidR="0074569F" w:rsidRDefault="0074569F" w:rsidP="00ED024D">
      <w:pPr>
        <w:spacing w:line="240" w:lineRule="auto"/>
        <w:rPr>
          <w:rFonts w:ascii="Adobe Devanagari" w:hAnsi="Adobe Devanagari" w:cs="Adobe Devanagari"/>
          <w:b/>
          <w:sz w:val="24"/>
          <w:szCs w:val="24"/>
        </w:rPr>
      </w:pPr>
      <w:r>
        <w:rPr>
          <w:rFonts w:ascii="Adobe Devanagari" w:hAnsi="Adobe Devanagari" w:cs="Adobe Devanagari"/>
          <w:b/>
          <w:sz w:val="24"/>
          <w:szCs w:val="24"/>
        </w:rPr>
        <w:t xml:space="preserve">For help see: </w:t>
      </w:r>
      <w:hyperlink r:id="rId8" w:history="1">
        <w:r w:rsidR="00212C90" w:rsidRPr="00F54295">
          <w:rPr>
            <w:rStyle w:val="Hyperlink"/>
            <w:rFonts w:ascii="Adobe Devanagari" w:hAnsi="Adobe Devanagari" w:cs="Adobe Devanagari"/>
            <w:b/>
            <w:sz w:val="24"/>
            <w:szCs w:val="24"/>
          </w:rPr>
          <w:t>https://datacarpentry.org/spreadsheets-socialsci/02-common-mistakes/index.html</w:t>
        </w:r>
      </w:hyperlink>
      <w:r w:rsidR="00212C90">
        <w:rPr>
          <w:rFonts w:ascii="Adobe Devanagari" w:hAnsi="Adobe Devanagari" w:cs="Adobe Devanagari"/>
          <w:b/>
          <w:sz w:val="24"/>
          <w:szCs w:val="24"/>
        </w:rPr>
        <w:t xml:space="preserve"> or watch the online video I filmed and put on AsULearn for Week 4</w:t>
      </w:r>
    </w:p>
    <w:p w14:paraId="7F9753BB" w14:textId="77777777" w:rsidR="00212C90" w:rsidRDefault="00212C90" w:rsidP="00ED024D">
      <w:pPr>
        <w:spacing w:line="240" w:lineRule="auto"/>
        <w:rPr>
          <w:rFonts w:ascii="Adobe Devanagari" w:hAnsi="Adobe Devanagari" w:cs="Adobe Devanagari"/>
          <w:b/>
          <w:sz w:val="24"/>
          <w:szCs w:val="24"/>
        </w:rPr>
      </w:pPr>
    </w:p>
    <w:p w14:paraId="0E6D52F7" w14:textId="6B742DF5" w:rsidR="004621A4" w:rsidRDefault="00127BD3" w:rsidP="004621A4">
      <w:pPr>
        <w:pStyle w:val="ListParagraph"/>
        <w:numPr>
          <w:ilvl w:val="0"/>
          <w:numId w:val="10"/>
        </w:numPr>
        <w:spacing w:line="240" w:lineRule="auto"/>
        <w:rPr>
          <w:rFonts w:ascii="Adobe Devanagari" w:hAnsi="Adobe Devanagari" w:cs="Adobe Devanagari"/>
          <w:b/>
          <w:sz w:val="24"/>
          <w:szCs w:val="24"/>
        </w:rPr>
      </w:pPr>
      <w:r>
        <w:rPr>
          <w:rFonts w:ascii="Adobe Devanagari" w:hAnsi="Adobe Devanagari" w:cs="Adobe Devanagari"/>
          <w:b/>
          <w:sz w:val="24"/>
          <w:szCs w:val="24"/>
        </w:rPr>
        <w:t>Sheet 1</w:t>
      </w:r>
    </w:p>
    <w:p w14:paraId="6314081D" w14:textId="77777777" w:rsidR="00212C90" w:rsidRDefault="00212C90" w:rsidP="00212C90">
      <w:pPr>
        <w:pStyle w:val="ListParagraph"/>
        <w:spacing w:line="240" w:lineRule="auto"/>
        <w:rPr>
          <w:rFonts w:ascii="Adobe Devanagari" w:hAnsi="Adobe Devanagari" w:cs="Adobe Devanagari"/>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7BD3" w14:paraId="34D17B70" w14:textId="77777777" w:rsidTr="00127BD3">
        <w:trPr>
          <w:trHeight w:val="431"/>
        </w:trPr>
        <w:tc>
          <w:tcPr>
            <w:tcW w:w="2337" w:type="dxa"/>
          </w:tcPr>
          <w:p w14:paraId="17361D48" w14:textId="77777777" w:rsidR="00127BD3" w:rsidRDefault="00127BD3" w:rsidP="00127BD3">
            <w:pPr>
              <w:rPr>
                <w:rFonts w:ascii="Adobe Devanagari" w:hAnsi="Adobe Devanagari" w:cs="Adobe Devanagari"/>
                <w:b/>
                <w:sz w:val="24"/>
                <w:szCs w:val="24"/>
              </w:rPr>
            </w:pPr>
          </w:p>
        </w:tc>
        <w:tc>
          <w:tcPr>
            <w:tcW w:w="2337" w:type="dxa"/>
          </w:tcPr>
          <w:p w14:paraId="120E23B5" w14:textId="77777777" w:rsidR="00127BD3" w:rsidRDefault="00127BD3" w:rsidP="00127BD3">
            <w:pPr>
              <w:rPr>
                <w:rFonts w:ascii="Adobe Devanagari" w:hAnsi="Adobe Devanagari" w:cs="Adobe Devanagari"/>
                <w:b/>
                <w:sz w:val="24"/>
                <w:szCs w:val="24"/>
              </w:rPr>
            </w:pPr>
          </w:p>
        </w:tc>
        <w:tc>
          <w:tcPr>
            <w:tcW w:w="2338" w:type="dxa"/>
          </w:tcPr>
          <w:p w14:paraId="437C9458" w14:textId="77777777" w:rsidR="00127BD3" w:rsidRDefault="00127BD3" w:rsidP="00127BD3">
            <w:pPr>
              <w:rPr>
                <w:rFonts w:ascii="Adobe Devanagari" w:hAnsi="Adobe Devanagari" w:cs="Adobe Devanagari"/>
                <w:b/>
                <w:sz w:val="24"/>
                <w:szCs w:val="24"/>
              </w:rPr>
            </w:pPr>
          </w:p>
        </w:tc>
        <w:tc>
          <w:tcPr>
            <w:tcW w:w="2338" w:type="dxa"/>
          </w:tcPr>
          <w:p w14:paraId="1D53D9A6" w14:textId="77777777" w:rsidR="00127BD3" w:rsidRDefault="00127BD3" w:rsidP="00127BD3">
            <w:pPr>
              <w:rPr>
                <w:rFonts w:ascii="Adobe Devanagari" w:hAnsi="Adobe Devanagari" w:cs="Adobe Devanagari"/>
                <w:b/>
                <w:sz w:val="24"/>
                <w:szCs w:val="24"/>
              </w:rPr>
            </w:pPr>
          </w:p>
        </w:tc>
      </w:tr>
      <w:tr w:rsidR="00127BD3" w14:paraId="7793E9DD" w14:textId="77777777" w:rsidTr="00127BD3">
        <w:tc>
          <w:tcPr>
            <w:tcW w:w="2337" w:type="dxa"/>
          </w:tcPr>
          <w:p w14:paraId="63795220" w14:textId="1AAC10F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405078AE" w14:textId="67E34FB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6A3289FE" w14:textId="76D654C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2ECB8AE0" w14:textId="77777777"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Element</w:t>
            </w:r>
          </w:p>
          <w:p w14:paraId="2FE4CCDC" w14:textId="7E62C925" w:rsidR="00127BD3" w:rsidRDefault="00127BD3" w:rsidP="00127BD3">
            <w:pPr>
              <w:rPr>
                <w:rFonts w:ascii="Adobe Devanagari" w:hAnsi="Adobe Devanagari" w:cs="Adobe Devanagari"/>
                <w:b/>
                <w:sz w:val="24"/>
                <w:szCs w:val="24"/>
              </w:rPr>
            </w:pPr>
          </w:p>
        </w:tc>
      </w:tr>
      <w:tr w:rsidR="00127BD3" w14:paraId="24FF1C05" w14:textId="77777777" w:rsidTr="00127BD3">
        <w:tc>
          <w:tcPr>
            <w:tcW w:w="2337" w:type="dxa"/>
          </w:tcPr>
          <w:p w14:paraId="007FAA3E" w14:textId="5614A6C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3CB2AFD1" w14:textId="6A623E29"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2E0FAD9C" w14:textId="055D4D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2A83FFF5" w14:textId="49E135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2D7A77BA" w14:textId="77777777" w:rsidTr="00127BD3">
        <w:tc>
          <w:tcPr>
            <w:tcW w:w="2337" w:type="dxa"/>
          </w:tcPr>
          <w:p w14:paraId="69E2A044" w14:textId="714F1D9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362B303D" w14:textId="3F32D9C6"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31E65E57" w14:textId="311A1A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6DBE02B3" w14:textId="12B2F5B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45FD067A" w14:textId="77777777" w:rsidTr="00127BD3">
        <w:tc>
          <w:tcPr>
            <w:tcW w:w="2337" w:type="dxa"/>
          </w:tcPr>
          <w:p w14:paraId="4E4FE739" w14:textId="032E5ED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6A664893" w14:textId="390C37A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70FB2B8E" w14:textId="344DFF7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6EC2E5F6" w14:textId="084AB4EA"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Ulna</w:t>
            </w:r>
          </w:p>
        </w:tc>
      </w:tr>
      <w:tr w:rsidR="00127BD3" w14:paraId="740E47A4" w14:textId="77777777" w:rsidTr="00127BD3">
        <w:tc>
          <w:tcPr>
            <w:tcW w:w="2337" w:type="dxa"/>
          </w:tcPr>
          <w:p w14:paraId="16EE56C1" w14:textId="24F9B1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082FB2F" w14:textId="5422758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4BEB2871" w14:textId="6328D0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w:t>
            </w:r>
          </w:p>
        </w:tc>
        <w:tc>
          <w:tcPr>
            <w:tcW w:w="2338" w:type="dxa"/>
          </w:tcPr>
          <w:p w14:paraId="177B663F" w14:textId="593A3F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femur</w:t>
            </w:r>
          </w:p>
        </w:tc>
      </w:tr>
    </w:tbl>
    <w:p w14:paraId="307BEBCF" w14:textId="516EB4A6" w:rsidR="00127BD3" w:rsidRDefault="00127BD3" w:rsidP="00127BD3">
      <w:pPr>
        <w:spacing w:line="240" w:lineRule="auto"/>
        <w:rPr>
          <w:rFonts w:ascii="Adobe Devanagari" w:hAnsi="Adobe Devanagari" w:cs="Adobe Devanagari"/>
          <w:b/>
          <w:sz w:val="24"/>
          <w:szCs w:val="24"/>
        </w:rPr>
      </w:pPr>
    </w:p>
    <w:p w14:paraId="1F153633" w14:textId="0BCD109B" w:rsidR="00127BD3" w:rsidRDefault="00127BD3" w:rsidP="00127BD3">
      <w:pPr>
        <w:spacing w:line="240" w:lineRule="auto"/>
        <w:rPr>
          <w:rFonts w:ascii="Adobe Devanagari" w:hAnsi="Adobe Devanagari" w:cs="Adobe Devanagari"/>
          <w:b/>
          <w:sz w:val="24"/>
          <w:szCs w:val="24"/>
        </w:rPr>
      </w:pPr>
    </w:p>
    <w:p w14:paraId="0988A66F" w14:textId="77777777" w:rsidR="004621A4" w:rsidRDefault="004621A4" w:rsidP="004621A4"/>
    <w:p w14:paraId="5A65945D" w14:textId="63584582" w:rsidR="004621A4" w:rsidRDefault="004621A4" w:rsidP="004621A4">
      <w:pPr>
        <w:rPr>
          <w:b/>
          <w:bCs/>
        </w:rPr>
      </w:pPr>
      <w:r w:rsidRPr="00212C90">
        <w:rPr>
          <w:b/>
          <w:bCs/>
        </w:rPr>
        <w:t>Problem:</w:t>
      </w:r>
    </w:p>
    <w:p w14:paraId="357CC708" w14:textId="77777777" w:rsidR="00212C90" w:rsidRPr="00212C90" w:rsidRDefault="00212C90" w:rsidP="004621A4">
      <w:pPr>
        <w:rPr>
          <w:b/>
          <w:bCs/>
        </w:rPr>
      </w:pPr>
    </w:p>
    <w:p w14:paraId="05F99BCA" w14:textId="6A89510A" w:rsidR="004621A4" w:rsidRDefault="002D517B" w:rsidP="004621A4">
      <w:r>
        <w:t>There is a random (at least I think its random) “W” for sample 4 in Data excavated. In the data analyzed all of the dates have a year with the month and day except for again sample 4. Now let us look at… what!? 4 again! Someone must hate 4. Femur should be capitalized because you know. Consistency!</w:t>
      </w:r>
    </w:p>
    <w:p w14:paraId="53DA4C5A" w14:textId="77777777" w:rsidR="004621A4" w:rsidRDefault="004621A4" w:rsidP="004621A4"/>
    <w:p w14:paraId="78B00CD5" w14:textId="77777777" w:rsidR="004621A4" w:rsidRDefault="004621A4" w:rsidP="004621A4"/>
    <w:p w14:paraId="14E9360D" w14:textId="77777777" w:rsidR="004621A4" w:rsidRDefault="004621A4" w:rsidP="004621A4"/>
    <w:p w14:paraId="51CB4F23" w14:textId="784BFD19" w:rsidR="004621A4" w:rsidRDefault="004621A4" w:rsidP="004621A4">
      <w:pPr>
        <w:rPr>
          <w:b/>
          <w:bCs/>
        </w:rPr>
      </w:pPr>
      <w:r w:rsidRPr="00212C90">
        <w:rPr>
          <w:b/>
          <w:bCs/>
        </w:rPr>
        <w:t>Better version:</w:t>
      </w:r>
    </w:p>
    <w:tbl>
      <w:tblPr>
        <w:tblStyle w:val="TableGrid"/>
        <w:tblW w:w="0" w:type="auto"/>
        <w:tblLook w:val="04A0" w:firstRow="1" w:lastRow="0" w:firstColumn="1" w:lastColumn="0" w:noHBand="0" w:noVBand="1"/>
      </w:tblPr>
      <w:tblGrid>
        <w:gridCol w:w="2337"/>
        <w:gridCol w:w="2337"/>
        <w:gridCol w:w="2338"/>
        <w:gridCol w:w="2338"/>
      </w:tblGrid>
      <w:tr w:rsidR="00B003DA" w14:paraId="3A2BF22B" w14:textId="77777777" w:rsidTr="00B003DA">
        <w:tc>
          <w:tcPr>
            <w:tcW w:w="2337" w:type="dxa"/>
          </w:tcPr>
          <w:p w14:paraId="3CDDC613" w14:textId="77777777" w:rsidR="00B003DA" w:rsidRDefault="00B003DA" w:rsidP="004621A4">
            <w:pPr>
              <w:rPr>
                <w:b/>
                <w:bCs/>
              </w:rPr>
            </w:pPr>
          </w:p>
        </w:tc>
        <w:tc>
          <w:tcPr>
            <w:tcW w:w="2337" w:type="dxa"/>
          </w:tcPr>
          <w:p w14:paraId="2304A7B6" w14:textId="77777777" w:rsidR="00B003DA" w:rsidRDefault="00B003DA" w:rsidP="004621A4">
            <w:pPr>
              <w:rPr>
                <w:b/>
                <w:bCs/>
              </w:rPr>
            </w:pPr>
          </w:p>
        </w:tc>
        <w:tc>
          <w:tcPr>
            <w:tcW w:w="2338" w:type="dxa"/>
          </w:tcPr>
          <w:p w14:paraId="04A2BEAC" w14:textId="77777777" w:rsidR="00B003DA" w:rsidRDefault="00B003DA" w:rsidP="004621A4">
            <w:pPr>
              <w:rPr>
                <w:b/>
                <w:bCs/>
              </w:rPr>
            </w:pPr>
          </w:p>
        </w:tc>
        <w:tc>
          <w:tcPr>
            <w:tcW w:w="2338" w:type="dxa"/>
          </w:tcPr>
          <w:p w14:paraId="72797FE2" w14:textId="77777777" w:rsidR="00B003DA" w:rsidRDefault="00B003DA" w:rsidP="004621A4">
            <w:pPr>
              <w:rPr>
                <w:b/>
                <w:bCs/>
              </w:rPr>
            </w:pPr>
          </w:p>
        </w:tc>
      </w:tr>
      <w:tr w:rsidR="00B003DA" w14:paraId="20055E5B" w14:textId="77777777" w:rsidTr="00B003DA">
        <w:tc>
          <w:tcPr>
            <w:tcW w:w="2337" w:type="dxa"/>
          </w:tcPr>
          <w:p w14:paraId="42F63935" w14:textId="72049771"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Sample</w:t>
            </w:r>
          </w:p>
        </w:tc>
        <w:tc>
          <w:tcPr>
            <w:tcW w:w="2337" w:type="dxa"/>
          </w:tcPr>
          <w:p w14:paraId="7AFD7B12" w14:textId="3E6C07B2"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Data excavated</w:t>
            </w:r>
          </w:p>
        </w:tc>
        <w:tc>
          <w:tcPr>
            <w:tcW w:w="2338" w:type="dxa"/>
          </w:tcPr>
          <w:p w14:paraId="6967530E" w14:textId="54EB68B4"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Data analyzed</w:t>
            </w:r>
          </w:p>
        </w:tc>
        <w:tc>
          <w:tcPr>
            <w:tcW w:w="2338" w:type="dxa"/>
          </w:tcPr>
          <w:p w14:paraId="3BEA211E" w14:textId="71C78FB1"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Element</w:t>
            </w:r>
          </w:p>
        </w:tc>
      </w:tr>
      <w:tr w:rsidR="00B003DA" w14:paraId="36A92F38" w14:textId="77777777" w:rsidTr="00B003DA">
        <w:tc>
          <w:tcPr>
            <w:tcW w:w="2337" w:type="dxa"/>
          </w:tcPr>
          <w:p w14:paraId="09019677" w14:textId="3532CAEE"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1</w:t>
            </w:r>
          </w:p>
        </w:tc>
        <w:tc>
          <w:tcPr>
            <w:tcW w:w="2337" w:type="dxa"/>
          </w:tcPr>
          <w:p w14:paraId="1CF5F8B2" w14:textId="6A97994E"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5/9/2019</w:t>
            </w:r>
          </w:p>
        </w:tc>
        <w:tc>
          <w:tcPr>
            <w:tcW w:w="2338" w:type="dxa"/>
          </w:tcPr>
          <w:p w14:paraId="2352979D" w14:textId="2A2341E2"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1/5/20</w:t>
            </w:r>
          </w:p>
        </w:tc>
        <w:tc>
          <w:tcPr>
            <w:tcW w:w="2338" w:type="dxa"/>
          </w:tcPr>
          <w:p w14:paraId="328F186F" w14:textId="51F02376"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Radius</w:t>
            </w:r>
          </w:p>
        </w:tc>
      </w:tr>
      <w:tr w:rsidR="00B003DA" w14:paraId="2E8497CE" w14:textId="77777777" w:rsidTr="00B003DA">
        <w:tc>
          <w:tcPr>
            <w:tcW w:w="2337" w:type="dxa"/>
          </w:tcPr>
          <w:p w14:paraId="13854978" w14:textId="789FD01E"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2</w:t>
            </w:r>
          </w:p>
        </w:tc>
        <w:tc>
          <w:tcPr>
            <w:tcW w:w="2337" w:type="dxa"/>
          </w:tcPr>
          <w:p w14:paraId="7B603710" w14:textId="2D6A801E"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5/1/2019</w:t>
            </w:r>
          </w:p>
        </w:tc>
        <w:tc>
          <w:tcPr>
            <w:tcW w:w="2338" w:type="dxa"/>
          </w:tcPr>
          <w:p w14:paraId="352D630A" w14:textId="518E7CDE"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1/5/20</w:t>
            </w:r>
          </w:p>
        </w:tc>
        <w:tc>
          <w:tcPr>
            <w:tcW w:w="2338" w:type="dxa"/>
          </w:tcPr>
          <w:p w14:paraId="293D44C9" w14:textId="1D8ADAA4"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Radius</w:t>
            </w:r>
          </w:p>
        </w:tc>
      </w:tr>
      <w:tr w:rsidR="00B003DA" w14:paraId="3E6A1BF8" w14:textId="77777777" w:rsidTr="00B003DA">
        <w:tc>
          <w:tcPr>
            <w:tcW w:w="2337" w:type="dxa"/>
          </w:tcPr>
          <w:p w14:paraId="2FC089F0" w14:textId="26000FED"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3</w:t>
            </w:r>
          </w:p>
        </w:tc>
        <w:tc>
          <w:tcPr>
            <w:tcW w:w="2337" w:type="dxa"/>
          </w:tcPr>
          <w:p w14:paraId="08787656" w14:textId="67D04084"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5/3/2019</w:t>
            </w:r>
          </w:p>
        </w:tc>
        <w:tc>
          <w:tcPr>
            <w:tcW w:w="2338" w:type="dxa"/>
          </w:tcPr>
          <w:p w14:paraId="106072EC" w14:textId="0CA60CB4"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1/6/20</w:t>
            </w:r>
          </w:p>
        </w:tc>
        <w:tc>
          <w:tcPr>
            <w:tcW w:w="2338" w:type="dxa"/>
          </w:tcPr>
          <w:p w14:paraId="5F258B9E" w14:textId="64AA0F66"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Ulna</w:t>
            </w:r>
          </w:p>
        </w:tc>
      </w:tr>
      <w:tr w:rsidR="00B003DA" w14:paraId="40665258" w14:textId="77777777" w:rsidTr="00B003DA">
        <w:tc>
          <w:tcPr>
            <w:tcW w:w="2337" w:type="dxa"/>
          </w:tcPr>
          <w:p w14:paraId="07BFBE55" w14:textId="6B6FC8D8"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4</w:t>
            </w:r>
          </w:p>
        </w:tc>
        <w:tc>
          <w:tcPr>
            <w:tcW w:w="2337" w:type="dxa"/>
          </w:tcPr>
          <w:p w14:paraId="61F5700F" w14:textId="755CCBC2"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5/3/2019</w:t>
            </w:r>
          </w:p>
        </w:tc>
        <w:tc>
          <w:tcPr>
            <w:tcW w:w="2338" w:type="dxa"/>
          </w:tcPr>
          <w:p w14:paraId="1FD8DD99" w14:textId="77898335"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1/6/20</w:t>
            </w:r>
          </w:p>
        </w:tc>
        <w:tc>
          <w:tcPr>
            <w:tcW w:w="2338" w:type="dxa"/>
          </w:tcPr>
          <w:p w14:paraId="5DB9EA81" w14:textId="2B7D43D1" w:rsidR="00B003DA" w:rsidRPr="00B003DA" w:rsidRDefault="00B003DA" w:rsidP="004621A4">
            <w:pPr>
              <w:rPr>
                <w:rFonts w:ascii="Times New Roman" w:hAnsi="Times New Roman" w:cs="Times New Roman"/>
                <w:b/>
                <w:bCs/>
              </w:rPr>
            </w:pPr>
            <w:r w:rsidRPr="00B003DA">
              <w:rPr>
                <w:rFonts w:ascii="Times New Roman" w:hAnsi="Times New Roman" w:cs="Times New Roman"/>
                <w:b/>
                <w:bCs/>
              </w:rPr>
              <w:t>Femur</w:t>
            </w:r>
          </w:p>
        </w:tc>
      </w:tr>
    </w:tbl>
    <w:p w14:paraId="16399D6C" w14:textId="77777777" w:rsidR="00B003DA" w:rsidRPr="00212C90" w:rsidRDefault="00B003DA" w:rsidP="004621A4">
      <w:pPr>
        <w:rPr>
          <w:b/>
          <w:bCs/>
        </w:rPr>
      </w:pPr>
    </w:p>
    <w:p w14:paraId="37FC2647" w14:textId="77777777" w:rsidR="004621A4" w:rsidRDefault="004621A4" w:rsidP="004621A4"/>
    <w:p w14:paraId="62E21E73" w14:textId="0411F84A" w:rsidR="004621A4" w:rsidRPr="00127BD3" w:rsidRDefault="00127BD3" w:rsidP="004621A4">
      <w:pPr>
        <w:pStyle w:val="ListParagraph"/>
        <w:numPr>
          <w:ilvl w:val="0"/>
          <w:numId w:val="10"/>
        </w:numPr>
        <w:rPr>
          <w:u w:val="single"/>
        </w:rPr>
      </w:pPr>
      <w:r w:rsidRPr="00127BD3">
        <w:rPr>
          <w:b/>
          <w:bCs/>
          <w:u w:val="single"/>
        </w:rPr>
        <w:t>Sheet 2</w:t>
      </w:r>
    </w:p>
    <w:p w14:paraId="406EEBBA" w14:textId="181856F2" w:rsidR="00127BD3" w:rsidRDefault="00127BD3" w:rsidP="00127BD3">
      <w:pPr>
        <w:rPr>
          <w:u w:val="single"/>
        </w:rPr>
      </w:pPr>
    </w:p>
    <w:p w14:paraId="78CC4113" w14:textId="4EE97AD3" w:rsidR="00127BD3" w:rsidRDefault="00127BD3" w:rsidP="00127BD3">
      <w:pPr>
        <w:rPr>
          <w:u w:val="single"/>
        </w:rPr>
      </w:pP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27BD3" w14:paraId="09DC0FA3" w14:textId="643D6D72" w:rsidTr="00127BD3">
        <w:tc>
          <w:tcPr>
            <w:tcW w:w="1629" w:type="dxa"/>
          </w:tcPr>
          <w:p w14:paraId="092287DB" w14:textId="77777777" w:rsidR="00127BD3" w:rsidRDefault="00127BD3" w:rsidP="00127BD3">
            <w:pPr>
              <w:rPr>
                <w:u w:val="single"/>
              </w:rPr>
            </w:pPr>
          </w:p>
        </w:tc>
        <w:tc>
          <w:tcPr>
            <w:tcW w:w="1602" w:type="dxa"/>
          </w:tcPr>
          <w:p w14:paraId="0CC29848" w14:textId="3C138C9E" w:rsidR="00127BD3" w:rsidRDefault="00127BD3" w:rsidP="00127BD3">
            <w:pPr>
              <w:rPr>
                <w:u w:val="single"/>
              </w:rPr>
            </w:pPr>
            <w:r>
              <w:rPr>
                <w:u w:val="single"/>
              </w:rPr>
              <w:t>Pit A</w:t>
            </w:r>
          </w:p>
        </w:tc>
        <w:tc>
          <w:tcPr>
            <w:tcW w:w="1445" w:type="dxa"/>
          </w:tcPr>
          <w:p w14:paraId="2058ACB8" w14:textId="77777777" w:rsidR="00127BD3" w:rsidRDefault="00127BD3" w:rsidP="00127BD3">
            <w:pPr>
              <w:rPr>
                <w:u w:val="single"/>
              </w:rPr>
            </w:pPr>
          </w:p>
        </w:tc>
        <w:tc>
          <w:tcPr>
            <w:tcW w:w="1628" w:type="dxa"/>
          </w:tcPr>
          <w:p w14:paraId="04E6C8EB" w14:textId="11B55D2F" w:rsidR="00127BD3" w:rsidRDefault="00127BD3" w:rsidP="00127BD3">
            <w:pPr>
              <w:rPr>
                <w:u w:val="single"/>
              </w:rPr>
            </w:pPr>
            <w:r>
              <w:rPr>
                <w:u w:val="single"/>
              </w:rPr>
              <w:t>Pit B</w:t>
            </w:r>
          </w:p>
        </w:tc>
        <w:tc>
          <w:tcPr>
            <w:tcW w:w="1601" w:type="dxa"/>
          </w:tcPr>
          <w:p w14:paraId="24B68A15" w14:textId="77777777" w:rsidR="00127BD3" w:rsidRDefault="00127BD3" w:rsidP="00127BD3">
            <w:pPr>
              <w:rPr>
                <w:u w:val="single"/>
              </w:rPr>
            </w:pPr>
          </w:p>
        </w:tc>
        <w:tc>
          <w:tcPr>
            <w:tcW w:w="1445" w:type="dxa"/>
          </w:tcPr>
          <w:p w14:paraId="239C930B" w14:textId="77777777" w:rsidR="00127BD3" w:rsidRDefault="00127BD3" w:rsidP="00127BD3">
            <w:pPr>
              <w:rPr>
                <w:u w:val="single"/>
              </w:rPr>
            </w:pPr>
          </w:p>
        </w:tc>
      </w:tr>
      <w:tr w:rsidR="00127BD3" w14:paraId="13912835" w14:textId="48C1E4A9" w:rsidTr="00127BD3">
        <w:tc>
          <w:tcPr>
            <w:tcW w:w="1629" w:type="dxa"/>
          </w:tcPr>
          <w:p w14:paraId="5A50A90B" w14:textId="77777777" w:rsidR="00127BD3" w:rsidRDefault="00127BD3" w:rsidP="00127BD3">
            <w:pPr>
              <w:rPr>
                <w:u w:val="single"/>
              </w:rPr>
            </w:pPr>
          </w:p>
        </w:tc>
        <w:tc>
          <w:tcPr>
            <w:tcW w:w="1602" w:type="dxa"/>
          </w:tcPr>
          <w:p w14:paraId="6371FA1D" w14:textId="77777777" w:rsidR="00127BD3" w:rsidRDefault="00127BD3" w:rsidP="00127BD3">
            <w:pPr>
              <w:rPr>
                <w:u w:val="single"/>
              </w:rPr>
            </w:pPr>
          </w:p>
        </w:tc>
        <w:tc>
          <w:tcPr>
            <w:tcW w:w="1445" w:type="dxa"/>
          </w:tcPr>
          <w:p w14:paraId="269512B0" w14:textId="77777777" w:rsidR="00127BD3" w:rsidRDefault="00127BD3" w:rsidP="00127BD3">
            <w:pPr>
              <w:rPr>
                <w:u w:val="single"/>
              </w:rPr>
            </w:pPr>
          </w:p>
        </w:tc>
        <w:tc>
          <w:tcPr>
            <w:tcW w:w="1628" w:type="dxa"/>
          </w:tcPr>
          <w:p w14:paraId="3FFAAFD9" w14:textId="77777777" w:rsidR="00127BD3" w:rsidRDefault="00127BD3" w:rsidP="00127BD3">
            <w:pPr>
              <w:rPr>
                <w:u w:val="single"/>
              </w:rPr>
            </w:pPr>
          </w:p>
        </w:tc>
        <w:tc>
          <w:tcPr>
            <w:tcW w:w="1601" w:type="dxa"/>
          </w:tcPr>
          <w:p w14:paraId="0F38DD5E" w14:textId="77777777" w:rsidR="00127BD3" w:rsidRDefault="00127BD3" w:rsidP="00127BD3">
            <w:pPr>
              <w:rPr>
                <w:u w:val="single"/>
              </w:rPr>
            </w:pPr>
          </w:p>
        </w:tc>
        <w:tc>
          <w:tcPr>
            <w:tcW w:w="1445" w:type="dxa"/>
          </w:tcPr>
          <w:p w14:paraId="516E152A" w14:textId="77777777" w:rsidR="00127BD3" w:rsidRDefault="00127BD3" w:rsidP="00127BD3">
            <w:pPr>
              <w:rPr>
                <w:u w:val="single"/>
              </w:rPr>
            </w:pPr>
          </w:p>
        </w:tc>
      </w:tr>
      <w:tr w:rsidR="00127BD3" w14:paraId="1898065B" w14:textId="072ECA12" w:rsidTr="00127BD3">
        <w:tc>
          <w:tcPr>
            <w:tcW w:w="1629" w:type="dxa"/>
          </w:tcPr>
          <w:p w14:paraId="42C0308D" w14:textId="589BE1A2" w:rsidR="00127BD3" w:rsidRPr="00127BD3" w:rsidRDefault="00127BD3" w:rsidP="00127BD3">
            <w:r w:rsidRPr="00127BD3">
              <w:t>Munsell</w:t>
            </w:r>
          </w:p>
        </w:tc>
        <w:tc>
          <w:tcPr>
            <w:tcW w:w="1602" w:type="dxa"/>
          </w:tcPr>
          <w:p w14:paraId="62136D02" w14:textId="17417366" w:rsidR="00127BD3" w:rsidRPr="00127BD3" w:rsidRDefault="00127BD3" w:rsidP="00127BD3">
            <w:r w:rsidRPr="00127BD3">
              <w:t>weight</w:t>
            </w:r>
          </w:p>
        </w:tc>
        <w:tc>
          <w:tcPr>
            <w:tcW w:w="1445" w:type="dxa"/>
          </w:tcPr>
          <w:p w14:paraId="3CFE066E" w14:textId="34A0402F" w:rsidR="00127BD3" w:rsidRPr="00127BD3" w:rsidRDefault="00127BD3" w:rsidP="00127BD3">
            <w:r w:rsidRPr="00127BD3">
              <w:t>Date</w:t>
            </w:r>
          </w:p>
          <w:p w14:paraId="1E49D320" w14:textId="568EBD39" w:rsidR="00127BD3" w:rsidRDefault="00127BD3" w:rsidP="00127BD3">
            <w:pPr>
              <w:rPr>
                <w:u w:val="single"/>
              </w:rPr>
            </w:pPr>
          </w:p>
        </w:tc>
        <w:tc>
          <w:tcPr>
            <w:tcW w:w="1628" w:type="dxa"/>
          </w:tcPr>
          <w:p w14:paraId="11352D99" w14:textId="04DB5353" w:rsidR="00127BD3" w:rsidRDefault="00127BD3" w:rsidP="00127BD3">
            <w:pPr>
              <w:rPr>
                <w:u w:val="single"/>
              </w:rPr>
            </w:pPr>
            <w:r w:rsidRPr="00127BD3">
              <w:t>Munsell</w:t>
            </w:r>
          </w:p>
        </w:tc>
        <w:tc>
          <w:tcPr>
            <w:tcW w:w="1601" w:type="dxa"/>
          </w:tcPr>
          <w:p w14:paraId="4022F82F" w14:textId="030F512C" w:rsidR="00127BD3" w:rsidRPr="00127BD3" w:rsidRDefault="00127BD3" w:rsidP="00127BD3">
            <w:r w:rsidRPr="00127BD3">
              <w:t>weight</w:t>
            </w:r>
          </w:p>
        </w:tc>
        <w:tc>
          <w:tcPr>
            <w:tcW w:w="1445" w:type="dxa"/>
          </w:tcPr>
          <w:p w14:paraId="26434F4A" w14:textId="77777777" w:rsidR="00127BD3" w:rsidRPr="00127BD3" w:rsidRDefault="00127BD3" w:rsidP="00127BD3">
            <w:r w:rsidRPr="00127BD3">
              <w:t>Date</w:t>
            </w:r>
          </w:p>
          <w:p w14:paraId="290AD7E7" w14:textId="77777777" w:rsidR="00127BD3" w:rsidRPr="00127BD3" w:rsidRDefault="00127BD3" w:rsidP="00127BD3"/>
        </w:tc>
      </w:tr>
      <w:tr w:rsidR="00127BD3" w14:paraId="01F16E90" w14:textId="200977B6" w:rsidTr="00127BD3">
        <w:tc>
          <w:tcPr>
            <w:tcW w:w="1629" w:type="dxa"/>
          </w:tcPr>
          <w:p w14:paraId="1B389E63" w14:textId="4F7496A9" w:rsidR="00127BD3" w:rsidRPr="00127BD3" w:rsidRDefault="00127BD3" w:rsidP="00127BD3">
            <w:r>
              <w:t xml:space="preserve">10 </w:t>
            </w:r>
            <w:proofErr w:type="spellStart"/>
            <w:r>
              <w:t>yr</w:t>
            </w:r>
            <w:proofErr w:type="spellEnd"/>
            <w:r>
              <w:t xml:space="preserve"> 4/3</w:t>
            </w:r>
          </w:p>
        </w:tc>
        <w:tc>
          <w:tcPr>
            <w:tcW w:w="1602" w:type="dxa"/>
          </w:tcPr>
          <w:p w14:paraId="662100D2" w14:textId="6926F525" w:rsidR="00127BD3" w:rsidRPr="00127BD3" w:rsidRDefault="00C23C36" w:rsidP="00127BD3">
            <w:r>
              <w:t>1.5</w:t>
            </w:r>
          </w:p>
        </w:tc>
        <w:tc>
          <w:tcPr>
            <w:tcW w:w="1445" w:type="dxa"/>
          </w:tcPr>
          <w:p w14:paraId="1B2975B9" w14:textId="4DDFD3EB" w:rsidR="00127BD3" w:rsidRPr="00127BD3" w:rsidRDefault="00C23C36" w:rsidP="00127BD3">
            <w:r>
              <w:t>2020-02-03</w:t>
            </w:r>
          </w:p>
        </w:tc>
        <w:tc>
          <w:tcPr>
            <w:tcW w:w="1628" w:type="dxa"/>
          </w:tcPr>
          <w:p w14:paraId="2095F03C" w14:textId="03C547E1" w:rsidR="00127BD3" w:rsidRPr="00127BD3" w:rsidRDefault="00C23C36" w:rsidP="00127BD3">
            <w:r>
              <w:t xml:space="preserve">10 </w:t>
            </w:r>
            <w:proofErr w:type="spellStart"/>
            <w:r>
              <w:t>yr</w:t>
            </w:r>
            <w:proofErr w:type="spellEnd"/>
            <w:r>
              <w:t xml:space="preserve"> 2/3</w:t>
            </w:r>
          </w:p>
        </w:tc>
        <w:tc>
          <w:tcPr>
            <w:tcW w:w="1601" w:type="dxa"/>
          </w:tcPr>
          <w:p w14:paraId="332DDFDA" w14:textId="69975D88" w:rsidR="00127BD3" w:rsidRPr="00127BD3" w:rsidRDefault="00C23C36" w:rsidP="00127BD3">
            <w:r>
              <w:t>7.5</w:t>
            </w:r>
          </w:p>
        </w:tc>
        <w:tc>
          <w:tcPr>
            <w:tcW w:w="1445" w:type="dxa"/>
          </w:tcPr>
          <w:p w14:paraId="26423CD6" w14:textId="6C3E7C6A" w:rsidR="00127BD3" w:rsidRPr="00127BD3" w:rsidRDefault="00C23C36" w:rsidP="00127BD3">
            <w:r>
              <w:t>2020-02-05</w:t>
            </w:r>
          </w:p>
        </w:tc>
      </w:tr>
      <w:tr w:rsidR="00127BD3" w14:paraId="1E406015" w14:textId="77777777" w:rsidTr="00127BD3">
        <w:tc>
          <w:tcPr>
            <w:tcW w:w="1629" w:type="dxa"/>
          </w:tcPr>
          <w:p w14:paraId="70AC8064" w14:textId="759046AE" w:rsidR="00127BD3" w:rsidRPr="00127BD3" w:rsidRDefault="00C23C36" w:rsidP="00127BD3">
            <w:r>
              <w:lastRenderedPageBreak/>
              <w:t xml:space="preserve">10 </w:t>
            </w:r>
            <w:proofErr w:type="spellStart"/>
            <w:r>
              <w:t>yr</w:t>
            </w:r>
            <w:proofErr w:type="spellEnd"/>
            <w:r>
              <w:t xml:space="preserve"> 4/3</w:t>
            </w:r>
          </w:p>
        </w:tc>
        <w:tc>
          <w:tcPr>
            <w:tcW w:w="1602" w:type="dxa"/>
          </w:tcPr>
          <w:p w14:paraId="24C65E43" w14:textId="0ABCCDDE" w:rsidR="00C23C36" w:rsidRPr="00127BD3" w:rsidRDefault="00C23C36" w:rsidP="00127BD3">
            <w:r>
              <w:t>1.7</w:t>
            </w:r>
          </w:p>
        </w:tc>
        <w:tc>
          <w:tcPr>
            <w:tcW w:w="1445" w:type="dxa"/>
          </w:tcPr>
          <w:p w14:paraId="691AF366" w14:textId="77777777" w:rsidR="00127BD3" w:rsidRPr="00127BD3" w:rsidRDefault="00127BD3" w:rsidP="00127BD3"/>
        </w:tc>
        <w:tc>
          <w:tcPr>
            <w:tcW w:w="1628" w:type="dxa"/>
          </w:tcPr>
          <w:p w14:paraId="49F87FB3" w14:textId="2CDDEB14" w:rsidR="00127BD3" w:rsidRPr="00127BD3" w:rsidRDefault="00C23C36" w:rsidP="00127BD3">
            <w:r>
              <w:t xml:space="preserve">10 </w:t>
            </w:r>
            <w:proofErr w:type="spellStart"/>
            <w:r>
              <w:t>yr</w:t>
            </w:r>
            <w:proofErr w:type="spellEnd"/>
            <w:r>
              <w:t xml:space="preserve"> 2/3</w:t>
            </w:r>
          </w:p>
        </w:tc>
        <w:tc>
          <w:tcPr>
            <w:tcW w:w="1601" w:type="dxa"/>
          </w:tcPr>
          <w:p w14:paraId="5D47C23A" w14:textId="6EEC10C1" w:rsidR="00127BD3" w:rsidRPr="00127BD3" w:rsidRDefault="00C23C36" w:rsidP="00127BD3">
            <w:r>
              <w:t>3</w:t>
            </w:r>
          </w:p>
        </w:tc>
        <w:tc>
          <w:tcPr>
            <w:tcW w:w="1445" w:type="dxa"/>
          </w:tcPr>
          <w:p w14:paraId="24F320DC" w14:textId="77777777" w:rsidR="00127BD3" w:rsidRPr="00127BD3" w:rsidRDefault="00127BD3" w:rsidP="00127BD3"/>
        </w:tc>
      </w:tr>
      <w:tr w:rsidR="00127BD3" w14:paraId="70929AEE" w14:textId="5624AEAA" w:rsidTr="00127BD3">
        <w:tc>
          <w:tcPr>
            <w:tcW w:w="1629" w:type="dxa"/>
          </w:tcPr>
          <w:p w14:paraId="262B3EEA" w14:textId="3AF485D6" w:rsidR="00127BD3" w:rsidRPr="00127BD3" w:rsidRDefault="00C23C36" w:rsidP="00127BD3">
            <w:r>
              <w:t xml:space="preserve">10 </w:t>
            </w:r>
            <w:proofErr w:type="spellStart"/>
            <w:r>
              <w:t>yr</w:t>
            </w:r>
            <w:proofErr w:type="spellEnd"/>
            <w:r>
              <w:t xml:space="preserve"> 4/3</w:t>
            </w:r>
          </w:p>
        </w:tc>
        <w:tc>
          <w:tcPr>
            <w:tcW w:w="1602" w:type="dxa"/>
          </w:tcPr>
          <w:p w14:paraId="64195E1D" w14:textId="2A6FEACC" w:rsidR="00127BD3" w:rsidRPr="00127BD3" w:rsidRDefault="00C23C36" w:rsidP="00127BD3">
            <w:r>
              <w:t>2.0</w:t>
            </w:r>
          </w:p>
        </w:tc>
        <w:tc>
          <w:tcPr>
            <w:tcW w:w="1445" w:type="dxa"/>
          </w:tcPr>
          <w:p w14:paraId="3C3C7DD7" w14:textId="77777777" w:rsidR="00127BD3" w:rsidRPr="00127BD3" w:rsidRDefault="00127BD3" w:rsidP="00127BD3"/>
        </w:tc>
        <w:tc>
          <w:tcPr>
            <w:tcW w:w="1628" w:type="dxa"/>
          </w:tcPr>
          <w:p w14:paraId="77B46BE1" w14:textId="589021A0" w:rsidR="00127BD3" w:rsidRPr="00127BD3" w:rsidRDefault="00C23C36" w:rsidP="00127BD3">
            <w:r>
              <w:t xml:space="preserve">10 </w:t>
            </w:r>
            <w:proofErr w:type="spellStart"/>
            <w:r>
              <w:t>yr</w:t>
            </w:r>
            <w:proofErr w:type="spellEnd"/>
            <w:r>
              <w:t xml:space="preserve"> 2/3</w:t>
            </w:r>
          </w:p>
        </w:tc>
        <w:tc>
          <w:tcPr>
            <w:tcW w:w="1601" w:type="dxa"/>
          </w:tcPr>
          <w:p w14:paraId="5F9BA194" w14:textId="77777777" w:rsidR="00127BD3" w:rsidRPr="00127BD3" w:rsidRDefault="00127BD3" w:rsidP="00127BD3"/>
        </w:tc>
        <w:tc>
          <w:tcPr>
            <w:tcW w:w="1445" w:type="dxa"/>
          </w:tcPr>
          <w:p w14:paraId="584D9030" w14:textId="77777777" w:rsidR="00127BD3" w:rsidRPr="00127BD3" w:rsidRDefault="00127BD3" w:rsidP="00127BD3"/>
        </w:tc>
      </w:tr>
      <w:tr w:rsidR="00127BD3" w14:paraId="648E9969" w14:textId="32A178E0" w:rsidTr="00127BD3">
        <w:tc>
          <w:tcPr>
            <w:tcW w:w="1629" w:type="dxa"/>
          </w:tcPr>
          <w:p w14:paraId="434E9971" w14:textId="51BF29B3" w:rsidR="00127BD3" w:rsidRPr="00127BD3" w:rsidRDefault="00C23C36" w:rsidP="00127BD3">
            <w:r>
              <w:t xml:space="preserve">10 </w:t>
            </w:r>
            <w:proofErr w:type="spellStart"/>
            <w:r>
              <w:t>yr</w:t>
            </w:r>
            <w:proofErr w:type="spellEnd"/>
            <w:r>
              <w:t xml:space="preserve"> 4/3</w:t>
            </w:r>
          </w:p>
        </w:tc>
        <w:tc>
          <w:tcPr>
            <w:tcW w:w="1602" w:type="dxa"/>
          </w:tcPr>
          <w:p w14:paraId="39615CFE" w14:textId="6F5A16DF" w:rsidR="00127BD3" w:rsidRPr="00127BD3" w:rsidRDefault="00C23C36" w:rsidP="00127BD3">
            <w:r>
              <w:t>2.1</w:t>
            </w:r>
          </w:p>
        </w:tc>
        <w:tc>
          <w:tcPr>
            <w:tcW w:w="1445" w:type="dxa"/>
          </w:tcPr>
          <w:p w14:paraId="6739470D" w14:textId="12A454AA" w:rsidR="00127BD3" w:rsidRPr="00127BD3" w:rsidRDefault="00C23C36" w:rsidP="00127BD3">
            <w:r>
              <w:t>2020-02-04</w:t>
            </w:r>
          </w:p>
        </w:tc>
        <w:tc>
          <w:tcPr>
            <w:tcW w:w="1628" w:type="dxa"/>
          </w:tcPr>
          <w:p w14:paraId="1B67A234" w14:textId="2C66DC48" w:rsidR="00127BD3" w:rsidRPr="00127BD3" w:rsidRDefault="00C23C36" w:rsidP="00127BD3">
            <w:r>
              <w:t xml:space="preserve">10 </w:t>
            </w:r>
            <w:proofErr w:type="spellStart"/>
            <w:r>
              <w:t>yr</w:t>
            </w:r>
            <w:proofErr w:type="spellEnd"/>
            <w:r>
              <w:t xml:space="preserve"> 2/3</w:t>
            </w:r>
          </w:p>
        </w:tc>
        <w:tc>
          <w:tcPr>
            <w:tcW w:w="1601" w:type="dxa"/>
          </w:tcPr>
          <w:p w14:paraId="71C66E9E" w14:textId="6F149DE0" w:rsidR="00127BD3" w:rsidRPr="00127BD3" w:rsidRDefault="00C23C36" w:rsidP="00127BD3">
            <w:r>
              <w:t>3.3</w:t>
            </w:r>
          </w:p>
        </w:tc>
        <w:tc>
          <w:tcPr>
            <w:tcW w:w="1445" w:type="dxa"/>
          </w:tcPr>
          <w:p w14:paraId="77A6F161" w14:textId="77777777" w:rsidR="00127BD3" w:rsidRPr="00127BD3" w:rsidRDefault="00127BD3" w:rsidP="00127BD3"/>
        </w:tc>
      </w:tr>
      <w:tr w:rsidR="00127BD3" w14:paraId="7F10502E" w14:textId="5A87056E" w:rsidTr="00127BD3">
        <w:tc>
          <w:tcPr>
            <w:tcW w:w="1629" w:type="dxa"/>
          </w:tcPr>
          <w:p w14:paraId="4DA02E48" w14:textId="57C67DF6" w:rsidR="00127BD3" w:rsidRPr="00127BD3" w:rsidRDefault="00C23C36" w:rsidP="00127BD3">
            <w:r>
              <w:t xml:space="preserve">10 </w:t>
            </w:r>
            <w:proofErr w:type="spellStart"/>
            <w:r>
              <w:t>yr</w:t>
            </w:r>
            <w:proofErr w:type="spellEnd"/>
            <w:r>
              <w:t xml:space="preserve"> 4/4</w:t>
            </w:r>
          </w:p>
        </w:tc>
        <w:tc>
          <w:tcPr>
            <w:tcW w:w="1602" w:type="dxa"/>
          </w:tcPr>
          <w:p w14:paraId="151C5188" w14:textId="6E2C5821" w:rsidR="00127BD3" w:rsidRPr="00127BD3" w:rsidRDefault="00C23C36" w:rsidP="00127BD3">
            <w:r>
              <w:t>2</w:t>
            </w:r>
          </w:p>
        </w:tc>
        <w:tc>
          <w:tcPr>
            <w:tcW w:w="1445" w:type="dxa"/>
          </w:tcPr>
          <w:p w14:paraId="7A708BEB" w14:textId="77777777" w:rsidR="00127BD3" w:rsidRPr="00127BD3" w:rsidRDefault="00127BD3" w:rsidP="00127BD3"/>
        </w:tc>
        <w:tc>
          <w:tcPr>
            <w:tcW w:w="1628" w:type="dxa"/>
          </w:tcPr>
          <w:p w14:paraId="4AB4BB72" w14:textId="011D71E1" w:rsidR="00127BD3" w:rsidRPr="00127BD3" w:rsidRDefault="00C23C36" w:rsidP="00127BD3">
            <w:r>
              <w:t xml:space="preserve">10 </w:t>
            </w:r>
            <w:proofErr w:type="spellStart"/>
            <w:r>
              <w:t>yr</w:t>
            </w:r>
            <w:proofErr w:type="spellEnd"/>
            <w:r>
              <w:t xml:space="preserve"> 2/3</w:t>
            </w:r>
          </w:p>
        </w:tc>
        <w:tc>
          <w:tcPr>
            <w:tcW w:w="1601" w:type="dxa"/>
          </w:tcPr>
          <w:p w14:paraId="1287CEAC" w14:textId="04F97C03" w:rsidR="00127BD3" w:rsidRPr="00127BD3" w:rsidRDefault="00C23C36" w:rsidP="00127BD3">
            <w:r>
              <w:t>9</w:t>
            </w:r>
          </w:p>
        </w:tc>
        <w:tc>
          <w:tcPr>
            <w:tcW w:w="1445" w:type="dxa"/>
          </w:tcPr>
          <w:p w14:paraId="08E83C15" w14:textId="77777777" w:rsidR="00127BD3" w:rsidRPr="00127BD3" w:rsidRDefault="00127BD3" w:rsidP="00127BD3"/>
        </w:tc>
      </w:tr>
    </w:tbl>
    <w:p w14:paraId="6E19D37B" w14:textId="6FD305EC" w:rsidR="00127BD3" w:rsidRDefault="00127BD3" w:rsidP="00127BD3">
      <w:pPr>
        <w:rPr>
          <w:u w:val="single"/>
        </w:rPr>
      </w:pPr>
    </w:p>
    <w:p w14:paraId="17B707FB" w14:textId="4DD42508" w:rsidR="004621A4" w:rsidRDefault="004621A4" w:rsidP="004621A4"/>
    <w:p w14:paraId="63B9F8BB" w14:textId="77777777" w:rsidR="004621A4" w:rsidRDefault="004621A4" w:rsidP="004621A4"/>
    <w:p w14:paraId="302F229C" w14:textId="2E869165" w:rsidR="00212C90" w:rsidRDefault="00212C90" w:rsidP="00212C90">
      <w:pPr>
        <w:rPr>
          <w:b/>
          <w:bCs/>
        </w:rPr>
      </w:pPr>
      <w:r w:rsidRPr="00212C90">
        <w:rPr>
          <w:b/>
          <w:bCs/>
        </w:rPr>
        <w:t>Problem:</w:t>
      </w:r>
    </w:p>
    <w:p w14:paraId="7B848B68" w14:textId="26E50C12" w:rsidR="00C255BE" w:rsidRDefault="00C255BE" w:rsidP="00212C90">
      <w:pPr>
        <w:rPr>
          <w:b/>
          <w:bCs/>
        </w:rPr>
      </w:pPr>
    </w:p>
    <w:p w14:paraId="3C0CC89C" w14:textId="2754CB3E" w:rsidR="00C255BE" w:rsidRPr="00C255BE" w:rsidRDefault="00C255BE" w:rsidP="00212C90">
      <w:r w:rsidRPr="00C255BE">
        <w:t xml:space="preserve">Well first off it looks weird that “Pit A” is on top of weight instead of Munsell or that “Pit B” is on top of Munsell instead of weight. It does not really matter as long as they are consistent! Keyword of the day! In the first part under “weight” the lonesome “2” needs a decimal point. Also I do not know if they are all supposed to have </w:t>
      </w:r>
      <w:proofErr w:type="gramStart"/>
      <w:r w:rsidRPr="00C255BE">
        <w:t>dates?</w:t>
      </w:r>
      <w:proofErr w:type="gramEnd"/>
      <w:r w:rsidRPr="00C255BE">
        <w:t xml:space="preserve"> Maybe? And there is a weight not accounted for in “Pit B”. </w:t>
      </w:r>
    </w:p>
    <w:p w14:paraId="1B4F90D8" w14:textId="77777777" w:rsidR="00212C90" w:rsidRPr="00212C90" w:rsidRDefault="00212C90" w:rsidP="00212C90">
      <w:pPr>
        <w:rPr>
          <w:b/>
          <w:bCs/>
        </w:rPr>
      </w:pPr>
    </w:p>
    <w:p w14:paraId="56745D99" w14:textId="77777777" w:rsidR="00212C90" w:rsidRDefault="00212C90" w:rsidP="00212C90"/>
    <w:p w14:paraId="49379A16" w14:textId="77777777" w:rsidR="00212C90" w:rsidRDefault="00212C90" w:rsidP="00212C90"/>
    <w:p w14:paraId="751F2038" w14:textId="77777777" w:rsidR="00212C90" w:rsidRDefault="00212C90" w:rsidP="00212C90"/>
    <w:p w14:paraId="46240991" w14:textId="77777777" w:rsidR="00212C90" w:rsidRDefault="00212C90" w:rsidP="00212C90"/>
    <w:p w14:paraId="6F8FD803" w14:textId="593D7543" w:rsidR="00212C90" w:rsidRDefault="00212C90" w:rsidP="00212C90">
      <w:pPr>
        <w:rPr>
          <w:b/>
          <w:bCs/>
        </w:rPr>
      </w:pPr>
      <w:r w:rsidRPr="00212C90">
        <w:rPr>
          <w:b/>
          <w:bCs/>
        </w:rPr>
        <w:t>Better version:</w:t>
      </w: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B003DA" w14:paraId="17507CCC" w14:textId="77777777" w:rsidTr="00AE086D">
        <w:tc>
          <w:tcPr>
            <w:tcW w:w="1629" w:type="dxa"/>
          </w:tcPr>
          <w:p w14:paraId="13A20A1A" w14:textId="54AB67FB" w:rsidR="00B003DA" w:rsidRDefault="00B003DA" w:rsidP="00AE086D">
            <w:pPr>
              <w:rPr>
                <w:u w:val="single"/>
              </w:rPr>
            </w:pPr>
            <w:r>
              <w:rPr>
                <w:u w:val="single"/>
              </w:rPr>
              <w:t>Pit A</w:t>
            </w:r>
          </w:p>
        </w:tc>
        <w:tc>
          <w:tcPr>
            <w:tcW w:w="1602" w:type="dxa"/>
          </w:tcPr>
          <w:p w14:paraId="4A6A4449" w14:textId="68A08523" w:rsidR="00B003DA" w:rsidRDefault="00B003DA" w:rsidP="00AE086D">
            <w:pPr>
              <w:rPr>
                <w:u w:val="single"/>
              </w:rPr>
            </w:pPr>
          </w:p>
        </w:tc>
        <w:tc>
          <w:tcPr>
            <w:tcW w:w="1445" w:type="dxa"/>
          </w:tcPr>
          <w:p w14:paraId="69CA913D" w14:textId="77777777" w:rsidR="00B003DA" w:rsidRDefault="00B003DA" w:rsidP="00AE086D">
            <w:pPr>
              <w:rPr>
                <w:u w:val="single"/>
              </w:rPr>
            </w:pPr>
          </w:p>
        </w:tc>
        <w:tc>
          <w:tcPr>
            <w:tcW w:w="1628" w:type="dxa"/>
          </w:tcPr>
          <w:p w14:paraId="1B32C082" w14:textId="77777777" w:rsidR="00B003DA" w:rsidRDefault="00B003DA" w:rsidP="00AE086D">
            <w:pPr>
              <w:rPr>
                <w:u w:val="single"/>
              </w:rPr>
            </w:pPr>
            <w:r>
              <w:rPr>
                <w:u w:val="single"/>
              </w:rPr>
              <w:t>Pit B</w:t>
            </w:r>
          </w:p>
        </w:tc>
        <w:tc>
          <w:tcPr>
            <w:tcW w:w="1601" w:type="dxa"/>
          </w:tcPr>
          <w:p w14:paraId="050FEB8F" w14:textId="77777777" w:rsidR="00B003DA" w:rsidRDefault="00B003DA" w:rsidP="00AE086D">
            <w:pPr>
              <w:rPr>
                <w:u w:val="single"/>
              </w:rPr>
            </w:pPr>
          </w:p>
        </w:tc>
        <w:tc>
          <w:tcPr>
            <w:tcW w:w="1445" w:type="dxa"/>
          </w:tcPr>
          <w:p w14:paraId="4ECC867E" w14:textId="77777777" w:rsidR="00B003DA" w:rsidRDefault="00B003DA" w:rsidP="00AE086D">
            <w:pPr>
              <w:rPr>
                <w:u w:val="single"/>
              </w:rPr>
            </w:pPr>
          </w:p>
        </w:tc>
      </w:tr>
      <w:tr w:rsidR="00B003DA" w14:paraId="174D369A" w14:textId="77777777" w:rsidTr="00AE086D">
        <w:tc>
          <w:tcPr>
            <w:tcW w:w="1629" w:type="dxa"/>
          </w:tcPr>
          <w:p w14:paraId="05D05C9A" w14:textId="77777777" w:rsidR="00B003DA" w:rsidRDefault="00B003DA" w:rsidP="00AE086D">
            <w:pPr>
              <w:rPr>
                <w:u w:val="single"/>
              </w:rPr>
            </w:pPr>
          </w:p>
        </w:tc>
        <w:tc>
          <w:tcPr>
            <w:tcW w:w="1602" w:type="dxa"/>
          </w:tcPr>
          <w:p w14:paraId="257D4628" w14:textId="77777777" w:rsidR="00B003DA" w:rsidRDefault="00B003DA" w:rsidP="00AE086D">
            <w:pPr>
              <w:rPr>
                <w:u w:val="single"/>
              </w:rPr>
            </w:pPr>
          </w:p>
        </w:tc>
        <w:tc>
          <w:tcPr>
            <w:tcW w:w="1445" w:type="dxa"/>
          </w:tcPr>
          <w:p w14:paraId="51F92793" w14:textId="77777777" w:rsidR="00B003DA" w:rsidRDefault="00B003DA" w:rsidP="00AE086D">
            <w:pPr>
              <w:rPr>
                <w:u w:val="single"/>
              </w:rPr>
            </w:pPr>
          </w:p>
        </w:tc>
        <w:tc>
          <w:tcPr>
            <w:tcW w:w="1628" w:type="dxa"/>
          </w:tcPr>
          <w:p w14:paraId="5E701156" w14:textId="77777777" w:rsidR="00B003DA" w:rsidRDefault="00B003DA" w:rsidP="00AE086D">
            <w:pPr>
              <w:rPr>
                <w:u w:val="single"/>
              </w:rPr>
            </w:pPr>
          </w:p>
        </w:tc>
        <w:tc>
          <w:tcPr>
            <w:tcW w:w="1601" w:type="dxa"/>
          </w:tcPr>
          <w:p w14:paraId="0C55EF68" w14:textId="77777777" w:rsidR="00B003DA" w:rsidRDefault="00B003DA" w:rsidP="00AE086D">
            <w:pPr>
              <w:rPr>
                <w:u w:val="single"/>
              </w:rPr>
            </w:pPr>
          </w:p>
        </w:tc>
        <w:tc>
          <w:tcPr>
            <w:tcW w:w="1445" w:type="dxa"/>
          </w:tcPr>
          <w:p w14:paraId="57CE101E" w14:textId="77777777" w:rsidR="00B003DA" w:rsidRDefault="00B003DA" w:rsidP="00AE086D">
            <w:pPr>
              <w:rPr>
                <w:u w:val="single"/>
              </w:rPr>
            </w:pPr>
          </w:p>
        </w:tc>
      </w:tr>
      <w:tr w:rsidR="00B003DA" w:rsidRPr="00127BD3" w14:paraId="2BB134EA" w14:textId="77777777" w:rsidTr="00AE086D">
        <w:tc>
          <w:tcPr>
            <w:tcW w:w="1629" w:type="dxa"/>
          </w:tcPr>
          <w:p w14:paraId="08347469" w14:textId="77777777" w:rsidR="00B003DA" w:rsidRPr="00127BD3" w:rsidRDefault="00B003DA" w:rsidP="00AE086D">
            <w:r w:rsidRPr="00127BD3">
              <w:t>Munsell</w:t>
            </w:r>
          </w:p>
        </w:tc>
        <w:tc>
          <w:tcPr>
            <w:tcW w:w="1602" w:type="dxa"/>
          </w:tcPr>
          <w:p w14:paraId="5F62980A" w14:textId="457B8C9A" w:rsidR="00B003DA" w:rsidRPr="00127BD3" w:rsidRDefault="00B003DA" w:rsidP="00AE086D">
            <w:r>
              <w:t>W</w:t>
            </w:r>
            <w:r w:rsidRPr="00127BD3">
              <w:t>eight</w:t>
            </w:r>
          </w:p>
        </w:tc>
        <w:tc>
          <w:tcPr>
            <w:tcW w:w="1445" w:type="dxa"/>
          </w:tcPr>
          <w:p w14:paraId="646FA4CD" w14:textId="77777777" w:rsidR="00B003DA" w:rsidRPr="00127BD3" w:rsidRDefault="00B003DA" w:rsidP="00AE086D">
            <w:r w:rsidRPr="00127BD3">
              <w:t>Date</w:t>
            </w:r>
          </w:p>
          <w:p w14:paraId="2A123F44" w14:textId="77777777" w:rsidR="00B003DA" w:rsidRDefault="00B003DA" w:rsidP="00AE086D">
            <w:pPr>
              <w:rPr>
                <w:u w:val="single"/>
              </w:rPr>
            </w:pPr>
          </w:p>
        </w:tc>
        <w:tc>
          <w:tcPr>
            <w:tcW w:w="1628" w:type="dxa"/>
          </w:tcPr>
          <w:p w14:paraId="1911D1AC" w14:textId="77777777" w:rsidR="00B003DA" w:rsidRDefault="00B003DA" w:rsidP="00AE086D">
            <w:pPr>
              <w:rPr>
                <w:u w:val="single"/>
              </w:rPr>
            </w:pPr>
            <w:r w:rsidRPr="00127BD3">
              <w:t>Munsell</w:t>
            </w:r>
          </w:p>
        </w:tc>
        <w:tc>
          <w:tcPr>
            <w:tcW w:w="1601" w:type="dxa"/>
          </w:tcPr>
          <w:p w14:paraId="5BA56F47" w14:textId="069D405B" w:rsidR="00B003DA" w:rsidRPr="00127BD3" w:rsidRDefault="00B003DA" w:rsidP="00AE086D">
            <w:r>
              <w:t>W</w:t>
            </w:r>
            <w:r w:rsidRPr="00127BD3">
              <w:t>eight</w:t>
            </w:r>
          </w:p>
        </w:tc>
        <w:tc>
          <w:tcPr>
            <w:tcW w:w="1445" w:type="dxa"/>
          </w:tcPr>
          <w:p w14:paraId="74AACEAE" w14:textId="77777777" w:rsidR="00B003DA" w:rsidRPr="00127BD3" w:rsidRDefault="00B003DA" w:rsidP="00AE086D">
            <w:r w:rsidRPr="00127BD3">
              <w:t>Date</w:t>
            </w:r>
          </w:p>
          <w:p w14:paraId="57C7EBE2" w14:textId="77777777" w:rsidR="00B003DA" w:rsidRPr="00127BD3" w:rsidRDefault="00B003DA" w:rsidP="00AE086D"/>
        </w:tc>
      </w:tr>
      <w:tr w:rsidR="00B003DA" w:rsidRPr="00127BD3" w14:paraId="2DFA9BDA" w14:textId="77777777" w:rsidTr="00AE086D">
        <w:tc>
          <w:tcPr>
            <w:tcW w:w="1629" w:type="dxa"/>
          </w:tcPr>
          <w:p w14:paraId="4847B97E" w14:textId="77777777" w:rsidR="00B003DA" w:rsidRPr="00127BD3" w:rsidRDefault="00B003DA" w:rsidP="00AE086D">
            <w:r>
              <w:t xml:space="preserve">10 </w:t>
            </w:r>
            <w:proofErr w:type="spellStart"/>
            <w:r>
              <w:t>yr</w:t>
            </w:r>
            <w:proofErr w:type="spellEnd"/>
            <w:r>
              <w:t xml:space="preserve"> 4/3</w:t>
            </w:r>
          </w:p>
        </w:tc>
        <w:tc>
          <w:tcPr>
            <w:tcW w:w="1602" w:type="dxa"/>
          </w:tcPr>
          <w:p w14:paraId="02A3F15E" w14:textId="77777777" w:rsidR="00B003DA" w:rsidRPr="00127BD3" w:rsidRDefault="00B003DA" w:rsidP="00AE086D">
            <w:r>
              <w:t>1.5</w:t>
            </w:r>
          </w:p>
        </w:tc>
        <w:tc>
          <w:tcPr>
            <w:tcW w:w="1445" w:type="dxa"/>
          </w:tcPr>
          <w:p w14:paraId="666F4769" w14:textId="77777777" w:rsidR="00B003DA" w:rsidRPr="00127BD3" w:rsidRDefault="00B003DA" w:rsidP="00AE086D">
            <w:r>
              <w:t>2020-02-03</w:t>
            </w:r>
          </w:p>
        </w:tc>
        <w:tc>
          <w:tcPr>
            <w:tcW w:w="1628" w:type="dxa"/>
          </w:tcPr>
          <w:p w14:paraId="5613840D" w14:textId="77777777" w:rsidR="00B003DA" w:rsidRPr="00127BD3" w:rsidRDefault="00B003DA" w:rsidP="00AE086D">
            <w:r>
              <w:t xml:space="preserve">10 </w:t>
            </w:r>
            <w:proofErr w:type="spellStart"/>
            <w:r>
              <w:t>yr</w:t>
            </w:r>
            <w:proofErr w:type="spellEnd"/>
            <w:r>
              <w:t xml:space="preserve"> 2/3</w:t>
            </w:r>
          </w:p>
        </w:tc>
        <w:tc>
          <w:tcPr>
            <w:tcW w:w="1601" w:type="dxa"/>
          </w:tcPr>
          <w:p w14:paraId="45BDCFB2" w14:textId="77777777" w:rsidR="00B003DA" w:rsidRPr="00127BD3" w:rsidRDefault="00B003DA" w:rsidP="00AE086D">
            <w:r>
              <w:t>7.5</w:t>
            </w:r>
          </w:p>
        </w:tc>
        <w:tc>
          <w:tcPr>
            <w:tcW w:w="1445" w:type="dxa"/>
          </w:tcPr>
          <w:p w14:paraId="1DD5CBDD" w14:textId="77777777" w:rsidR="00B003DA" w:rsidRPr="00127BD3" w:rsidRDefault="00B003DA" w:rsidP="00AE086D">
            <w:r>
              <w:t>2020-02-05</w:t>
            </w:r>
          </w:p>
        </w:tc>
      </w:tr>
      <w:tr w:rsidR="00B003DA" w:rsidRPr="00127BD3" w14:paraId="6B8AB179" w14:textId="77777777" w:rsidTr="00AE086D">
        <w:tc>
          <w:tcPr>
            <w:tcW w:w="1629" w:type="dxa"/>
          </w:tcPr>
          <w:p w14:paraId="0239C760" w14:textId="77777777" w:rsidR="00B003DA" w:rsidRPr="00127BD3" w:rsidRDefault="00B003DA" w:rsidP="00AE086D">
            <w:r>
              <w:t xml:space="preserve">10 </w:t>
            </w:r>
            <w:proofErr w:type="spellStart"/>
            <w:r>
              <w:t>yr</w:t>
            </w:r>
            <w:proofErr w:type="spellEnd"/>
            <w:r>
              <w:t xml:space="preserve"> 4/3</w:t>
            </w:r>
          </w:p>
        </w:tc>
        <w:tc>
          <w:tcPr>
            <w:tcW w:w="1602" w:type="dxa"/>
          </w:tcPr>
          <w:p w14:paraId="7DA264CB" w14:textId="77777777" w:rsidR="00B003DA" w:rsidRPr="00127BD3" w:rsidRDefault="00B003DA" w:rsidP="00AE086D">
            <w:r>
              <w:t>1.7</w:t>
            </w:r>
          </w:p>
        </w:tc>
        <w:tc>
          <w:tcPr>
            <w:tcW w:w="1445" w:type="dxa"/>
          </w:tcPr>
          <w:p w14:paraId="5A01C56B" w14:textId="1576FE44" w:rsidR="00B003DA" w:rsidRPr="00127BD3" w:rsidRDefault="00B003DA" w:rsidP="00AE086D">
            <w:r>
              <w:t>n/a</w:t>
            </w:r>
          </w:p>
        </w:tc>
        <w:tc>
          <w:tcPr>
            <w:tcW w:w="1628" w:type="dxa"/>
          </w:tcPr>
          <w:p w14:paraId="10FF8C97" w14:textId="77777777" w:rsidR="00B003DA" w:rsidRPr="00127BD3" w:rsidRDefault="00B003DA" w:rsidP="00AE086D">
            <w:r>
              <w:t xml:space="preserve">10 </w:t>
            </w:r>
            <w:proofErr w:type="spellStart"/>
            <w:r>
              <w:t>yr</w:t>
            </w:r>
            <w:proofErr w:type="spellEnd"/>
            <w:r>
              <w:t xml:space="preserve"> 2/3</w:t>
            </w:r>
          </w:p>
        </w:tc>
        <w:tc>
          <w:tcPr>
            <w:tcW w:w="1601" w:type="dxa"/>
          </w:tcPr>
          <w:p w14:paraId="36C133DB" w14:textId="77777777" w:rsidR="00B003DA" w:rsidRPr="00127BD3" w:rsidRDefault="00B003DA" w:rsidP="00AE086D">
            <w:r>
              <w:t>3</w:t>
            </w:r>
          </w:p>
        </w:tc>
        <w:tc>
          <w:tcPr>
            <w:tcW w:w="1445" w:type="dxa"/>
          </w:tcPr>
          <w:p w14:paraId="2CEF1879" w14:textId="5D3A4AA1" w:rsidR="00B003DA" w:rsidRPr="00127BD3" w:rsidRDefault="00B003DA" w:rsidP="00AE086D">
            <w:r>
              <w:t>n/a</w:t>
            </w:r>
          </w:p>
        </w:tc>
      </w:tr>
      <w:tr w:rsidR="00B003DA" w:rsidRPr="00127BD3" w14:paraId="43E5D3D6" w14:textId="77777777" w:rsidTr="00AE086D">
        <w:tc>
          <w:tcPr>
            <w:tcW w:w="1629" w:type="dxa"/>
          </w:tcPr>
          <w:p w14:paraId="42C74ECA" w14:textId="77777777" w:rsidR="00B003DA" w:rsidRPr="00127BD3" w:rsidRDefault="00B003DA" w:rsidP="00AE086D">
            <w:r>
              <w:t xml:space="preserve">10 </w:t>
            </w:r>
            <w:proofErr w:type="spellStart"/>
            <w:r>
              <w:t>yr</w:t>
            </w:r>
            <w:proofErr w:type="spellEnd"/>
            <w:r>
              <w:t xml:space="preserve"> 4/3</w:t>
            </w:r>
          </w:p>
        </w:tc>
        <w:tc>
          <w:tcPr>
            <w:tcW w:w="1602" w:type="dxa"/>
          </w:tcPr>
          <w:p w14:paraId="73268182" w14:textId="77777777" w:rsidR="00B003DA" w:rsidRPr="00127BD3" w:rsidRDefault="00B003DA" w:rsidP="00AE086D">
            <w:r>
              <w:t>2.0</w:t>
            </w:r>
          </w:p>
        </w:tc>
        <w:tc>
          <w:tcPr>
            <w:tcW w:w="1445" w:type="dxa"/>
          </w:tcPr>
          <w:p w14:paraId="2743482C" w14:textId="437B03DB" w:rsidR="00B003DA" w:rsidRPr="00127BD3" w:rsidRDefault="00B003DA" w:rsidP="00AE086D">
            <w:r>
              <w:t>n/a</w:t>
            </w:r>
          </w:p>
        </w:tc>
        <w:tc>
          <w:tcPr>
            <w:tcW w:w="1628" w:type="dxa"/>
          </w:tcPr>
          <w:p w14:paraId="5B3481D8" w14:textId="77777777" w:rsidR="00B003DA" w:rsidRPr="00127BD3" w:rsidRDefault="00B003DA" w:rsidP="00AE086D">
            <w:r>
              <w:t xml:space="preserve">10 </w:t>
            </w:r>
            <w:proofErr w:type="spellStart"/>
            <w:r>
              <w:t>yr</w:t>
            </w:r>
            <w:proofErr w:type="spellEnd"/>
            <w:r>
              <w:t xml:space="preserve"> 2/3</w:t>
            </w:r>
          </w:p>
        </w:tc>
        <w:tc>
          <w:tcPr>
            <w:tcW w:w="1601" w:type="dxa"/>
          </w:tcPr>
          <w:p w14:paraId="08662EB6" w14:textId="616031F9" w:rsidR="00B003DA" w:rsidRPr="00127BD3" w:rsidRDefault="00B003DA" w:rsidP="00AE086D">
            <w:r>
              <w:t>n/a</w:t>
            </w:r>
          </w:p>
        </w:tc>
        <w:tc>
          <w:tcPr>
            <w:tcW w:w="1445" w:type="dxa"/>
          </w:tcPr>
          <w:p w14:paraId="531ABD87" w14:textId="373372E4" w:rsidR="00B003DA" w:rsidRPr="00127BD3" w:rsidRDefault="00B003DA" w:rsidP="00AE086D">
            <w:r>
              <w:t>n/a</w:t>
            </w:r>
          </w:p>
        </w:tc>
      </w:tr>
      <w:tr w:rsidR="00B003DA" w:rsidRPr="00127BD3" w14:paraId="5D554949" w14:textId="77777777" w:rsidTr="00AE086D">
        <w:tc>
          <w:tcPr>
            <w:tcW w:w="1629" w:type="dxa"/>
          </w:tcPr>
          <w:p w14:paraId="62FC92E1" w14:textId="77777777" w:rsidR="00B003DA" w:rsidRPr="00127BD3" w:rsidRDefault="00B003DA" w:rsidP="00AE086D">
            <w:r>
              <w:t xml:space="preserve">10 </w:t>
            </w:r>
            <w:proofErr w:type="spellStart"/>
            <w:r>
              <w:t>yr</w:t>
            </w:r>
            <w:proofErr w:type="spellEnd"/>
            <w:r>
              <w:t xml:space="preserve"> 4/3</w:t>
            </w:r>
          </w:p>
        </w:tc>
        <w:tc>
          <w:tcPr>
            <w:tcW w:w="1602" w:type="dxa"/>
          </w:tcPr>
          <w:p w14:paraId="0E9BAF49" w14:textId="77777777" w:rsidR="00B003DA" w:rsidRPr="00127BD3" w:rsidRDefault="00B003DA" w:rsidP="00AE086D">
            <w:r>
              <w:t>2.1</w:t>
            </w:r>
          </w:p>
        </w:tc>
        <w:tc>
          <w:tcPr>
            <w:tcW w:w="1445" w:type="dxa"/>
          </w:tcPr>
          <w:p w14:paraId="05A04C6E" w14:textId="77777777" w:rsidR="00B003DA" w:rsidRPr="00127BD3" w:rsidRDefault="00B003DA" w:rsidP="00AE086D">
            <w:r>
              <w:t>2020-02-04</w:t>
            </w:r>
          </w:p>
        </w:tc>
        <w:tc>
          <w:tcPr>
            <w:tcW w:w="1628" w:type="dxa"/>
          </w:tcPr>
          <w:p w14:paraId="71A0C152" w14:textId="77777777" w:rsidR="00B003DA" w:rsidRPr="00127BD3" w:rsidRDefault="00B003DA" w:rsidP="00AE086D">
            <w:r>
              <w:t xml:space="preserve">10 </w:t>
            </w:r>
            <w:proofErr w:type="spellStart"/>
            <w:r>
              <w:t>yr</w:t>
            </w:r>
            <w:proofErr w:type="spellEnd"/>
            <w:r>
              <w:t xml:space="preserve"> 2/3</w:t>
            </w:r>
          </w:p>
        </w:tc>
        <w:tc>
          <w:tcPr>
            <w:tcW w:w="1601" w:type="dxa"/>
          </w:tcPr>
          <w:p w14:paraId="3F254AD2" w14:textId="77777777" w:rsidR="00B003DA" w:rsidRPr="00127BD3" w:rsidRDefault="00B003DA" w:rsidP="00AE086D">
            <w:r>
              <w:t>3.3</w:t>
            </w:r>
          </w:p>
        </w:tc>
        <w:tc>
          <w:tcPr>
            <w:tcW w:w="1445" w:type="dxa"/>
          </w:tcPr>
          <w:p w14:paraId="14B420A6" w14:textId="36B80767" w:rsidR="00B003DA" w:rsidRPr="00127BD3" w:rsidRDefault="00B003DA" w:rsidP="00AE086D">
            <w:r>
              <w:t>n/a</w:t>
            </w:r>
          </w:p>
        </w:tc>
      </w:tr>
      <w:tr w:rsidR="00B003DA" w:rsidRPr="00127BD3" w14:paraId="3C07D5AD" w14:textId="77777777" w:rsidTr="00AE086D">
        <w:tc>
          <w:tcPr>
            <w:tcW w:w="1629" w:type="dxa"/>
          </w:tcPr>
          <w:p w14:paraId="2BE94C37" w14:textId="77777777" w:rsidR="00B003DA" w:rsidRPr="00127BD3" w:rsidRDefault="00B003DA" w:rsidP="00AE086D">
            <w:r>
              <w:t xml:space="preserve">10 </w:t>
            </w:r>
            <w:proofErr w:type="spellStart"/>
            <w:r>
              <w:t>yr</w:t>
            </w:r>
            <w:proofErr w:type="spellEnd"/>
            <w:r>
              <w:t xml:space="preserve"> 4/4</w:t>
            </w:r>
          </w:p>
        </w:tc>
        <w:tc>
          <w:tcPr>
            <w:tcW w:w="1602" w:type="dxa"/>
          </w:tcPr>
          <w:p w14:paraId="301D9387" w14:textId="67B1E5FB" w:rsidR="00B003DA" w:rsidRPr="00127BD3" w:rsidRDefault="00B003DA" w:rsidP="00AE086D">
            <w:r>
              <w:t>2.0</w:t>
            </w:r>
          </w:p>
        </w:tc>
        <w:tc>
          <w:tcPr>
            <w:tcW w:w="1445" w:type="dxa"/>
          </w:tcPr>
          <w:p w14:paraId="79B168B2" w14:textId="41498638" w:rsidR="00B003DA" w:rsidRPr="00127BD3" w:rsidRDefault="00B003DA" w:rsidP="00AE086D">
            <w:r>
              <w:t>n/a</w:t>
            </w:r>
          </w:p>
        </w:tc>
        <w:tc>
          <w:tcPr>
            <w:tcW w:w="1628" w:type="dxa"/>
          </w:tcPr>
          <w:p w14:paraId="260A7FE2" w14:textId="77777777" w:rsidR="00B003DA" w:rsidRPr="00127BD3" w:rsidRDefault="00B003DA" w:rsidP="00AE086D">
            <w:r>
              <w:t xml:space="preserve">10 </w:t>
            </w:r>
            <w:proofErr w:type="spellStart"/>
            <w:r>
              <w:t>yr</w:t>
            </w:r>
            <w:proofErr w:type="spellEnd"/>
            <w:r>
              <w:t xml:space="preserve"> 2/3</w:t>
            </w:r>
          </w:p>
        </w:tc>
        <w:tc>
          <w:tcPr>
            <w:tcW w:w="1601" w:type="dxa"/>
          </w:tcPr>
          <w:p w14:paraId="7BD8C775" w14:textId="77777777" w:rsidR="00B003DA" w:rsidRPr="00127BD3" w:rsidRDefault="00B003DA" w:rsidP="00AE086D">
            <w:r>
              <w:t>9</w:t>
            </w:r>
          </w:p>
        </w:tc>
        <w:tc>
          <w:tcPr>
            <w:tcW w:w="1445" w:type="dxa"/>
          </w:tcPr>
          <w:p w14:paraId="4668C2D9" w14:textId="232D85FA" w:rsidR="00B003DA" w:rsidRPr="00127BD3" w:rsidRDefault="00B003DA" w:rsidP="00AE086D">
            <w:r>
              <w:t>n/a</w:t>
            </w:r>
          </w:p>
        </w:tc>
      </w:tr>
    </w:tbl>
    <w:p w14:paraId="25C8639B" w14:textId="77777777" w:rsidR="00B003DA" w:rsidRPr="00212C90" w:rsidRDefault="00B003DA" w:rsidP="00212C90">
      <w:pPr>
        <w:rPr>
          <w:b/>
          <w:bCs/>
        </w:rPr>
      </w:pPr>
    </w:p>
    <w:p w14:paraId="6F7E7810" w14:textId="77777777" w:rsidR="004621A4" w:rsidRDefault="004621A4" w:rsidP="004621A4"/>
    <w:p w14:paraId="61D0E703" w14:textId="77777777" w:rsidR="004621A4" w:rsidRDefault="004621A4" w:rsidP="004621A4"/>
    <w:p w14:paraId="263B38D4" w14:textId="77777777" w:rsidR="004621A4" w:rsidRDefault="004621A4" w:rsidP="004621A4"/>
    <w:p w14:paraId="48FFF595" w14:textId="77777777" w:rsidR="004621A4" w:rsidRDefault="004621A4" w:rsidP="004621A4"/>
    <w:p w14:paraId="713D74FC" w14:textId="77777777" w:rsidR="00212C90" w:rsidRDefault="00212C90" w:rsidP="004621A4"/>
    <w:p w14:paraId="41C505AF" w14:textId="77777777" w:rsidR="004621A4" w:rsidRDefault="004621A4" w:rsidP="004621A4"/>
    <w:p w14:paraId="0845950F" w14:textId="77777777" w:rsidR="004621A4" w:rsidRDefault="004621A4" w:rsidP="004621A4"/>
    <w:p w14:paraId="70741DBD" w14:textId="0FEA2A50" w:rsidR="004621A4" w:rsidRPr="00212C90" w:rsidRDefault="00127BD3" w:rsidP="004621A4">
      <w:pPr>
        <w:pStyle w:val="ListParagraph"/>
        <w:numPr>
          <w:ilvl w:val="0"/>
          <w:numId w:val="10"/>
        </w:numPr>
        <w:rPr>
          <w:u w:val="single"/>
        </w:rPr>
      </w:pPr>
      <w:r w:rsidRPr="00212C90">
        <w:rPr>
          <w:b/>
          <w:bCs/>
          <w:u w:val="single"/>
        </w:rPr>
        <w:t>Sheet 3</w:t>
      </w:r>
    </w:p>
    <w:p w14:paraId="2565F490" w14:textId="1CBFDBA3" w:rsidR="00653605" w:rsidRDefault="00653605" w:rsidP="00653605"/>
    <w:p w14:paraId="0759B96F" w14:textId="182B9A2A" w:rsidR="00653605" w:rsidRDefault="00653605" w:rsidP="00653605"/>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3605" w14:paraId="2EEEFBC4" w14:textId="77777777" w:rsidTr="00653605">
        <w:tc>
          <w:tcPr>
            <w:tcW w:w="1335" w:type="dxa"/>
          </w:tcPr>
          <w:p w14:paraId="3D6B23C1" w14:textId="77777777" w:rsidR="00653605" w:rsidRDefault="00653605" w:rsidP="00653605"/>
        </w:tc>
        <w:tc>
          <w:tcPr>
            <w:tcW w:w="1335" w:type="dxa"/>
          </w:tcPr>
          <w:p w14:paraId="52477CCD" w14:textId="77777777" w:rsidR="00653605" w:rsidRDefault="00653605" w:rsidP="00653605"/>
        </w:tc>
        <w:tc>
          <w:tcPr>
            <w:tcW w:w="1336" w:type="dxa"/>
          </w:tcPr>
          <w:p w14:paraId="1B8BAE93" w14:textId="77777777" w:rsidR="00653605" w:rsidRDefault="00653605" w:rsidP="00653605"/>
        </w:tc>
        <w:tc>
          <w:tcPr>
            <w:tcW w:w="1336" w:type="dxa"/>
          </w:tcPr>
          <w:p w14:paraId="58B4F8AB" w14:textId="77777777" w:rsidR="00653605" w:rsidRDefault="00653605" w:rsidP="00653605"/>
        </w:tc>
        <w:tc>
          <w:tcPr>
            <w:tcW w:w="1336" w:type="dxa"/>
          </w:tcPr>
          <w:p w14:paraId="31B4ABF6" w14:textId="77777777" w:rsidR="00653605" w:rsidRDefault="00653605" w:rsidP="00653605"/>
        </w:tc>
        <w:tc>
          <w:tcPr>
            <w:tcW w:w="1336" w:type="dxa"/>
          </w:tcPr>
          <w:p w14:paraId="7B35CF29" w14:textId="77777777" w:rsidR="00653605" w:rsidRDefault="00653605" w:rsidP="00653605"/>
        </w:tc>
        <w:tc>
          <w:tcPr>
            <w:tcW w:w="1336" w:type="dxa"/>
          </w:tcPr>
          <w:p w14:paraId="5A594D15" w14:textId="77777777" w:rsidR="00653605" w:rsidRDefault="00653605" w:rsidP="00653605"/>
        </w:tc>
      </w:tr>
      <w:tr w:rsidR="00653605" w14:paraId="30F61734" w14:textId="77777777" w:rsidTr="00653605">
        <w:tc>
          <w:tcPr>
            <w:tcW w:w="1335" w:type="dxa"/>
          </w:tcPr>
          <w:p w14:paraId="213D5F94" w14:textId="77777777" w:rsidR="00653605" w:rsidRDefault="00653605" w:rsidP="00653605"/>
        </w:tc>
        <w:tc>
          <w:tcPr>
            <w:tcW w:w="1335" w:type="dxa"/>
          </w:tcPr>
          <w:p w14:paraId="4A886E48" w14:textId="77777777" w:rsidR="00653605" w:rsidRDefault="00653605" w:rsidP="00653605"/>
        </w:tc>
        <w:tc>
          <w:tcPr>
            <w:tcW w:w="1336" w:type="dxa"/>
          </w:tcPr>
          <w:p w14:paraId="6EFB9EDD" w14:textId="0CCB0CA5" w:rsidR="00653605" w:rsidRDefault="00653605" w:rsidP="00653605">
            <w:r>
              <w:t>Site</w:t>
            </w:r>
          </w:p>
        </w:tc>
        <w:tc>
          <w:tcPr>
            <w:tcW w:w="1336" w:type="dxa"/>
          </w:tcPr>
          <w:p w14:paraId="460A74E7" w14:textId="03E6C7C1" w:rsidR="00653605" w:rsidRDefault="00653605" w:rsidP="00653605">
            <w:r>
              <w:t>elements</w:t>
            </w:r>
          </w:p>
        </w:tc>
        <w:tc>
          <w:tcPr>
            <w:tcW w:w="1336" w:type="dxa"/>
          </w:tcPr>
          <w:p w14:paraId="1A339C0F" w14:textId="67FF826A" w:rsidR="00653605" w:rsidRDefault="00653605" w:rsidP="00653605">
            <w:r>
              <w:t>Biological sex</w:t>
            </w:r>
          </w:p>
        </w:tc>
        <w:tc>
          <w:tcPr>
            <w:tcW w:w="1336" w:type="dxa"/>
          </w:tcPr>
          <w:p w14:paraId="48F6B2A2" w14:textId="1A95CBFB" w:rsidR="00653605" w:rsidRDefault="00653605" w:rsidP="00653605">
            <w:r>
              <w:t xml:space="preserve">Analysist </w:t>
            </w:r>
          </w:p>
        </w:tc>
        <w:tc>
          <w:tcPr>
            <w:tcW w:w="1336" w:type="dxa"/>
          </w:tcPr>
          <w:p w14:paraId="3B2FB9C2" w14:textId="77777777" w:rsidR="00653605" w:rsidRDefault="00653605" w:rsidP="00653605"/>
        </w:tc>
      </w:tr>
      <w:tr w:rsidR="00653605" w14:paraId="00EA677A" w14:textId="77777777" w:rsidTr="00653605">
        <w:tc>
          <w:tcPr>
            <w:tcW w:w="1335" w:type="dxa"/>
          </w:tcPr>
          <w:p w14:paraId="6BE4E38E" w14:textId="77777777" w:rsidR="00653605" w:rsidRDefault="00653605" w:rsidP="00653605"/>
        </w:tc>
        <w:tc>
          <w:tcPr>
            <w:tcW w:w="1335" w:type="dxa"/>
          </w:tcPr>
          <w:p w14:paraId="46FAAB3B" w14:textId="55B3826A" w:rsidR="00653605" w:rsidRDefault="00653605" w:rsidP="00653605">
            <w:r>
              <w:t>Skeleton UW-503</w:t>
            </w:r>
          </w:p>
        </w:tc>
        <w:tc>
          <w:tcPr>
            <w:tcW w:w="1336" w:type="dxa"/>
          </w:tcPr>
          <w:p w14:paraId="1987DEF6" w14:textId="3426EB15" w:rsidR="00653605" w:rsidRDefault="00653605" w:rsidP="00653605"/>
        </w:tc>
        <w:tc>
          <w:tcPr>
            <w:tcW w:w="1336" w:type="dxa"/>
          </w:tcPr>
          <w:p w14:paraId="0C8145C2" w14:textId="005E13B6" w:rsidR="00653605" w:rsidRDefault="00653605" w:rsidP="00653605"/>
        </w:tc>
        <w:tc>
          <w:tcPr>
            <w:tcW w:w="1336" w:type="dxa"/>
          </w:tcPr>
          <w:p w14:paraId="565DD467" w14:textId="7C706EF8" w:rsidR="00653605" w:rsidRDefault="00653605" w:rsidP="00653605"/>
        </w:tc>
        <w:tc>
          <w:tcPr>
            <w:tcW w:w="1336" w:type="dxa"/>
          </w:tcPr>
          <w:p w14:paraId="68AA64B5" w14:textId="77777777" w:rsidR="00653605" w:rsidRDefault="00653605" w:rsidP="00653605"/>
        </w:tc>
        <w:tc>
          <w:tcPr>
            <w:tcW w:w="1336" w:type="dxa"/>
          </w:tcPr>
          <w:p w14:paraId="6BE6662B" w14:textId="77777777" w:rsidR="00653605" w:rsidRDefault="00653605" w:rsidP="00653605"/>
        </w:tc>
      </w:tr>
      <w:tr w:rsidR="00653605" w14:paraId="4EC972BB" w14:textId="77777777" w:rsidTr="00653605">
        <w:tc>
          <w:tcPr>
            <w:tcW w:w="1335" w:type="dxa"/>
          </w:tcPr>
          <w:p w14:paraId="3B905D81" w14:textId="126BAF81" w:rsidR="00653605" w:rsidRDefault="00653605" w:rsidP="00653605">
            <w:r>
              <w:t>Transect A</w:t>
            </w:r>
          </w:p>
        </w:tc>
        <w:tc>
          <w:tcPr>
            <w:tcW w:w="1335" w:type="dxa"/>
          </w:tcPr>
          <w:p w14:paraId="2C6001D2" w14:textId="77777777" w:rsidR="00653605" w:rsidRDefault="00653605" w:rsidP="00653605"/>
        </w:tc>
        <w:tc>
          <w:tcPr>
            <w:tcW w:w="1336" w:type="dxa"/>
          </w:tcPr>
          <w:p w14:paraId="7A32A010" w14:textId="60863877" w:rsidR="00653605" w:rsidRDefault="00653605" w:rsidP="00653605">
            <w:proofErr w:type="spellStart"/>
            <w:r>
              <w:t>Oblion</w:t>
            </w:r>
            <w:proofErr w:type="spellEnd"/>
            <w:r>
              <w:t xml:space="preserve"> </w:t>
            </w:r>
          </w:p>
        </w:tc>
        <w:tc>
          <w:tcPr>
            <w:tcW w:w="1336" w:type="dxa"/>
          </w:tcPr>
          <w:p w14:paraId="033390A9" w14:textId="074924D7" w:rsidR="00653605" w:rsidRDefault="00653605" w:rsidP="00653605">
            <w:r>
              <w:t>Pelvis</w:t>
            </w:r>
          </w:p>
        </w:tc>
        <w:tc>
          <w:tcPr>
            <w:tcW w:w="1336" w:type="dxa"/>
          </w:tcPr>
          <w:p w14:paraId="6C4146D5" w14:textId="741CB9B1" w:rsidR="00653605" w:rsidRDefault="00653605" w:rsidP="00653605">
            <w:r>
              <w:t>Male</w:t>
            </w:r>
          </w:p>
        </w:tc>
        <w:tc>
          <w:tcPr>
            <w:tcW w:w="1336" w:type="dxa"/>
          </w:tcPr>
          <w:p w14:paraId="1F47565D" w14:textId="3CAA53CD" w:rsidR="00653605" w:rsidRDefault="00653605" w:rsidP="00653605">
            <w:r>
              <w:t>GP</w:t>
            </w:r>
          </w:p>
        </w:tc>
        <w:tc>
          <w:tcPr>
            <w:tcW w:w="1336" w:type="dxa"/>
          </w:tcPr>
          <w:p w14:paraId="0EC8F771" w14:textId="77777777" w:rsidR="00653605" w:rsidRDefault="00653605" w:rsidP="00653605"/>
        </w:tc>
      </w:tr>
      <w:tr w:rsidR="00653605" w14:paraId="2D39871D" w14:textId="77777777" w:rsidTr="00653605">
        <w:tc>
          <w:tcPr>
            <w:tcW w:w="1335" w:type="dxa"/>
          </w:tcPr>
          <w:p w14:paraId="2143511E" w14:textId="77777777" w:rsidR="00653605" w:rsidRDefault="00653605" w:rsidP="00653605"/>
        </w:tc>
        <w:tc>
          <w:tcPr>
            <w:tcW w:w="1335" w:type="dxa"/>
          </w:tcPr>
          <w:p w14:paraId="2E8BB5EE" w14:textId="77777777" w:rsidR="00653605" w:rsidRDefault="00653605" w:rsidP="00653605"/>
        </w:tc>
        <w:tc>
          <w:tcPr>
            <w:tcW w:w="1336" w:type="dxa"/>
          </w:tcPr>
          <w:p w14:paraId="40CF309F" w14:textId="77777777" w:rsidR="00653605" w:rsidRDefault="00653605" w:rsidP="00653605"/>
        </w:tc>
        <w:tc>
          <w:tcPr>
            <w:tcW w:w="1336" w:type="dxa"/>
          </w:tcPr>
          <w:p w14:paraId="67891056" w14:textId="0DC1CA8F" w:rsidR="00653605" w:rsidRDefault="00653605" w:rsidP="00653605">
            <w:r>
              <w:t>femur</w:t>
            </w:r>
          </w:p>
        </w:tc>
        <w:tc>
          <w:tcPr>
            <w:tcW w:w="1336" w:type="dxa"/>
          </w:tcPr>
          <w:p w14:paraId="1044A583" w14:textId="4B104697" w:rsidR="00653605" w:rsidRDefault="00653605" w:rsidP="00653605">
            <w:r>
              <w:t>male</w:t>
            </w:r>
          </w:p>
        </w:tc>
        <w:tc>
          <w:tcPr>
            <w:tcW w:w="1336" w:type="dxa"/>
          </w:tcPr>
          <w:p w14:paraId="348E4624" w14:textId="6A5960AD" w:rsidR="00653605" w:rsidRDefault="00653605" w:rsidP="00653605">
            <w:r>
              <w:t>GP</w:t>
            </w:r>
          </w:p>
        </w:tc>
        <w:tc>
          <w:tcPr>
            <w:tcW w:w="1336" w:type="dxa"/>
          </w:tcPr>
          <w:p w14:paraId="5125ABB8" w14:textId="77777777" w:rsidR="00653605" w:rsidRDefault="00653605" w:rsidP="00653605"/>
        </w:tc>
      </w:tr>
      <w:tr w:rsidR="00653605" w14:paraId="5FCB83D0" w14:textId="77777777" w:rsidTr="00653605">
        <w:tc>
          <w:tcPr>
            <w:tcW w:w="1335" w:type="dxa"/>
          </w:tcPr>
          <w:p w14:paraId="13013223" w14:textId="77777777" w:rsidR="00653605" w:rsidRDefault="00653605" w:rsidP="00653605"/>
        </w:tc>
        <w:tc>
          <w:tcPr>
            <w:tcW w:w="1335" w:type="dxa"/>
          </w:tcPr>
          <w:p w14:paraId="2FED30F2" w14:textId="77777777" w:rsidR="00653605" w:rsidRDefault="00653605" w:rsidP="00653605"/>
        </w:tc>
        <w:tc>
          <w:tcPr>
            <w:tcW w:w="1336" w:type="dxa"/>
          </w:tcPr>
          <w:p w14:paraId="397B91A6" w14:textId="77777777" w:rsidR="00653605" w:rsidRDefault="00653605" w:rsidP="00653605"/>
        </w:tc>
        <w:tc>
          <w:tcPr>
            <w:tcW w:w="1336" w:type="dxa"/>
          </w:tcPr>
          <w:p w14:paraId="548F700F" w14:textId="77777777" w:rsidR="00653605" w:rsidRDefault="00653605" w:rsidP="00653605"/>
        </w:tc>
        <w:tc>
          <w:tcPr>
            <w:tcW w:w="1336" w:type="dxa"/>
          </w:tcPr>
          <w:p w14:paraId="1DCAD8BA" w14:textId="77777777" w:rsidR="00653605" w:rsidRDefault="00653605" w:rsidP="00653605"/>
        </w:tc>
        <w:tc>
          <w:tcPr>
            <w:tcW w:w="1336" w:type="dxa"/>
          </w:tcPr>
          <w:p w14:paraId="09E912EB" w14:textId="77777777" w:rsidR="00653605" w:rsidRDefault="00653605" w:rsidP="00653605"/>
        </w:tc>
        <w:tc>
          <w:tcPr>
            <w:tcW w:w="1336" w:type="dxa"/>
          </w:tcPr>
          <w:p w14:paraId="4D876F74" w14:textId="77777777" w:rsidR="00653605" w:rsidRDefault="00653605" w:rsidP="00653605"/>
        </w:tc>
      </w:tr>
      <w:tr w:rsidR="00653605" w14:paraId="607D58CF" w14:textId="77777777" w:rsidTr="00653605">
        <w:tc>
          <w:tcPr>
            <w:tcW w:w="1335" w:type="dxa"/>
          </w:tcPr>
          <w:p w14:paraId="1D8CB821" w14:textId="77777777" w:rsidR="00653605" w:rsidRDefault="00653605" w:rsidP="00653605"/>
        </w:tc>
        <w:tc>
          <w:tcPr>
            <w:tcW w:w="1335" w:type="dxa"/>
          </w:tcPr>
          <w:p w14:paraId="3A807D3D" w14:textId="186627AE" w:rsidR="00653605" w:rsidRDefault="00653605" w:rsidP="00653605"/>
        </w:tc>
        <w:tc>
          <w:tcPr>
            <w:tcW w:w="1336" w:type="dxa"/>
          </w:tcPr>
          <w:p w14:paraId="6E51704A" w14:textId="0AEBF016" w:rsidR="00653605" w:rsidRDefault="00653605" w:rsidP="00653605"/>
        </w:tc>
        <w:tc>
          <w:tcPr>
            <w:tcW w:w="1336" w:type="dxa"/>
          </w:tcPr>
          <w:p w14:paraId="454DACA3" w14:textId="7D038400" w:rsidR="00653605" w:rsidRDefault="00653605" w:rsidP="00653605"/>
        </w:tc>
        <w:tc>
          <w:tcPr>
            <w:tcW w:w="1336" w:type="dxa"/>
          </w:tcPr>
          <w:p w14:paraId="4FE4B677" w14:textId="77777777" w:rsidR="00653605" w:rsidRDefault="00653605" w:rsidP="00653605"/>
        </w:tc>
        <w:tc>
          <w:tcPr>
            <w:tcW w:w="1336" w:type="dxa"/>
          </w:tcPr>
          <w:p w14:paraId="1438D77D" w14:textId="77777777" w:rsidR="00653605" w:rsidRDefault="00653605" w:rsidP="00653605"/>
        </w:tc>
        <w:tc>
          <w:tcPr>
            <w:tcW w:w="1336" w:type="dxa"/>
          </w:tcPr>
          <w:p w14:paraId="63AF8B3C" w14:textId="77777777" w:rsidR="00653605" w:rsidRDefault="00653605" w:rsidP="00653605"/>
        </w:tc>
      </w:tr>
      <w:tr w:rsidR="00653605" w14:paraId="063C20BE" w14:textId="77777777" w:rsidTr="00653605">
        <w:tc>
          <w:tcPr>
            <w:tcW w:w="1335" w:type="dxa"/>
          </w:tcPr>
          <w:p w14:paraId="43C4D923" w14:textId="77777777" w:rsidR="00653605" w:rsidRDefault="00653605" w:rsidP="00653605"/>
        </w:tc>
        <w:tc>
          <w:tcPr>
            <w:tcW w:w="1335" w:type="dxa"/>
          </w:tcPr>
          <w:p w14:paraId="71CAE8AE" w14:textId="77777777" w:rsidR="00653605" w:rsidRDefault="00653605" w:rsidP="00653605"/>
        </w:tc>
        <w:tc>
          <w:tcPr>
            <w:tcW w:w="1336" w:type="dxa"/>
          </w:tcPr>
          <w:p w14:paraId="104D5AAB" w14:textId="77777777" w:rsidR="00653605" w:rsidRDefault="00653605" w:rsidP="00653605"/>
        </w:tc>
        <w:tc>
          <w:tcPr>
            <w:tcW w:w="1336" w:type="dxa"/>
          </w:tcPr>
          <w:p w14:paraId="029C048D" w14:textId="77777777" w:rsidR="00653605" w:rsidRDefault="00653605" w:rsidP="00653605"/>
        </w:tc>
        <w:tc>
          <w:tcPr>
            <w:tcW w:w="1336" w:type="dxa"/>
          </w:tcPr>
          <w:p w14:paraId="36675211" w14:textId="77777777" w:rsidR="00653605" w:rsidRDefault="00653605" w:rsidP="00653605"/>
        </w:tc>
        <w:tc>
          <w:tcPr>
            <w:tcW w:w="1336" w:type="dxa"/>
          </w:tcPr>
          <w:p w14:paraId="34C41C89" w14:textId="77777777" w:rsidR="00653605" w:rsidRDefault="00653605" w:rsidP="00653605"/>
        </w:tc>
        <w:tc>
          <w:tcPr>
            <w:tcW w:w="1336" w:type="dxa"/>
          </w:tcPr>
          <w:p w14:paraId="628793C0" w14:textId="77777777" w:rsidR="00653605" w:rsidRDefault="00653605" w:rsidP="00653605"/>
        </w:tc>
      </w:tr>
      <w:tr w:rsidR="00653605" w14:paraId="6146A723" w14:textId="77777777" w:rsidTr="00653605">
        <w:tc>
          <w:tcPr>
            <w:tcW w:w="1335" w:type="dxa"/>
          </w:tcPr>
          <w:p w14:paraId="2EECAEF5" w14:textId="77777777" w:rsidR="00653605" w:rsidRDefault="00653605" w:rsidP="00653605"/>
        </w:tc>
        <w:tc>
          <w:tcPr>
            <w:tcW w:w="1335" w:type="dxa"/>
          </w:tcPr>
          <w:p w14:paraId="4900C0EC" w14:textId="6E6F0427" w:rsidR="00653605" w:rsidRDefault="00653605" w:rsidP="00653605">
            <w:r>
              <w:t>Skeleton UW-504</w:t>
            </w:r>
          </w:p>
        </w:tc>
        <w:tc>
          <w:tcPr>
            <w:tcW w:w="1336" w:type="dxa"/>
          </w:tcPr>
          <w:p w14:paraId="3CF6085C" w14:textId="77777777" w:rsidR="00653605" w:rsidRDefault="00653605" w:rsidP="00653605"/>
        </w:tc>
        <w:tc>
          <w:tcPr>
            <w:tcW w:w="1336" w:type="dxa"/>
          </w:tcPr>
          <w:p w14:paraId="45AB771B" w14:textId="77777777" w:rsidR="00653605" w:rsidRDefault="00653605" w:rsidP="00653605"/>
        </w:tc>
        <w:tc>
          <w:tcPr>
            <w:tcW w:w="1336" w:type="dxa"/>
          </w:tcPr>
          <w:p w14:paraId="5E051DCD" w14:textId="77777777" w:rsidR="00653605" w:rsidRDefault="00653605" w:rsidP="00653605"/>
        </w:tc>
        <w:tc>
          <w:tcPr>
            <w:tcW w:w="1336" w:type="dxa"/>
          </w:tcPr>
          <w:p w14:paraId="055516E5" w14:textId="77777777" w:rsidR="00653605" w:rsidRDefault="00653605" w:rsidP="00653605"/>
        </w:tc>
        <w:tc>
          <w:tcPr>
            <w:tcW w:w="1336" w:type="dxa"/>
          </w:tcPr>
          <w:p w14:paraId="2C5C055E" w14:textId="77777777" w:rsidR="00653605" w:rsidRDefault="00653605" w:rsidP="00653605"/>
        </w:tc>
      </w:tr>
      <w:tr w:rsidR="00653605" w14:paraId="3ABB8BB1" w14:textId="77777777" w:rsidTr="00653605">
        <w:tc>
          <w:tcPr>
            <w:tcW w:w="1335" w:type="dxa"/>
          </w:tcPr>
          <w:p w14:paraId="6E86C832" w14:textId="77CA4E84" w:rsidR="00653605" w:rsidRDefault="00653605" w:rsidP="00653605">
            <w:r>
              <w:t>Transect B</w:t>
            </w:r>
          </w:p>
        </w:tc>
        <w:tc>
          <w:tcPr>
            <w:tcW w:w="1335" w:type="dxa"/>
          </w:tcPr>
          <w:p w14:paraId="43BB283D" w14:textId="77777777" w:rsidR="00653605" w:rsidRDefault="00653605" w:rsidP="00653605"/>
        </w:tc>
        <w:tc>
          <w:tcPr>
            <w:tcW w:w="1336" w:type="dxa"/>
          </w:tcPr>
          <w:p w14:paraId="7E039295" w14:textId="47293F25" w:rsidR="00653605" w:rsidRDefault="00653605" w:rsidP="00653605">
            <w:proofErr w:type="spellStart"/>
            <w:r>
              <w:t>PineTree</w:t>
            </w:r>
            <w:proofErr w:type="spellEnd"/>
          </w:p>
        </w:tc>
        <w:tc>
          <w:tcPr>
            <w:tcW w:w="1336" w:type="dxa"/>
          </w:tcPr>
          <w:p w14:paraId="6A1B69F1" w14:textId="026A1880" w:rsidR="00653605" w:rsidRDefault="00653605" w:rsidP="00653605">
            <w:r>
              <w:t>Cranium</w:t>
            </w:r>
          </w:p>
        </w:tc>
        <w:tc>
          <w:tcPr>
            <w:tcW w:w="1336" w:type="dxa"/>
          </w:tcPr>
          <w:p w14:paraId="38BC40A8" w14:textId="5D99C5A0" w:rsidR="00653605" w:rsidRDefault="00653605" w:rsidP="00653605">
            <w:r>
              <w:t>Female</w:t>
            </w:r>
          </w:p>
        </w:tc>
        <w:tc>
          <w:tcPr>
            <w:tcW w:w="1336" w:type="dxa"/>
          </w:tcPr>
          <w:p w14:paraId="29093B68" w14:textId="3F89EA5E" w:rsidR="00653605" w:rsidRDefault="00653605" w:rsidP="00653605">
            <w:r>
              <w:t>SL</w:t>
            </w:r>
          </w:p>
        </w:tc>
        <w:tc>
          <w:tcPr>
            <w:tcW w:w="1336" w:type="dxa"/>
          </w:tcPr>
          <w:p w14:paraId="6238DE78" w14:textId="77777777" w:rsidR="00653605" w:rsidRDefault="00653605" w:rsidP="00653605"/>
        </w:tc>
      </w:tr>
      <w:tr w:rsidR="00653605" w14:paraId="0F6ED75D" w14:textId="77777777" w:rsidTr="00653605">
        <w:tc>
          <w:tcPr>
            <w:tcW w:w="1335" w:type="dxa"/>
          </w:tcPr>
          <w:p w14:paraId="47EAE6EF" w14:textId="77777777" w:rsidR="00653605" w:rsidRDefault="00653605" w:rsidP="00653605"/>
        </w:tc>
        <w:tc>
          <w:tcPr>
            <w:tcW w:w="1335" w:type="dxa"/>
          </w:tcPr>
          <w:p w14:paraId="19AA2C4E" w14:textId="77777777" w:rsidR="00653605" w:rsidRDefault="00653605" w:rsidP="00653605"/>
        </w:tc>
        <w:tc>
          <w:tcPr>
            <w:tcW w:w="1336" w:type="dxa"/>
          </w:tcPr>
          <w:p w14:paraId="307258C5" w14:textId="77777777" w:rsidR="00653605" w:rsidRDefault="00653605" w:rsidP="00653605"/>
        </w:tc>
        <w:tc>
          <w:tcPr>
            <w:tcW w:w="1336" w:type="dxa"/>
          </w:tcPr>
          <w:p w14:paraId="2DC44C64" w14:textId="67C9DAB9" w:rsidR="00653605" w:rsidRDefault="00653605" w:rsidP="00653605">
            <w:r>
              <w:t>Pelvis</w:t>
            </w:r>
          </w:p>
        </w:tc>
        <w:tc>
          <w:tcPr>
            <w:tcW w:w="1336" w:type="dxa"/>
          </w:tcPr>
          <w:p w14:paraId="5EB37576" w14:textId="25B20BDD" w:rsidR="00653605" w:rsidRDefault="00653605" w:rsidP="00653605">
            <w:r>
              <w:t>Female</w:t>
            </w:r>
          </w:p>
        </w:tc>
        <w:tc>
          <w:tcPr>
            <w:tcW w:w="1336" w:type="dxa"/>
          </w:tcPr>
          <w:p w14:paraId="25AE279B" w14:textId="3C05052A" w:rsidR="00653605" w:rsidRDefault="00653605" w:rsidP="00653605">
            <w:r>
              <w:t>SL</w:t>
            </w:r>
          </w:p>
        </w:tc>
        <w:tc>
          <w:tcPr>
            <w:tcW w:w="1336" w:type="dxa"/>
          </w:tcPr>
          <w:p w14:paraId="253222D4" w14:textId="77777777" w:rsidR="00653605" w:rsidRDefault="00653605" w:rsidP="00653605"/>
        </w:tc>
      </w:tr>
      <w:tr w:rsidR="00653605" w14:paraId="265D3482" w14:textId="77777777" w:rsidTr="00653605">
        <w:tc>
          <w:tcPr>
            <w:tcW w:w="1335" w:type="dxa"/>
          </w:tcPr>
          <w:p w14:paraId="497E98D5" w14:textId="77777777" w:rsidR="00653605" w:rsidRDefault="00653605" w:rsidP="00653605"/>
        </w:tc>
        <w:tc>
          <w:tcPr>
            <w:tcW w:w="1335" w:type="dxa"/>
          </w:tcPr>
          <w:p w14:paraId="18B9F654" w14:textId="77777777" w:rsidR="00653605" w:rsidRDefault="00653605" w:rsidP="00653605"/>
        </w:tc>
        <w:tc>
          <w:tcPr>
            <w:tcW w:w="1336" w:type="dxa"/>
          </w:tcPr>
          <w:p w14:paraId="312BAAEA" w14:textId="77777777" w:rsidR="00653605" w:rsidRDefault="00653605" w:rsidP="00653605"/>
        </w:tc>
        <w:tc>
          <w:tcPr>
            <w:tcW w:w="1336" w:type="dxa"/>
          </w:tcPr>
          <w:p w14:paraId="7348A7E6" w14:textId="27F711F3" w:rsidR="00653605" w:rsidRDefault="00653605" w:rsidP="00653605">
            <w:r>
              <w:t>Tibia</w:t>
            </w:r>
          </w:p>
        </w:tc>
        <w:tc>
          <w:tcPr>
            <w:tcW w:w="1336" w:type="dxa"/>
          </w:tcPr>
          <w:p w14:paraId="455E1B0A" w14:textId="0942A90E" w:rsidR="00653605" w:rsidRDefault="00653605" w:rsidP="00653605">
            <w:r>
              <w:t>NA</w:t>
            </w:r>
          </w:p>
        </w:tc>
        <w:tc>
          <w:tcPr>
            <w:tcW w:w="1336" w:type="dxa"/>
          </w:tcPr>
          <w:p w14:paraId="46402B78" w14:textId="569560BB" w:rsidR="00653605" w:rsidRDefault="00653605" w:rsidP="00653605">
            <w:r>
              <w:t>SL</w:t>
            </w:r>
          </w:p>
        </w:tc>
        <w:tc>
          <w:tcPr>
            <w:tcW w:w="1336" w:type="dxa"/>
          </w:tcPr>
          <w:p w14:paraId="26D07675" w14:textId="77777777" w:rsidR="00653605" w:rsidRDefault="00653605" w:rsidP="00653605"/>
        </w:tc>
      </w:tr>
      <w:tr w:rsidR="00653605" w14:paraId="78865122" w14:textId="77777777" w:rsidTr="00653605">
        <w:tc>
          <w:tcPr>
            <w:tcW w:w="1335" w:type="dxa"/>
          </w:tcPr>
          <w:p w14:paraId="463F6654" w14:textId="77777777" w:rsidR="00653605" w:rsidRDefault="00653605" w:rsidP="00653605"/>
        </w:tc>
        <w:tc>
          <w:tcPr>
            <w:tcW w:w="1335" w:type="dxa"/>
          </w:tcPr>
          <w:p w14:paraId="09457F42" w14:textId="77777777" w:rsidR="00653605" w:rsidRDefault="00653605" w:rsidP="00653605"/>
        </w:tc>
        <w:tc>
          <w:tcPr>
            <w:tcW w:w="1336" w:type="dxa"/>
          </w:tcPr>
          <w:p w14:paraId="4A2FB92E" w14:textId="77777777" w:rsidR="00653605" w:rsidRDefault="00653605" w:rsidP="00653605"/>
        </w:tc>
        <w:tc>
          <w:tcPr>
            <w:tcW w:w="1336" w:type="dxa"/>
          </w:tcPr>
          <w:p w14:paraId="23DFE803" w14:textId="77777777" w:rsidR="00653605" w:rsidRDefault="00653605" w:rsidP="00653605"/>
        </w:tc>
        <w:tc>
          <w:tcPr>
            <w:tcW w:w="1336" w:type="dxa"/>
          </w:tcPr>
          <w:p w14:paraId="5FD48DCF" w14:textId="77777777" w:rsidR="00653605" w:rsidRDefault="00653605" w:rsidP="00653605"/>
        </w:tc>
        <w:tc>
          <w:tcPr>
            <w:tcW w:w="1336" w:type="dxa"/>
          </w:tcPr>
          <w:p w14:paraId="78512C6A" w14:textId="77777777" w:rsidR="00653605" w:rsidRDefault="00653605" w:rsidP="00653605"/>
        </w:tc>
        <w:tc>
          <w:tcPr>
            <w:tcW w:w="1336" w:type="dxa"/>
          </w:tcPr>
          <w:p w14:paraId="5D21E620" w14:textId="77777777" w:rsidR="00653605" w:rsidRDefault="00653605" w:rsidP="00653605"/>
        </w:tc>
      </w:tr>
      <w:tr w:rsidR="00653605" w14:paraId="691982A9" w14:textId="77777777" w:rsidTr="00653605">
        <w:tc>
          <w:tcPr>
            <w:tcW w:w="1335" w:type="dxa"/>
          </w:tcPr>
          <w:p w14:paraId="53E37AB0" w14:textId="77777777" w:rsidR="00653605" w:rsidRDefault="00653605" w:rsidP="00653605"/>
        </w:tc>
        <w:tc>
          <w:tcPr>
            <w:tcW w:w="1335" w:type="dxa"/>
          </w:tcPr>
          <w:p w14:paraId="58E69D29" w14:textId="77777777" w:rsidR="00653605" w:rsidRDefault="00653605" w:rsidP="00653605"/>
        </w:tc>
        <w:tc>
          <w:tcPr>
            <w:tcW w:w="1336" w:type="dxa"/>
          </w:tcPr>
          <w:p w14:paraId="222804F7" w14:textId="77777777" w:rsidR="00653605" w:rsidRDefault="00653605" w:rsidP="00653605"/>
        </w:tc>
        <w:tc>
          <w:tcPr>
            <w:tcW w:w="1336" w:type="dxa"/>
          </w:tcPr>
          <w:p w14:paraId="74532DC0" w14:textId="77777777" w:rsidR="00653605" w:rsidRDefault="00653605" w:rsidP="00653605"/>
        </w:tc>
        <w:tc>
          <w:tcPr>
            <w:tcW w:w="1336" w:type="dxa"/>
          </w:tcPr>
          <w:p w14:paraId="360F1D88" w14:textId="77777777" w:rsidR="00653605" w:rsidRDefault="00653605" w:rsidP="00653605"/>
        </w:tc>
        <w:tc>
          <w:tcPr>
            <w:tcW w:w="1336" w:type="dxa"/>
          </w:tcPr>
          <w:p w14:paraId="7CECAAC4" w14:textId="77777777" w:rsidR="00653605" w:rsidRDefault="00653605" w:rsidP="00653605"/>
        </w:tc>
        <w:tc>
          <w:tcPr>
            <w:tcW w:w="1336" w:type="dxa"/>
          </w:tcPr>
          <w:p w14:paraId="1E602288" w14:textId="77777777" w:rsidR="00653605" w:rsidRDefault="00653605" w:rsidP="00653605"/>
        </w:tc>
      </w:tr>
    </w:tbl>
    <w:p w14:paraId="5BC5F1A2" w14:textId="53D3AC6A" w:rsidR="00653605" w:rsidRDefault="00653605" w:rsidP="00653605"/>
    <w:p w14:paraId="7A8A532B" w14:textId="27A591B5" w:rsidR="00653605" w:rsidRDefault="00653605" w:rsidP="00653605"/>
    <w:p w14:paraId="15D3949D" w14:textId="77777777" w:rsidR="00653605" w:rsidRDefault="00653605" w:rsidP="00653605"/>
    <w:p w14:paraId="31A5CBD4" w14:textId="3BACBCB3" w:rsidR="004621A4" w:rsidRDefault="004621A4" w:rsidP="004621A4"/>
    <w:p w14:paraId="7C5EF135" w14:textId="77777777" w:rsidR="00212C90" w:rsidRDefault="00212C90" w:rsidP="00212C90">
      <w:pPr>
        <w:rPr>
          <w:b/>
          <w:bCs/>
        </w:rPr>
      </w:pPr>
      <w:r w:rsidRPr="00212C90">
        <w:rPr>
          <w:b/>
          <w:bCs/>
        </w:rPr>
        <w:t>Problem:</w:t>
      </w:r>
    </w:p>
    <w:p w14:paraId="615883D9" w14:textId="7AEA3087" w:rsidR="00212C90" w:rsidRPr="00D7361B" w:rsidRDefault="00D7361B" w:rsidP="00212C90">
      <w:r w:rsidRPr="00D7361B">
        <w:t xml:space="preserve">Need to capitalize the E in elements, and add </w:t>
      </w:r>
      <w:proofErr w:type="gramStart"/>
      <w:r w:rsidRPr="00D7361B">
        <w:t>a</w:t>
      </w:r>
      <w:proofErr w:type="gramEnd"/>
      <w:r w:rsidRPr="00D7361B">
        <w:t xml:space="preserve"> underscore in between Biological and sex. Make the m in male capital. </w:t>
      </w:r>
    </w:p>
    <w:p w14:paraId="1BC716F1" w14:textId="77777777" w:rsidR="00212C90" w:rsidRDefault="00212C90" w:rsidP="00212C90"/>
    <w:p w14:paraId="3FC7DFBC" w14:textId="77777777" w:rsidR="00212C90" w:rsidRDefault="00212C90" w:rsidP="00212C90"/>
    <w:p w14:paraId="71DF145F" w14:textId="77777777" w:rsidR="00212C90" w:rsidRDefault="00212C90" w:rsidP="00212C90"/>
    <w:p w14:paraId="161D81FE" w14:textId="04C4EFAB" w:rsidR="00212C90" w:rsidRDefault="00212C90" w:rsidP="00212C90"/>
    <w:p w14:paraId="122B1704" w14:textId="1A1EA828" w:rsidR="00AE086D" w:rsidRDefault="00AE086D" w:rsidP="00212C90"/>
    <w:p w14:paraId="2525C6BF" w14:textId="35465A6A" w:rsidR="00AE086D" w:rsidRDefault="00AE086D" w:rsidP="00212C90"/>
    <w:p w14:paraId="670763DB" w14:textId="218EB01D" w:rsidR="00AE086D" w:rsidRDefault="00AE086D" w:rsidP="00212C90"/>
    <w:p w14:paraId="7A06FD0F" w14:textId="77777777" w:rsidR="00AE086D" w:rsidRDefault="00AE086D" w:rsidP="00212C90"/>
    <w:p w14:paraId="05109BF5" w14:textId="077EBF7A" w:rsidR="00212C90" w:rsidRDefault="00212C90" w:rsidP="00212C90">
      <w:pPr>
        <w:rPr>
          <w:b/>
          <w:bCs/>
        </w:rPr>
      </w:pPr>
      <w:r w:rsidRPr="00212C90">
        <w:rPr>
          <w:b/>
          <w:bCs/>
        </w:rPr>
        <w:lastRenderedPageBreak/>
        <w:t>Better version:</w:t>
      </w:r>
    </w:p>
    <w:tbl>
      <w:tblPr>
        <w:tblStyle w:val="TableGrid"/>
        <w:tblW w:w="0" w:type="auto"/>
        <w:tblLook w:val="04A0" w:firstRow="1" w:lastRow="0" w:firstColumn="1" w:lastColumn="0" w:noHBand="0" w:noVBand="1"/>
      </w:tblPr>
      <w:tblGrid>
        <w:gridCol w:w="1317"/>
        <w:gridCol w:w="1318"/>
        <w:gridCol w:w="1320"/>
        <w:gridCol w:w="1322"/>
        <w:gridCol w:w="1472"/>
        <w:gridCol w:w="1320"/>
        <w:gridCol w:w="1281"/>
      </w:tblGrid>
      <w:tr w:rsidR="00AE086D" w14:paraId="08EAEC2F" w14:textId="77777777" w:rsidTr="00AE086D">
        <w:tc>
          <w:tcPr>
            <w:tcW w:w="1335" w:type="dxa"/>
          </w:tcPr>
          <w:p w14:paraId="08042974" w14:textId="77777777" w:rsidR="00AE086D" w:rsidRDefault="00AE086D" w:rsidP="00AE086D"/>
        </w:tc>
        <w:tc>
          <w:tcPr>
            <w:tcW w:w="1335" w:type="dxa"/>
          </w:tcPr>
          <w:p w14:paraId="22B6FFB7" w14:textId="77777777" w:rsidR="00AE086D" w:rsidRDefault="00AE086D" w:rsidP="00AE086D"/>
        </w:tc>
        <w:tc>
          <w:tcPr>
            <w:tcW w:w="1336" w:type="dxa"/>
          </w:tcPr>
          <w:p w14:paraId="617CC846" w14:textId="77777777" w:rsidR="00AE086D" w:rsidRDefault="00AE086D" w:rsidP="00AE086D"/>
        </w:tc>
        <w:tc>
          <w:tcPr>
            <w:tcW w:w="1336" w:type="dxa"/>
          </w:tcPr>
          <w:p w14:paraId="0B1C197F" w14:textId="77777777" w:rsidR="00AE086D" w:rsidRDefault="00AE086D" w:rsidP="00AE086D"/>
        </w:tc>
        <w:tc>
          <w:tcPr>
            <w:tcW w:w="1336" w:type="dxa"/>
          </w:tcPr>
          <w:p w14:paraId="500ADE79" w14:textId="77777777" w:rsidR="00AE086D" w:rsidRDefault="00AE086D" w:rsidP="00AE086D"/>
        </w:tc>
        <w:tc>
          <w:tcPr>
            <w:tcW w:w="1336" w:type="dxa"/>
          </w:tcPr>
          <w:p w14:paraId="4C05B0C8" w14:textId="77777777" w:rsidR="00AE086D" w:rsidRDefault="00AE086D" w:rsidP="00AE086D"/>
        </w:tc>
        <w:tc>
          <w:tcPr>
            <w:tcW w:w="1336" w:type="dxa"/>
          </w:tcPr>
          <w:p w14:paraId="115BC6EB" w14:textId="77777777" w:rsidR="00AE086D" w:rsidRDefault="00AE086D" w:rsidP="00AE086D"/>
        </w:tc>
      </w:tr>
      <w:tr w:rsidR="00AE086D" w14:paraId="68C4D4E2" w14:textId="77777777" w:rsidTr="00AE086D">
        <w:tc>
          <w:tcPr>
            <w:tcW w:w="1335" w:type="dxa"/>
          </w:tcPr>
          <w:p w14:paraId="37736D23" w14:textId="77777777" w:rsidR="00AE086D" w:rsidRDefault="00AE086D" w:rsidP="00AE086D"/>
        </w:tc>
        <w:tc>
          <w:tcPr>
            <w:tcW w:w="1335" w:type="dxa"/>
          </w:tcPr>
          <w:p w14:paraId="622EBC0B" w14:textId="77777777" w:rsidR="00AE086D" w:rsidRDefault="00AE086D" w:rsidP="00AE086D"/>
        </w:tc>
        <w:tc>
          <w:tcPr>
            <w:tcW w:w="1336" w:type="dxa"/>
          </w:tcPr>
          <w:p w14:paraId="35F0D427" w14:textId="77777777" w:rsidR="00AE086D" w:rsidRDefault="00AE086D" w:rsidP="00AE086D">
            <w:r>
              <w:t>Site</w:t>
            </w:r>
          </w:p>
        </w:tc>
        <w:tc>
          <w:tcPr>
            <w:tcW w:w="1336" w:type="dxa"/>
          </w:tcPr>
          <w:p w14:paraId="7307B40E" w14:textId="5341E6E7" w:rsidR="00AE086D" w:rsidRDefault="00D7361B" w:rsidP="00AE086D">
            <w:r>
              <w:t>E</w:t>
            </w:r>
            <w:r w:rsidR="00AE086D">
              <w:t>lements</w:t>
            </w:r>
          </w:p>
        </w:tc>
        <w:tc>
          <w:tcPr>
            <w:tcW w:w="1336" w:type="dxa"/>
          </w:tcPr>
          <w:p w14:paraId="09937FC4" w14:textId="28979E64" w:rsidR="00AE086D" w:rsidRDefault="00AE086D" w:rsidP="00AE086D">
            <w:proofErr w:type="spellStart"/>
            <w:r>
              <w:t>Biological</w:t>
            </w:r>
            <w:r w:rsidR="00D7361B">
              <w:t>_</w:t>
            </w:r>
            <w:r>
              <w:t>sex</w:t>
            </w:r>
            <w:proofErr w:type="spellEnd"/>
          </w:p>
        </w:tc>
        <w:tc>
          <w:tcPr>
            <w:tcW w:w="1336" w:type="dxa"/>
          </w:tcPr>
          <w:p w14:paraId="7A992D49" w14:textId="77777777" w:rsidR="00AE086D" w:rsidRDefault="00AE086D" w:rsidP="00AE086D">
            <w:r>
              <w:t xml:space="preserve">Analysist </w:t>
            </w:r>
          </w:p>
        </w:tc>
        <w:tc>
          <w:tcPr>
            <w:tcW w:w="1336" w:type="dxa"/>
          </w:tcPr>
          <w:p w14:paraId="616B345E" w14:textId="77777777" w:rsidR="00AE086D" w:rsidRDefault="00AE086D" w:rsidP="00AE086D"/>
        </w:tc>
      </w:tr>
      <w:tr w:rsidR="00AE086D" w14:paraId="5F01541C" w14:textId="77777777" w:rsidTr="00AE086D">
        <w:tc>
          <w:tcPr>
            <w:tcW w:w="1335" w:type="dxa"/>
          </w:tcPr>
          <w:p w14:paraId="6227E107" w14:textId="77777777" w:rsidR="00AE086D" w:rsidRDefault="00AE086D" w:rsidP="00AE086D"/>
        </w:tc>
        <w:tc>
          <w:tcPr>
            <w:tcW w:w="1335" w:type="dxa"/>
          </w:tcPr>
          <w:p w14:paraId="2EF0BE35" w14:textId="77777777" w:rsidR="00AE086D" w:rsidRDefault="00AE086D" w:rsidP="00AE086D">
            <w:r>
              <w:t>Skeleton UW-503</w:t>
            </w:r>
          </w:p>
        </w:tc>
        <w:tc>
          <w:tcPr>
            <w:tcW w:w="1336" w:type="dxa"/>
          </w:tcPr>
          <w:p w14:paraId="64BDC9F9" w14:textId="77777777" w:rsidR="00AE086D" w:rsidRDefault="00AE086D" w:rsidP="00AE086D"/>
        </w:tc>
        <w:tc>
          <w:tcPr>
            <w:tcW w:w="1336" w:type="dxa"/>
          </w:tcPr>
          <w:p w14:paraId="5FFA43AD" w14:textId="77777777" w:rsidR="00AE086D" w:rsidRDefault="00AE086D" w:rsidP="00AE086D"/>
        </w:tc>
        <w:tc>
          <w:tcPr>
            <w:tcW w:w="1336" w:type="dxa"/>
          </w:tcPr>
          <w:p w14:paraId="1F03251B" w14:textId="77777777" w:rsidR="00AE086D" w:rsidRDefault="00AE086D" w:rsidP="00AE086D"/>
        </w:tc>
        <w:tc>
          <w:tcPr>
            <w:tcW w:w="1336" w:type="dxa"/>
          </w:tcPr>
          <w:p w14:paraId="56B34DCE" w14:textId="77777777" w:rsidR="00AE086D" w:rsidRDefault="00AE086D" w:rsidP="00AE086D"/>
        </w:tc>
        <w:tc>
          <w:tcPr>
            <w:tcW w:w="1336" w:type="dxa"/>
          </w:tcPr>
          <w:p w14:paraId="37BCBF3D" w14:textId="77777777" w:rsidR="00AE086D" w:rsidRDefault="00AE086D" w:rsidP="00AE086D"/>
        </w:tc>
      </w:tr>
      <w:tr w:rsidR="00AE086D" w14:paraId="1A6BA979" w14:textId="77777777" w:rsidTr="00AE086D">
        <w:tc>
          <w:tcPr>
            <w:tcW w:w="1335" w:type="dxa"/>
          </w:tcPr>
          <w:p w14:paraId="5104A4EA" w14:textId="77777777" w:rsidR="00AE086D" w:rsidRDefault="00AE086D" w:rsidP="00AE086D">
            <w:r>
              <w:t>Transect A</w:t>
            </w:r>
          </w:p>
        </w:tc>
        <w:tc>
          <w:tcPr>
            <w:tcW w:w="1335" w:type="dxa"/>
          </w:tcPr>
          <w:p w14:paraId="3A3790AE" w14:textId="77777777" w:rsidR="00AE086D" w:rsidRDefault="00AE086D" w:rsidP="00AE086D"/>
        </w:tc>
        <w:tc>
          <w:tcPr>
            <w:tcW w:w="1336" w:type="dxa"/>
          </w:tcPr>
          <w:p w14:paraId="00B63DBA" w14:textId="77777777" w:rsidR="00AE086D" w:rsidRDefault="00AE086D" w:rsidP="00AE086D">
            <w:proofErr w:type="spellStart"/>
            <w:r>
              <w:t>Oblion</w:t>
            </w:r>
            <w:proofErr w:type="spellEnd"/>
            <w:r>
              <w:t xml:space="preserve"> </w:t>
            </w:r>
          </w:p>
        </w:tc>
        <w:tc>
          <w:tcPr>
            <w:tcW w:w="1336" w:type="dxa"/>
          </w:tcPr>
          <w:p w14:paraId="6A6ACC3A" w14:textId="77777777" w:rsidR="00AE086D" w:rsidRDefault="00AE086D" w:rsidP="00AE086D">
            <w:r>
              <w:t>Pelvis</w:t>
            </w:r>
          </w:p>
        </w:tc>
        <w:tc>
          <w:tcPr>
            <w:tcW w:w="1336" w:type="dxa"/>
          </w:tcPr>
          <w:p w14:paraId="1E29CE1A" w14:textId="77777777" w:rsidR="00AE086D" w:rsidRDefault="00AE086D" w:rsidP="00AE086D">
            <w:r>
              <w:t>Male</w:t>
            </w:r>
          </w:p>
        </w:tc>
        <w:tc>
          <w:tcPr>
            <w:tcW w:w="1336" w:type="dxa"/>
          </w:tcPr>
          <w:p w14:paraId="44D47225" w14:textId="77777777" w:rsidR="00AE086D" w:rsidRDefault="00AE086D" w:rsidP="00AE086D">
            <w:r>
              <w:t>GP</w:t>
            </w:r>
          </w:p>
        </w:tc>
        <w:tc>
          <w:tcPr>
            <w:tcW w:w="1336" w:type="dxa"/>
          </w:tcPr>
          <w:p w14:paraId="252BBFD9" w14:textId="77777777" w:rsidR="00AE086D" w:rsidRDefault="00AE086D" w:rsidP="00AE086D"/>
        </w:tc>
      </w:tr>
      <w:tr w:rsidR="00AE086D" w14:paraId="62D480A3" w14:textId="77777777" w:rsidTr="00AE086D">
        <w:tc>
          <w:tcPr>
            <w:tcW w:w="1335" w:type="dxa"/>
          </w:tcPr>
          <w:p w14:paraId="2F513EEE" w14:textId="77777777" w:rsidR="00AE086D" w:rsidRDefault="00AE086D" w:rsidP="00AE086D"/>
        </w:tc>
        <w:tc>
          <w:tcPr>
            <w:tcW w:w="1335" w:type="dxa"/>
          </w:tcPr>
          <w:p w14:paraId="5AE7FE3C" w14:textId="77777777" w:rsidR="00AE086D" w:rsidRDefault="00AE086D" w:rsidP="00AE086D"/>
        </w:tc>
        <w:tc>
          <w:tcPr>
            <w:tcW w:w="1336" w:type="dxa"/>
          </w:tcPr>
          <w:p w14:paraId="11113278" w14:textId="77777777" w:rsidR="00AE086D" w:rsidRDefault="00AE086D" w:rsidP="00AE086D"/>
        </w:tc>
        <w:tc>
          <w:tcPr>
            <w:tcW w:w="1336" w:type="dxa"/>
          </w:tcPr>
          <w:p w14:paraId="5BC9E3EF" w14:textId="7CB9C123" w:rsidR="00AE086D" w:rsidRDefault="00D7361B" w:rsidP="00AE086D">
            <w:r>
              <w:t>F</w:t>
            </w:r>
            <w:r w:rsidR="00AE086D">
              <w:t>emur</w:t>
            </w:r>
          </w:p>
        </w:tc>
        <w:tc>
          <w:tcPr>
            <w:tcW w:w="1336" w:type="dxa"/>
          </w:tcPr>
          <w:p w14:paraId="6B3A2675" w14:textId="415E0C14" w:rsidR="00AE086D" w:rsidRDefault="00D7361B" w:rsidP="00AE086D">
            <w:r>
              <w:t>M</w:t>
            </w:r>
            <w:r w:rsidR="00AE086D">
              <w:t>ale</w:t>
            </w:r>
          </w:p>
        </w:tc>
        <w:tc>
          <w:tcPr>
            <w:tcW w:w="1336" w:type="dxa"/>
          </w:tcPr>
          <w:p w14:paraId="30E24027" w14:textId="77777777" w:rsidR="00AE086D" w:rsidRDefault="00AE086D" w:rsidP="00AE086D">
            <w:r>
              <w:t>GP</w:t>
            </w:r>
          </w:p>
        </w:tc>
        <w:tc>
          <w:tcPr>
            <w:tcW w:w="1336" w:type="dxa"/>
          </w:tcPr>
          <w:p w14:paraId="72C3F680" w14:textId="77777777" w:rsidR="00AE086D" w:rsidRDefault="00AE086D" w:rsidP="00AE086D"/>
        </w:tc>
      </w:tr>
      <w:tr w:rsidR="00AE086D" w14:paraId="6F7EB48F" w14:textId="77777777" w:rsidTr="00AE086D">
        <w:tc>
          <w:tcPr>
            <w:tcW w:w="1335" w:type="dxa"/>
          </w:tcPr>
          <w:p w14:paraId="0D57DC0A" w14:textId="77777777" w:rsidR="00AE086D" w:rsidRDefault="00AE086D" w:rsidP="00AE086D"/>
        </w:tc>
        <w:tc>
          <w:tcPr>
            <w:tcW w:w="1335" w:type="dxa"/>
          </w:tcPr>
          <w:p w14:paraId="7EA1118B" w14:textId="77777777" w:rsidR="00AE086D" w:rsidRDefault="00AE086D" w:rsidP="00AE086D"/>
        </w:tc>
        <w:tc>
          <w:tcPr>
            <w:tcW w:w="1336" w:type="dxa"/>
          </w:tcPr>
          <w:p w14:paraId="042AFE41" w14:textId="77777777" w:rsidR="00AE086D" w:rsidRDefault="00AE086D" w:rsidP="00AE086D"/>
        </w:tc>
        <w:tc>
          <w:tcPr>
            <w:tcW w:w="1336" w:type="dxa"/>
          </w:tcPr>
          <w:p w14:paraId="0068C7BA" w14:textId="77777777" w:rsidR="00AE086D" w:rsidRDefault="00AE086D" w:rsidP="00AE086D"/>
        </w:tc>
        <w:tc>
          <w:tcPr>
            <w:tcW w:w="1336" w:type="dxa"/>
          </w:tcPr>
          <w:p w14:paraId="4EC2E251" w14:textId="77777777" w:rsidR="00AE086D" w:rsidRDefault="00AE086D" w:rsidP="00AE086D"/>
        </w:tc>
        <w:tc>
          <w:tcPr>
            <w:tcW w:w="1336" w:type="dxa"/>
          </w:tcPr>
          <w:p w14:paraId="25711CAA" w14:textId="77777777" w:rsidR="00AE086D" w:rsidRDefault="00AE086D" w:rsidP="00AE086D"/>
        </w:tc>
        <w:tc>
          <w:tcPr>
            <w:tcW w:w="1336" w:type="dxa"/>
          </w:tcPr>
          <w:p w14:paraId="7F656272" w14:textId="77777777" w:rsidR="00AE086D" w:rsidRDefault="00AE086D" w:rsidP="00AE086D"/>
        </w:tc>
      </w:tr>
      <w:tr w:rsidR="00AE086D" w14:paraId="013D9D02" w14:textId="77777777" w:rsidTr="00AE086D">
        <w:tc>
          <w:tcPr>
            <w:tcW w:w="1335" w:type="dxa"/>
          </w:tcPr>
          <w:p w14:paraId="6AE1C99B" w14:textId="77777777" w:rsidR="00AE086D" w:rsidRDefault="00AE086D" w:rsidP="00AE086D"/>
        </w:tc>
        <w:tc>
          <w:tcPr>
            <w:tcW w:w="1335" w:type="dxa"/>
          </w:tcPr>
          <w:p w14:paraId="730042A8" w14:textId="77777777" w:rsidR="00AE086D" w:rsidRDefault="00AE086D" w:rsidP="00AE086D"/>
        </w:tc>
        <w:tc>
          <w:tcPr>
            <w:tcW w:w="1336" w:type="dxa"/>
          </w:tcPr>
          <w:p w14:paraId="6C0A10E7" w14:textId="77777777" w:rsidR="00AE086D" w:rsidRDefault="00AE086D" w:rsidP="00AE086D"/>
        </w:tc>
        <w:tc>
          <w:tcPr>
            <w:tcW w:w="1336" w:type="dxa"/>
          </w:tcPr>
          <w:p w14:paraId="59376115" w14:textId="77777777" w:rsidR="00AE086D" w:rsidRDefault="00AE086D" w:rsidP="00AE086D"/>
        </w:tc>
        <w:tc>
          <w:tcPr>
            <w:tcW w:w="1336" w:type="dxa"/>
          </w:tcPr>
          <w:p w14:paraId="3C944383" w14:textId="77777777" w:rsidR="00AE086D" w:rsidRDefault="00AE086D" w:rsidP="00AE086D"/>
        </w:tc>
        <w:tc>
          <w:tcPr>
            <w:tcW w:w="1336" w:type="dxa"/>
          </w:tcPr>
          <w:p w14:paraId="1EEECD1C" w14:textId="77777777" w:rsidR="00AE086D" w:rsidRDefault="00AE086D" w:rsidP="00AE086D"/>
        </w:tc>
        <w:tc>
          <w:tcPr>
            <w:tcW w:w="1336" w:type="dxa"/>
          </w:tcPr>
          <w:p w14:paraId="4A3F80D1" w14:textId="77777777" w:rsidR="00AE086D" w:rsidRDefault="00AE086D" w:rsidP="00AE086D"/>
        </w:tc>
      </w:tr>
      <w:tr w:rsidR="00AE086D" w14:paraId="65AAB5B5" w14:textId="77777777" w:rsidTr="00AE086D">
        <w:tc>
          <w:tcPr>
            <w:tcW w:w="1335" w:type="dxa"/>
          </w:tcPr>
          <w:p w14:paraId="33BD095A" w14:textId="77777777" w:rsidR="00AE086D" w:rsidRDefault="00AE086D" w:rsidP="00AE086D"/>
        </w:tc>
        <w:tc>
          <w:tcPr>
            <w:tcW w:w="1335" w:type="dxa"/>
          </w:tcPr>
          <w:p w14:paraId="761CA14D" w14:textId="77777777" w:rsidR="00AE086D" w:rsidRDefault="00AE086D" w:rsidP="00AE086D"/>
        </w:tc>
        <w:tc>
          <w:tcPr>
            <w:tcW w:w="1336" w:type="dxa"/>
          </w:tcPr>
          <w:p w14:paraId="436509FC" w14:textId="77777777" w:rsidR="00AE086D" w:rsidRDefault="00AE086D" w:rsidP="00AE086D"/>
        </w:tc>
        <w:tc>
          <w:tcPr>
            <w:tcW w:w="1336" w:type="dxa"/>
          </w:tcPr>
          <w:p w14:paraId="163CE649" w14:textId="77777777" w:rsidR="00AE086D" w:rsidRDefault="00AE086D" w:rsidP="00AE086D"/>
        </w:tc>
        <w:tc>
          <w:tcPr>
            <w:tcW w:w="1336" w:type="dxa"/>
          </w:tcPr>
          <w:p w14:paraId="395B3AEA" w14:textId="77777777" w:rsidR="00AE086D" w:rsidRDefault="00AE086D" w:rsidP="00AE086D"/>
        </w:tc>
        <w:tc>
          <w:tcPr>
            <w:tcW w:w="1336" w:type="dxa"/>
          </w:tcPr>
          <w:p w14:paraId="7BEFE5EA" w14:textId="77777777" w:rsidR="00AE086D" w:rsidRDefault="00AE086D" w:rsidP="00AE086D"/>
        </w:tc>
        <w:tc>
          <w:tcPr>
            <w:tcW w:w="1336" w:type="dxa"/>
          </w:tcPr>
          <w:p w14:paraId="3D544A14" w14:textId="77777777" w:rsidR="00AE086D" w:rsidRDefault="00AE086D" w:rsidP="00AE086D"/>
        </w:tc>
      </w:tr>
      <w:tr w:rsidR="00AE086D" w14:paraId="40186AE5" w14:textId="77777777" w:rsidTr="00AE086D">
        <w:tc>
          <w:tcPr>
            <w:tcW w:w="1335" w:type="dxa"/>
          </w:tcPr>
          <w:p w14:paraId="6109D5CA" w14:textId="77777777" w:rsidR="00AE086D" w:rsidRDefault="00AE086D" w:rsidP="00AE086D"/>
        </w:tc>
        <w:tc>
          <w:tcPr>
            <w:tcW w:w="1335" w:type="dxa"/>
          </w:tcPr>
          <w:p w14:paraId="515B9BF2" w14:textId="77777777" w:rsidR="00AE086D" w:rsidRDefault="00AE086D" w:rsidP="00AE086D">
            <w:r>
              <w:t>Skeleton UW-504</w:t>
            </w:r>
          </w:p>
        </w:tc>
        <w:tc>
          <w:tcPr>
            <w:tcW w:w="1336" w:type="dxa"/>
          </w:tcPr>
          <w:p w14:paraId="427A6C87" w14:textId="77777777" w:rsidR="00AE086D" w:rsidRDefault="00AE086D" w:rsidP="00AE086D"/>
        </w:tc>
        <w:tc>
          <w:tcPr>
            <w:tcW w:w="1336" w:type="dxa"/>
          </w:tcPr>
          <w:p w14:paraId="6DA25A2C" w14:textId="77777777" w:rsidR="00AE086D" w:rsidRDefault="00AE086D" w:rsidP="00AE086D"/>
        </w:tc>
        <w:tc>
          <w:tcPr>
            <w:tcW w:w="1336" w:type="dxa"/>
          </w:tcPr>
          <w:p w14:paraId="086A2FBE" w14:textId="77777777" w:rsidR="00AE086D" w:rsidRDefault="00AE086D" w:rsidP="00AE086D"/>
        </w:tc>
        <w:tc>
          <w:tcPr>
            <w:tcW w:w="1336" w:type="dxa"/>
          </w:tcPr>
          <w:p w14:paraId="6CB632E9" w14:textId="77777777" w:rsidR="00AE086D" w:rsidRDefault="00AE086D" w:rsidP="00AE086D"/>
        </w:tc>
        <w:tc>
          <w:tcPr>
            <w:tcW w:w="1336" w:type="dxa"/>
          </w:tcPr>
          <w:p w14:paraId="24CBF8E7" w14:textId="77777777" w:rsidR="00AE086D" w:rsidRDefault="00AE086D" w:rsidP="00AE086D"/>
        </w:tc>
      </w:tr>
      <w:tr w:rsidR="00AE086D" w14:paraId="1CB138E7" w14:textId="77777777" w:rsidTr="00AE086D">
        <w:tc>
          <w:tcPr>
            <w:tcW w:w="1335" w:type="dxa"/>
          </w:tcPr>
          <w:p w14:paraId="03C996C8" w14:textId="77777777" w:rsidR="00AE086D" w:rsidRDefault="00AE086D" w:rsidP="00AE086D">
            <w:r>
              <w:t>Transect B</w:t>
            </w:r>
          </w:p>
        </w:tc>
        <w:tc>
          <w:tcPr>
            <w:tcW w:w="1335" w:type="dxa"/>
          </w:tcPr>
          <w:p w14:paraId="67AA23FC" w14:textId="77777777" w:rsidR="00AE086D" w:rsidRDefault="00AE086D" w:rsidP="00AE086D"/>
        </w:tc>
        <w:tc>
          <w:tcPr>
            <w:tcW w:w="1336" w:type="dxa"/>
          </w:tcPr>
          <w:p w14:paraId="053376A2" w14:textId="77777777" w:rsidR="00AE086D" w:rsidRDefault="00AE086D" w:rsidP="00AE086D">
            <w:proofErr w:type="spellStart"/>
            <w:r>
              <w:t>PineTree</w:t>
            </w:r>
            <w:proofErr w:type="spellEnd"/>
          </w:p>
        </w:tc>
        <w:tc>
          <w:tcPr>
            <w:tcW w:w="1336" w:type="dxa"/>
          </w:tcPr>
          <w:p w14:paraId="225AD089" w14:textId="77777777" w:rsidR="00AE086D" w:rsidRDefault="00AE086D" w:rsidP="00AE086D">
            <w:r>
              <w:t>Cranium</w:t>
            </w:r>
          </w:p>
        </w:tc>
        <w:tc>
          <w:tcPr>
            <w:tcW w:w="1336" w:type="dxa"/>
          </w:tcPr>
          <w:p w14:paraId="10FEEDA4" w14:textId="77777777" w:rsidR="00AE086D" w:rsidRDefault="00AE086D" w:rsidP="00AE086D">
            <w:r>
              <w:t>Female</w:t>
            </w:r>
          </w:p>
        </w:tc>
        <w:tc>
          <w:tcPr>
            <w:tcW w:w="1336" w:type="dxa"/>
          </w:tcPr>
          <w:p w14:paraId="1EEF6633" w14:textId="77777777" w:rsidR="00AE086D" w:rsidRDefault="00AE086D" w:rsidP="00AE086D">
            <w:r>
              <w:t>SL</w:t>
            </w:r>
          </w:p>
        </w:tc>
        <w:tc>
          <w:tcPr>
            <w:tcW w:w="1336" w:type="dxa"/>
          </w:tcPr>
          <w:p w14:paraId="61308027" w14:textId="77777777" w:rsidR="00AE086D" w:rsidRDefault="00AE086D" w:rsidP="00AE086D"/>
        </w:tc>
      </w:tr>
      <w:tr w:rsidR="00AE086D" w14:paraId="5DC17D15" w14:textId="77777777" w:rsidTr="00AE086D">
        <w:tc>
          <w:tcPr>
            <w:tcW w:w="1335" w:type="dxa"/>
          </w:tcPr>
          <w:p w14:paraId="55E0BC80" w14:textId="77777777" w:rsidR="00AE086D" w:rsidRDefault="00AE086D" w:rsidP="00AE086D"/>
        </w:tc>
        <w:tc>
          <w:tcPr>
            <w:tcW w:w="1335" w:type="dxa"/>
          </w:tcPr>
          <w:p w14:paraId="29AC5863" w14:textId="77777777" w:rsidR="00AE086D" w:rsidRDefault="00AE086D" w:rsidP="00AE086D"/>
        </w:tc>
        <w:tc>
          <w:tcPr>
            <w:tcW w:w="1336" w:type="dxa"/>
          </w:tcPr>
          <w:p w14:paraId="53C7984B" w14:textId="77777777" w:rsidR="00AE086D" w:rsidRDefault="00AE086D" w:rsidP="00AE086D"/>
        </w:tc>
        <w:tc>
          <w:tcPr>
            <w:tcW w:w="1336" w:type="dxa"/>
          </w:tcPr>
          <w:p w14:paraId="2B2A5648" w14:textId="77777777" w:rsidR="00AE086D" w:rsidRDefault="00AE086D" w:rsidP="00AE086D">
            <w:r>
              <w:t>Pelvis</w:t>
            </w:r>
          </w:p>
        </w:tc>
        <w:tc>
          <w:tcPr>
            <w:tcW w:w="1336" w:type="dxa"/>
          </w:tcPr>
          <w:p w14:paraId="123CC440" w14:textId="77777777" w:rsidR="00AE086D" w:rsidRDefault="00AE086D" w:rsidP="00AE086D">
            <w:r>
              <w:t>Female</w:t>
            </w:r>
          </w:p>
        </w:tc>
        <w:tc>
          <w:tcPr>
            <w:tcW w:w="1336" w:type="dxa"/>
          </w:tcPr>
          <w:p w14:paraId="404198A7" w14:textId="77777777" w:rsidR="00AE086D" w:rsidRDefault="00AE086D" w:rsidP="00AE086D">
            <w:r>
              <w:t>SL</w:t>
            </w:r>
          </w:p>
        </w:tc>
        <w:tc>
          <w:tcPr>
            <w:tcW w:w="1336" w:type="dxa"/>
          </w:tcPr>
          <w:p w14:paraId="2F8A0A7F" w14:textId="77777777" w:rsidR="00AE086D" w:rsidRDefault="00AE086D" w:rsidP="00AE086D"/>
        </w:tc>
      </w:tr>
      <w:tr w:rsidR="00AE086D" w14:paraId="12A3FF20" w14:textId="77777777" w:rsidTr="00AE086D">
        <w:tc>
          <w:tcPr>
            <w:tcW w:w="1335" w:type="dxa"/>
          </w:tcPr>
          <w:p w14:paraId="62E86B63" w14:textId="77777777" w:rsidR="00AE086D" w:rsidRDefault="00AE086D" w:rsidP="00AE086D"/>
        </w:tc>
        <w:tc>
          <w:tcPr>
            <w:tcW w:w="1335" w:type="dxa"/>
          </w:tcPr>
          <w:p w14:paraId="096CB03A" w14:textId="77777777" w:rsidR="00AE086D" w:rsidRDefault="00AE086D" w:rsidP="00AE086D"/>
        </w:tc>
        <w:tc>
          <w:tcPr>
            <w:tcW w:w="1336" w:type="dxa"/>
          </w:tcPr>
          <w:p w14:paraId="29B14CD5" w14:textId="77777777" w:rsidR="00AE086D" w:rsidRDefault="00AE086D" w:rsidP="00AE086D"/>
        </w:tc>
        <w:tc>
          <w:tcPr>
            <w:tcW w:w="1336" w:type="dxa"/>
          </w:tcPr>
          <w:p w14:paraId="11DD3DDB" w14:textId="77777777" w:rsidR="00AE086D" w:rsidRDefault="00AE086D" w:rsidP="00AE086D">
            <w:r>
              <w:t>Tibia</w:t>
            </w:r>
          </w:p>
        </w:tc>
        <w:tc>
          <w:tcPr>
            <w:tcW w:w="1336" w:type="dxa"/>
          </w:tcPr>
          <w:p w14:paraId="6F9AB00E" w14:textId="77777777" w:rsidR="00AE086D" w:rsidRDefault="00AE086D" w:rsidP="00AE086D">
            <w:r>
              <w:t>NA</w:t>
            </w:r>
          </w:p>
        </w:tc>
        <w:tc>
          <w:tcPr>
            <w:tcW w:w="1336" w:type="dxa"/>
          </w:tcPr>
          <w:p w14:paraId="1C60FD74" w14:textId="77777777" w:rsidR="00AE086D" w:rsidRDefault="00AE086D" w:rsidP="00AE086D">
            <w:r>
              <w:t>SL</w:t>
            </w:r>
          </w:p>
        </w:tc>
        <w:tc>
          <w:tcPr>
            <w:tcW w:w="1336" w:type="dxa"/>
          </w:tcPr>
          <w:p w14:paraId="4FE80210" w14:textId="77777777" w:rsidR="00AE086D" w:rsidRDefault="00AE086D" w:rsidP="00AE086D"/>
        </w:tc>
      </w:tr>
      <w:tr w:rsidR="00AE086D" w14:paraId="70F824B7" w14:textId="77777777" w:rsidTr="00AE086D">
        <w:tc>
          <w:tcPr>
            <w:tcW w:w="1335" w:type="dxa"/>
          </w:tcPr>
          <w:p w14:paraId="387F23E6" w14:textId="77777777" w:rsidR="00AE086D" w:rsidRDefault="00AE086D" w:rsidP="00AE086D"/>
        </w:tc>
        <w:tc>
          <w:tcPr>
            <w:tcW w:w="1335" w:type="dxa"/>
          </w:tcPr>
          <w:p w14:paraId="00910E04" w14:textId="77777777" w:rsidR="00AE086D" w:rsidRDefault="00AE086D" w:rsidP="00AE086D"/>
        </w:tc>
        <w:tc>
          <w:tcPr>
            <w:tcW w:w="1336" w:type="dxa"/>
          </w:tcPr>
          <w:p w14:paraId="57D372AA" w14:textId="77777777" w:rsidR="00AE086D" w:rsidRDefault="00AE086D" w:rsidP="00AE086D"/>
        </w:tc>
        <w:tc>
          <w:tcPr>
            <w:tcW w:w="1336" w:type="dxa"/>
          </w:tcPr>
          <w:p w14:paraId="65E2BAF9" w14:textId="77777777" w:rsidR="00AE086D" w:rsidRDefault="00AE086D" w:rsidP="00AE086D"/>
        </w:tc>
        <w:tc>
          <w:tcPr>
            <w:tcW w:w="1336" w:type="dxa"/>
          </w:tcPr>
          <w:p w14:paraId="462BD83F" w14:textId="77777777" w:rsidR="00AE086D" w:rsidRDefault="00AE086D" w:rsidP="00AE086D"/>
        </w:tc>
        <w:tc>
          <w:tcPr>
            <w:tcW w:w="1336" w:type="dxa"/>
          </w:tcPr>
          <w:p w14:paraId="1B13B10C" w14:textId="77777777" w:rsidR="00AE086D" w:rsidRDefault="00AE086D" w:rsidP="00AE086D"/>
        </w:tc>
        <w:tc>
          <w:tcPr>
            <w:tcW w:w="1336" w:type="dxa"/>
          </w:tcPr>
          <w:p w14:paraId="5D7BC9C3" w14:textId="77777777" w:rsidR="00AE086D" w:rsidRDefault="00AE086D" w:rsidP="00AE086D"/>
        </w:tc>
      </w:tr>
      <w:tr w:rsidR="00AE086D" w14:paraId="7314EC94" w14:textId="77777777" w:rsidTr="00AE086D">
        <w:tc>
          <w:tcPr>
            <w:tcW w:w="1335" w:type="dxa"/>
          </w:tcPr>
          <w:p w14:paraId="7AA56960" w14:textId="77777777" w:rsidR="00AE086D" w:rsidRDefault="00AE086D" w:rsidP="00AE086D"/>
        </w:tc>
        <w:tc>
          <w:tcPr>
            <w:tcW w:w="1335" w:type="dxa"/>
          </w:tcPr>
          <w:p w14:paraId="36C89378" w14:textId="77777777" w:rsidR="00AE086D" w:rsidRDefault="00AE086D" w:rsidP="00AE086D"/>
        </w:tc>
        <w:tc>
          <w:tcPr>
            <w:tcW w:w="1336" w:type="dxa"/>
          </w:tcPr>
          <w:p w14:paraId="47CE255B" w14:textId="77777777" w:rsidR="00AE086D" w:rsidRDefault="00AE086D" w:rsidP="00AE086D"/>
        </w:tc>
        <w:tc>
          <w:tcPr>
            <w:tcW w:w="1336" w:type="dxa"/>
          </w:tcPr>
          <w:p w14:paraId="4A7BE7D4" w14:textId="77777777" w:rsidR="00AE086D" w:rsidRDefault="00AE086D" w:rsidP="00AE086D"/>
        </w:tc>
        <w:tc>
          <w:tcPr>
            <w:tcW w:w="1336" w:type="dxa"/>
          </w:tcPr>
          <w:p w14:paraId="0E798CB5" w14:textId="77777777" w:rsidR="00AE086D" w:rsidRDefault="00AE086D" w:rsidP="00AE086D"/>
        </w:tc>
        <w:tc>
          <w:tcPr>
            <w:tcW w:w="1336" w:type="dxa"/>
          </w:tcPr>
          <w:p w14:paraId="6817A350" w14:textId="77777777" w:rsidR="00AE086D" w:rsidRDefault="00AE086D" w:rsidP="00AE086D"/>
        </w:tc>
        <w:tc>
          <w:tcPr>
            <w:tcW w:w="1336" w:type="dxa"/>
          </w:tcPr>
          <w:p w14:paraId="6DE130AA" w14:textId="77777777" w:rsidR="00AE086D" w:rsidRDefault="00AE086D" w:rsidP="00AE086D"/>
        </w:tc>
      </w:tr>
    </w:tbl>
    <w:p w14:paraId="24847188" w14:textId="77777777" w:rsidR="00AE086D" w:rsidRPr="00212C90" w:rsidRDefault="00AE086D" w:rsidP="00212C90">
      <w:pPr>
        <w:rPr>
          <w:b/>
          <w:bCs/>
        </w:rPr>
      </w:pPr>
    </w:p>
    <w:p w14:paraId="7367E750" w14:textId="693BBFB2" w:rsidR="004621A4" w:rsidRDefault="004621A4" w:rsidP="004621A4"/>
    <w:p w14:paraId="34360A9F" w14:textId="18425260" w:rsidR="00212C90" w:rsidRDefault="00212C90" w:rsidP="004621A4"/>
    <w:p w14:paraId="435EF3D5" w14:textId="77777777" w:rsidR="00212C90" w:rsidRDefault="00212C90" w:rsidP="004621A4"/>
    <w:p w14:paraId="7421E38B" w14:textId="7DA53075" w:rsidR="004621A4" w:rsidRDefault="004621A4" w:rsidP="004621A4"/>
    <w:p w14:paraId="393C820E" w14:textId="08881B8D" w:rsidR="004621A4" w:rsidRDefault="00127BD3" w:rsidP="004621A4">
      <w:pPr>
        <w:pStyle w:val="ListParagraph"/>
        <w:numPr>
          <w:ilvl w:val="0"/>
          <w:numId w:val="10"/>
        </w:numPr>
      </w:pPr>
      <w:r>
        <w:rPr>
          <w:b/>
          <w:bCs/>
        </w:rPr>
        <w:t>Sheet 4</w:t>
      </w:r>
    </w:p>
    <w:p w14:paraId="7558B88F" w14:textId="77777777" w:rsidR="004B3CAF" w:rsidRDefault="004621A4" w:rsidP="004621A4">
      <w: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B3CAF" w14:paraId="1793C944" w14:textId="77777777" w:rsidTr="004B3CAF">
        <w:tc>
          <w:tcPr>
            <w:tcW w:w="1038" w:type="dxa"/>
          </w:tcPr>
          <w:p w14:paraId="150525DC" w14:textId="77777777" w:rsidR="004B3CAF" w:rsidRDefault="004B3CAF" w:rsidP="004B3CAF"/>
        </w:tc>
        <w:tc>
          <w:tcPr>
            <w:tcW w:w="1039" w:type="dxa"/>
          </w:tcPr>
          <w:p w14:paraId="018A3727" w14:textId="411C24AA" w:rsidR="004B3CAF" w:rsidRDefault="004B3CAF" w:rsidP="004B3CAF"/>
        </w:tc>
        <w:tc>
          <w:tcPr>
            <w:tcW w:w="1039" w:type="dxa"/>
          </w:tcPr>
          <w:p w14:paraId="2E72788F" w14:textId="7FEFD345" w:rsidR="004B3CAF" w:rsidRDefault="004B3CAF" w:rsidP="004B3CAF">
            <w:r>
              <w:t>Week 1</w:t>
            </w:r>
          </w:p>
        </w:tc>
        <w:tc>
          <w:tcPr>
            <w:tcW w:w="1039" w:type="dxa"/>
          </w:tcPr>
          <w:p w14:paraId="7887D1ED" w14:textId="77777777" w:rsidR="004B3CAF" w:rsidRDefault="004B3CAF" w:rsidP="004B3CAF"/>
        </w:tc>
        <w:tc>
          <w:tcPr>
            <w:tcW w:w="1039" w:type="dxa"/>
          </w:tcPr>
          <w:p w14:paraId="0D8D5D7C" w14:textId="56060198" w:rsidR="004B3CAF" w:rsidRDefault="004B3CAF" w:rsidP="004B3CAF">
            <w:r>
              <w:t>Week 2</w:t>
            </w:r>
          </w:p>
        </w:tc>
        <w:tc>
          <w:tcPr>
            <w:tcW w:w="1039" w:type="dxa"/>
          </w:tcPr>
          <w:p w14:paraId="03481AF8" w14:textId="77777777" w:rsidR="004B3CAF" w:rsidRDefault="004B3CAF" w:rsidP="004B3CAF"/>
        </w:tc>
        <w:tc>
          <w:tcPr>
            <w:tcW w:w="1039" w:type="dxa"/>
          </w:tcPr>
          <w:p w14:paraId="003F4310" w14:textId="67295854" w:rsidR="004B3CAF" w:rsidRDefault="004B3CAF" w:rsidP="004B3CAF">
            <w:r>
              <w:t>Week 3</w:t>
            </w:r>
          </w:p>
        </w:tc>
        <w:tc>
          <w:tcPr>
            <w:tcW w:w="1039" w:type="dxa"/>
          </w:tcPr>
          <w:p w14:paraId="15FC5B50" w14:textId="77777777" w:rsidR="004B3CAF" w:rsidRDefault="004B3CAF" w:rsidP="004B3CAF"/>
        </w:tc>
        <w:tc>
          <w:tcPr>
            <w:tcW w:w="1039" w:type="dxa"/>
          </w:tcPr>
          <w:p w14:paraId="0D47D3C4" w14:textId="77777777" w:rsidR="004B3CAF" w:rsidRDefault="004B3CAF" w:rsidP="004B3CAF"/>
        </w:tc>
      </w:tr>
      <w:tr w:rsidR="004B3CAF" w14:paraId="3C82EE7B" w14:textId="77777777" w:rsidTr="004B3CAF">
        <w:tc>
          <w:tcPr>
            <w:tcW w:w="1038" w:type="dxa"/>
          </w:tcPr>
          <w:p w14:paraId="1B9CFEFC" w14:textId="0691006C" w:rsidR="004B3CAF" w:rsidRDefault="004B3CAF" w:rsidP="004B3CAF">
            <w:r>
              <w:t>ID</w:t>
            </w:r>
          </w:p>
        </w:tc>
        <w:tc>
          <w:tcPr>
            <w:tcW w:w="1039" w:type="dxa"/>
          </w:tcPr>
          <w:p w14:paraId="70EED5BF" w14:textId="2EAADB70" w:rsidR="004B3CAF" w:rsidRDefault="004B3CAF" w:rsidP="004B3CAF">
            <w:r>
              <w:t>SEX</w:t>
            </w:r>
          </w:p>
        </w:tc>
        <w:tc>
          <w:tcPr>
            <w:tcW w:w="1039" w:type="dxa"/>
          </w:tcPr>
          <w:p w14:paraId="158AF62D" w14:textId="53B1B8B1" w:rsidR="004B3CAF" w:rsidRDefault="004B3CAF" w:rsidP="004B3CAF">
            <w:r>
              <w:t>date</w:t>
            </w:r>
          </w:p>
        </w:tc>
        <w:tc>
          <w:tcPr>
            <w:tcW w:w="1039" w:type="dxa"/>
          </w:tcPr>
          <w:p w14:paraId="0F12E482" w14:textId="3816755A" w:rsidR="004B3CAF" w:rsidRDefault="004B3CAF" w:rsidP="004B3CAF">
            <w:r>
              <w:t>weight</w:t>
            </w:r>
          </w:p>
        </w:tc>
        <w:tc>
          <w:tcPr>
            <w:tcW w:w="1039" w:type="dxa"/>
          </w:tcPr>
          <w:p w14:paraId="62D4FFA1" w14:textId="6B29D20B" w:rsidR="004B3CAF" w:rsidRDefault="004B3CAF" w:rsidP="004B3CAF">
            <w:r>
              <w:t>date</w:t>
            </w:r>
          </w:p>
        </w:tc>
        <w:tc>
          <w:tcPr>
            <w:tcW w:w="1039" w:type="dxa"/>
          </w:tcPr>
          <w:p w14:paraId="205FAA5E" w14:textId="3E6BD06E" w:rsidR="004B3CAF" w:rsidRDefault="004B3CAF" w:rsidP="004B3CAF">
            <w:r>
              <w:t>weight</w:t>
            </w:r>
          </w:p>
        </w:tc>
        <w:tc>
          <w:tcPr>
            <w:tcW w:w="1039" w:type="dxa"/>
          </w:tcPr>
          <w:p w14:paraId="11179AB0" w14:textId="6B7F6D86" w:rsidR="004B3CAF" w:rsidRDefault="004B3CAF" w:rsidP="004B3CAF">
            <w:r>
              <w:t>Date</w:t>
            </w:r>
          </w:p>
        </w:tc>
        <w:tc>
          <w:tcPr>
            <w:tcW w:w="1039" w:type="dxa"/>
          </w:tcPr>
          <w:p w14:paraId="519610CD" w14:textId="540DEEB7" w:rsidR="004B3CAF" w:rsidRDefault="004B3CAF" w:rsidP="004B3CAF">
            <w:r>
              <w:t>weight</w:t>
            </w:r>
          </w:p>
        </w:tc>
        <w:tc>
          <w:tcPr>
            <w:tcW w:w="1039" w:type="dxa"/>
          </w:tcPr>
          <w:p w14:paraId="050F7187" w14:textId="77777777" w:rsidR="004B3CAF" w:rsidRDefault="004B3CAF" w:rsidP="004B3CAF"/>
        </w:tc>
      </w:tr>
      <w:tr w:rsidR="004B3CAF" w14:paraId="49E5009B" w14:textId="77777777" w:rsidTr="004B3CAF">
        <w:tc>
          <w:tcPr>
            <w:tcW w:w="1038" w:type="dxa"/>
          </w:tcPr>
          <w:p w14:paraId="0603C57F" w14:textId="1B0E0D8B" w:rsidR="004B3CAF" w:rsidRDefault="004B3CAF" w:rsidP="004B3CAF">
            <w:r>
              <w:t>002</w:t>
            </w:r>
          </w:p>
        </w:tc>
        <w:tc>
          <w:tcPr>
            <w:tcW w:w="1039" w:type="dxa"/>
          </w:tcPr>
          <w:p w14:paraId="59BC4053" w14:textId="77777CA6" w:rsidR="004B3CAF" w:rsidRDefault="004B3CAF" w:rsidP="004B3CAF">
            <w:r>
              <w:t>M</w:t>
            </w:r>
          </w:p>
        </w:tc>
        <w:tc>
          <w:tcPr>
            <w:tcW w:w="1039" w:type="dxa"/>
          </w:tcPr>
          <w:p w14:paraId="25FC89EB" w14:textId="77777777" w:rsidR="004B3CAF" w:rsidRDefault="004B3CAF" w:rsidP="004B3CAF"/>
        </w:tc>
        <w:tc>
          <w:tcPr>
            <w:tcW w:w="1039" w:type="dxa"/>
          </w:tcPr>
          <w:p w14:paraId="6443C713" w14:textId="77777777" w:rsidR="004B3CAF" w:rsidRDefault="004B3CAF" w:rsidP="004B3CAF"/>
        </w:tc>
        <w:tc>
          <w:tcPr>
            <w:tcW w:w="1039" w:type="dxa"/>
          </w:tcPr>
          <w:p w14:paraId="1739016A" w14:textId="77777777" w:rsidR="004B3CAF" w:rsidRDefault="004B3CAF" w:rsidP="004B3CAF"/>
        </w:tc>
        <w:tc>
          <w:tcPr>
            <w:tcW w:w="1039" w:type="dxa"/>
          </w:tcPr>
          <w:p w14:paraId="00F80D5D" w14:textId="77777777" w:rsidR="004B3CAF" w:rsidRDefault="004B3CAF" w:rsidP="004B3CAF"/>
        </w:tc>
        <w:tc>
          <w:tcPr>
            <w:tcW w:w="1039" w:type="dxa"/>
          </w:tcPr>
          <w:p w14:paraId="472551B2" w14:textId="77777777" w:rsidR="004B3CAF" w:rsidRDefault="004B3CAF" w:rsidP="004B3CAF"/>
        </w:tc>
        <w:tc>
          <w:tcPr>
            <w:tcW w:w="1039" w:type="dxa"/>
          </w:tcPr>
          <w:p w14:paraId="7DBBFA3F" w14:textId="77777777" w:rsidR="004B3CAF" w:rsidRDefault="004B3CAF" w:rsidP="004B3CAF"/>
        </w:tc>
        <w:tc>
          <w:tcPr>
            <w:tcW w:w="1039" w:type="dxa"/>
          </w:tcPr>
          <w:p w14:paraId="2F7C2D5C" w14:textId="77777777" w:rsidR="004B3CAF" w:rsidRDefault="004B3CAF" w:rsidP="004B3CAF"/>
        </w:tc>
      </w:tr>
      <w:tr w:rsidR="004B3CAF" w14:paraId="7148B868" w14:textId="77777777" w:rsidTr="004B3CAF">
        <w:tc>
          <w:tcPr>
            <w:tcW w:w="1038" w:type="dxa"/>
          </w:tcPr>
          <w:p w14:paraId="71552082" w14:textId="23F671DE" w:rsidR="004B3CAF" w:rsidRDefault="004B3CAF" w:rsidP="004B3CAF">
            <w:r>
              <w:t>005</w:t>
            </w:r>
          </w:p>
        </w:tc>
        <w:tc>
          <w:tcPr>
            <w:tcW w:w="1039" w:type="dxa"/>
          </w:tcPr>
          <w:p w14:paraId="69CD1223" w14:textId="3DF5F6FF" w:rsidR="004B3CAF" w:rsidRDefault="004B3CAF" w:rsidP="004B3CAF">
            <w:r>
              <w:t>F</w:t>
            </w:r>
          </w:p>
        </w:tc>
        <w:tc>
          <w:tcPr>
            <w:tcW w:w="1039" w:type="dxa"/>
          </w:tcPr>
          <w:p w14:paraId="7B3DACBE" w14:textId="77777777" w:rsidR="004B3CAF" w:rsidRDefault="004B3CAF" w:rsidP="004B3CAF"/>
        </w:tc>
        <w:tc>
          <w:tcPr>
            <w:tcW w:w="1039" w:type="dxa"/>
          </w:tcPr>
          <w:p w14:paraId="0818E1AC" w14:textId="77777777" w:rsidR="004B3CAF" w:rsidRDefault="004B3CAF" w:rsidP="004B3CAF"/>
        </w:tc>
        <w:tc>
          <w:tcPr>
            <w:tcW w:w="1039" w:type="dxa"/>
          </w:tcPr>
          <w:p w14:paraId="3D9645A6" w14:textId="77777777" w:rsidR="004B3CAF" w:rsidRDefault="004B3CAF" w:rsidP="004B3CAF"/>
        </w:tc>
        <w:tc>
          <w:tcPr>
            <w:tcW w:w="1039" w:type="dxa"/>
          </w:tcPr>
          <w:p w14:paraId="48FAB3B1" w14:textId="77777777" w:rsidR="004B3CAF" w:rsidRDefault="004B3CAF" w:rsidP="004B3CAF"/>
        </w:tc>
        <w:tc>
          <w:tcPr>
            <w:tcW w:w="1039" w:type="dxa"/>
          </w:tcPr>
          <w:p w14:paraId="54CC6497" w14:textId="77777777" w:rsidR="004B3CAF" w:rsidRDefault="004B3CAF" w:rsidP="004B3CAF"/>
        </w:tc>
        <w:tc>
          <w:tcPr>
            <w:tcW w:w="1039" w:type="dxa"/>
          </w:tcPr>
          <w:p w14:paraId="403BE626" w14:textId="77777777" w:rsidR="004B3CAF" w:rsidRDefault="004B3CAF" w:rsidP="004B3CAF"/>
        </w:tc>
        <w:tc>
          <w:tcPr>
            <w:tcW w:w="1039" w:type="dxa"/>
          </w:tcPr>
          <w:p w14:paraId="54F90BDB" w14:textId="77777777" w:rsidR="004B3CAF" w:rsidRDefault="004B3CAF" w:rsidP="004B3CAF"/>
        </w:tc>
      </w:tr>
      <w:tr w:rsidR="004B3CAF" w14:paraId="67052D86" w14:textId="77777777" w:rsidTr="004B3CAF">
        <w:tc>
          <w:tcPr>
            <w:tcW w:w="1038" w:type="dxa"/>
          </w:tcPr>
          <w:p w14:paraId="0DD7648C" w14:textId="08CE54BD" w:rsidR="004B3CAF" w:rsidRDefault="004B3CAF" w:rsidP="004B3CAF">
            <w:r>
              <w:t>006</w:t>
            </w:r>
          </w:p>
        </w:tc>
        <w:tc>
          <w:tcPr>
            <w:tcW w:w="1039" w:type="dxa"/>
          </w:tcPr>
          <w:p w14:paraId="1B38FE97" w14:textId="201176DF" w:rsidR="004B3CAF" w:rsidRDefault="004B3CAF" w:rsidP="004B3CAF">
            <w:r>
              <w:t>F</w:t>
            </w:r>
          </w:p>
        </w:tc>
        <w:tc>
          <w:tcPr>
            <w:tcW w:w="1039" w:type="dxa"/>
          </w:tcPr>
          <w:p w14:paraId="748BB561" w14:textId="77777777" w:rsidR="004B3CAF" w:rsidRDefault="004B3CAF" w:rsidP="004B3CAF"/>
        </w:tc>
        <w:tc>
          <w:tcPr>
            <w:tcW w:w="1039" w:type="dxa"/>
          </w:tcPr>
          <w:p w14:paraId="2EBA31DE" w14:textId="77777777" w:rsidR="004B3CAF" w:rsidRDefault="004B3CAF" w:rsidP="004B3CAF"/>
        </w:tc>
        <w:tc>
          <w:tcPr>
            <w:tcW w:w="1039" w:type="dxa"/>
          </w:tcPr>
          <w:p w14:paraId="3817CD38" w14:textId="77777777" w:rsidR="004B3CAF" w:rsidRDefault="004B3CAF" w:rsidP="004B3CAF"/>
        </w:tc>
        <w:tc>
          <w:tcPr>
            <w:tcW w:w="1039" w:type="dxa"/>
          </w:tcPr>
          <w:p w14:paraId="0428A055" w14:textId="77777777" w:rsidR="004B3CAF" w:rsidRDefault="004B3CAF" w:rsidP="004B3CAF"/>
        </w:tc>
        <w:tc>
          <w:tcPr>
            <w:tcW w:w="1039" w:type="dxa"/>
          </w:tcPr>
          <w:p w14:paraId="259B9F31" w14:textId="77777777" w:rsidR="004B3CAF" w:rsidRDefault="004B3CAF" w:rsidP="004B3CAF"/>
        </w:tc>
        <w:tc>
          <w:tcPr>
            <w:tcW w:w="1039" w:type="dxa"/>
          </w:tcPr>
          <w:p w14:paraId="5E36EB1F" w14:textId="77777777" w:rsidR="004B3CAF" w:rsidRDefault="004B3CAF" w:rsidP="004B3CAF"/>
        </w:tc>
        <w:tc>
          <w:tcPr>
            <w:tcW w:w="1039" w:type="dxa"/>
          </w:tcPr>
          <w:p w14:paraId="7BE6F9AC" w14:textId="77777777" w:rsidR="004B3CAF" w:rsidRDefault="004B3CAF" w:rsidP="004B3CAF"/>
        </w:tc>
      </w:tr>
      <w:tr w:rsidR="004B3CAF" w14:paraId="21A1A2FC" w14:textId="77777777" w:rsidTr="004B3CAF">
        <w:tc>
          <w:tcPr>
            <w:tcW w:w="1038" w:type="dxa"/>
          </w:tcPr>
          <w:p w14:paraId="4CB05934" w14:textId="0A576522" w:rsidR="004B3CAF" w:rsidRDefault="004B3CAF" w:rsidP="004B3CAF">
            <w:r>
              <w:t>010</w:t>
            </w:r>
          </w:p>
        </w:tc>
        <w:tc>
          <w:tcPr>
            <w:tcW w:w="1039" w:type="dxa"/>
          </w:tcPr>
          <w:p w14:paraId="245AEC78" w14:textId="590A0182" w:rsidR="004B3CAF" w:rsidRDefault="004B3CAF" w:rsidP="004B3CAF">
            <w:r>
              <w:t>M</w:t>
            </w:r>
          </w:p>
        </w:tc>
        <w:tc>
          <w:tcPr>
            <w:tcW w:w="1039" w:type="dxa"/>
          </w:tcPr>
          <w:p w14:paraId="4F2E837F" w14:textId="77777777" w:rsidR="004B3CAF" w:rsidRDefault="004B3CAF" w:rsidP="004B3CAF"/>
        </w:tc>
        <w:tc>
          <w:tcPr>
            <w:tcW w:w="1039" w:type="dxa"/>
          </w:tcPr>
          <w:p w14:paraId="4677790D" w14:textId="77777777" w:rsidR="004B3CAF" w:rsidRDefault="004B3CAF" w:rsidP="004B3CAF"/>
        </w:tc>
        <w:tc>
          <w:tcPr>
            <w:tcW w:w="1039" w:type="dxa"/>
          </w:tcPr>
          <w:p w14:paraId="706BC05C" w14:textId="77777777" w:rsidR="004B3CAF" w:rsidRDefault="004B3CAF" w:rsidP="004B3CAF"/>
        </w:tc>
        <w:tc>
          <w:tcPr>
            <w:tcW w:w="1039" w:type="dxa"/>
          </w:tcPr>
          <w:p w14:paraId="70BF850D" w14:textId="77777777" w:rsidR="004B3CAF" w:rsidRDefault="004B3CAF" w:rsidP="004B3CAF"/>
        </w:tc>
        <w:tc>
          <w:tcPr>
            <w:tcW w:w="1039" w:type="dxa"/>
          </w:tcPr>
          <w:p w14:paraId="7E6038D5" w14:textId="77777777" w:rsidR="004B3CAF" w:rsidRDefault="004B3CAF" w:rsidP="004B3CAF"/>
        </w:tc>
        <w:tc>
          <w:tcPr>
            <w:tcW w:w="1039" w:type="dxa"/>
          </w:tcPr>
          <w:p w14:paraId="4C713FFC" w14:textId="77777777" w:rsidR="004B3CAF" w:rsidRDefault="004B3CAF" w:rsidP="004B3CAF"/>
        </w:tc>
        <w:tc>
          <w:tcPr>
            <w:tcW w:w="1039" w:type="dxa"/>
          </w:tcPr>
          <w:p w14:paraId="2FB08316" w14:textId="77777777" w:rsidR="004B3CAF" w:rsidRDefault="004B3CAF" w:rsidP="004B3CAF"/>
        </w:tc>
      </w:tr>
      <w:tr w:rsidR="004B3CAF" w14:paraId="3B7CFA15" w14:textId="77777777" w:rsidTr="004B3CAF">
        <w:tc>
          <w:tcPr>
            <w:tcW w:w="1038" w:type="dxa"/>
          </w:tcPr>
          <w:p w14:paraId="50F655AB" w14:textId="1AE209F7" w:rsidR="004B3CAF" w:rsidRDefault="004B3CAF" w:rsidP="004B3CAF">
            <w:r>
              <w:t>012</w:t>
            </w:r>
          </w:p>
        </w:tc>
        <w:tc>
          <w:tcPr>
            <w:tcW w:w="1039" w:type="dxa"/>
          </w:tcPr>
          <w:p w14:paraId="15415CD6" w14:textId="6FE8B06A" w:rsidR="004B3CAF" w:rsidRDefault="004B3CAF" w:rsidP="004B3CAF">
            <w:r>
              <w:t>M</w:t>
            </w:r>
          </w:p>
        </w:tc>
        <w:tc>
          <w:tcPr>
            <w:tcW w:w="1039" w:type="dxa"/>
          </w:tcPr>
          <w:p w14:paraId="07933DCF" w14:textId="77777777" w:rsidR="004B3CAF" w:rsidRDefault="004B3CAF" w:rsidP="004B3CAF"/>
        </w:tc>
        <w:tc>
          <w:tcPr>
            <w:tcW w:w="1039" w:type="dxa"/>
          </w:tcPr>
          <w:p w14:paraId="36B6ED4A" w14:textId="77777777" w:rsidR="004B3CAF" w:rsidRDefault="004B3CAF" w:rsidP="004B3CAF"/>
        </w:tc>
        <w:tc>
          <w:tcPr>
            <w:tcW w:w="1039" w:type="dxa"/>
          </w:tcPr>
          <w:p w14:paraId="22BA077A" w14:textId="77777777" w:rsidR="004B3CAF" w:rsidRDefault="004B3CAF" w:rsidP="004B3CAF"/>
        </w:tc>
        <w:tc>
          <w:tcPr>
            <w:tcW w:w="1039" w:type="dxa"/>
          </w:tcPr>
          <w:p w14:paraId="55BD93C2" w14:textId="77777777" w:rsidR="004B3CAF" w:rsidRDefault="004B3CAF" w:rsidP="004B3CAF"/>
        </w:tc>
        <w:tc>
          <w:tcPr>
            <w:tcW w:w="1039" w:type="dxa"/>
          </w:tcPr>
          <w:p w14:paraId="64DA5B68" w14:textId="77777777" w:rsidR="004B3CAF" w:rsidRDefault="004B3CAF" w:rsidP="004B3CAF"/>
        </w:tc>
        <w:tc>
          <w:tcPr>
            <w:tcW w:w="1039" w:type="dxa"/>
          </w:tcPr>
          <w:p w14:paraId="27F18E22" w14:textId="77777777" w:rsidR="004B3CAF" w:rsidRDefault="004B3CAF" w:rsidP="004B3CAF"/>
        </w:tc>
        <w:tc>
          <w:tcPr>
            <w:tcW w:w="1039" w:type="dxa"/>
          </w:tcPr>
          <w:p w14:paraId="78E670A9" w14:textId="77777777" w:rsidR="004B3CAF" w:rsidRDefault="004B3CAF" w:rsidP="004B3CAF"/>
        </w:tc>
      </w:tr>
      <w:tr w:rsidR="004B3CAF" w14:paraId="7CB2D7CF" w14:textId="77777777" w:rsidTr="004B3CAF">
        <w:tc>
          <w:tcPr>
            <w:tcW w:w="1038" w:type="dxa"/>
          </w:tcPr>
          <w:p w14:paraId="4492C6AE" w14:textId="76E2D7A3" w:rsidR="004B3CAF" w:rsidRDefault="004B3CAF" w:rsidP="004B3CAF">
            <w:r>
              <w:t>015</w:t>
            </w:r>
          </w:p>
        </w:tc>
        <w:tc>
          <w:tcPr>
            <w:tcW w:w="1039" w:type="dxa"/>
          </w:tcPr>
          <w:p w14:paraId="4DDCCCE3" w14:textId="4CC4CAB1" w:rsidR="004B3CAF" w:rsidRDefault="004B3CAF" w:rsidP="004B3CAF">
            <w:r>
              <w:t>M</w:t>
            </w:r>
          </w:p>
        </w:tc>
        <w:tc>
          <w:tcPr>
            <w:tcW w:w="1039" w:type="dxa"/>
          </w:tcPr>
          <w:p w14:paraId="2AAD0BD7" w14:textId="77777777" w:rsidR="004B3CAF" w:rsidRDefault="004B3CAF" w:rsidP="004B3CAF"/>
        </w:tc>
        <w:tc>
          <w:tcPr>
            <w:tcW w:w="1039" w:type="dxa"/>
          </w:tcPr>
          <w:p w14:paraId="4BABF5BF" w14:textId="77777777" w:rsidR="004B3CAF" w:rsidRDefault="004B3CAF" w:rsidP="004B3CAF"/>
        </w:tc>
        <w:tc>
          <w:tcPr>
            <w:tcW w:w="1039" w:type="dxa"/>
          </w:tcPr>
          <w:p w14:paraId="1EFF7489" w14:textId="77777777" w:rsidR="004B3CAF" w:rsidRDefault="004B3CAF" w:rsidP="004B3CAF"/>
        </w:tc>
        <w:tc>
          <w:tcPr>
            <w:tcW w:w="1039" w:type="dxa"/>
          </w:tcPr>
          <w:p w14:paraId="49265E92" w14:textId="77777777" w:rsidR="004B3CAF" w:rsidRDefault="004B3CAF" w:rsidP="004B3CAF"/>
        </w:tc>
        <w:tc>
          <w:tcPr>
            <w:tcW w:w="1039" w:type="dxa"/>
          </w:tcPr>
          <w:p w14:paraId="6006E6B9" w14:textId="77777777" w:rsidR="004B3CAF" w:rsidRDefault="004B3CAF" w:rsidP="004B3CAF"/>
        </w:tc>
        <w:tc>
          <w:tcPr>
            <w:tcW w:w="1039" w:type="dxa"/>
          </w:tcPr>
          <w:p w14:paraId="03CE1F54" w14:textId="77777777" w:rsidR="004B3CAF" w:rsidRDefault="004B3CAF" w:rsidP="004B3CAF"/>
        </w:tc>
        <w:tc>
          <w:tcPr>
            <w:tcW w:w="1039" w:type="dxa"/>
          </w:tcPr>
          <w:p w14:paraId="15947E02" w14:textId="77777777" w:rsidR="004B3CAF" w:rsidRDefault="004B3CAF" w:rsidP="004B3CAF"/>
        </w:tc>
      </w:tr>
    </w:tbl>
    <w:p w14:paraId="251E1924" w14:textId="744E27C5" w:rsidR="004621A4" w:rsidRDefault="004621A4" w:rsidP="004621A4"/>
    <w:p w14:paraId="2EAF756B" w14:textId="36147E19" w:rsidR="004B3CAF" w:rsidRDefault="004B3CAF" w:rsidP="004621A4"/>
    <w:p w14:paraId="2CBD0CBE" w14:textId="7B5CDD0C" w:rsidR="00212C90" w:rsidRDefault="00212C90" w:rsidP="00212C90">
      <w:pPr>
        <w:rPr>
          <w:b/>
          <w:bCs/>
        </w:rPr>
      </w:pPr>
      <w:r w:rsidRPr="00212C90">
        <w:rPr>
          <w:b/>
          <w:bCs/>
        </w:rPr>
        <w:t>Problem:</w:t>
      </w:r>
    </w:p>
    <w:p w14:paraId="349901B5" w14:textId="5B42B427" w:rsidR="00D7361B" w:rsidRDefault="00D7361B" w:rsidP="00212C90">
      <w:pPr>
        <w:rPr>
          <w:b/>
          <w:bCs/>
        </w:rPr>
      </w:pPr>
      <w:r>
        <w:rPr>
          <w:b/>
          <w:bCs/>
        </w:rPr>
        <w:t xml:space="preserve">Capital on Date and Weight. Also adding </w:t>
      </w:r>
      <w:proofErr w:type="gramStart"/>
      <w:r>
        <w:rPr>
          <w:b/>
          <w:bCs/>
        </w:rPr>
        <w:t>a</w:t>
      </w:r>
      <w:proofErr w:type="gramEnd"/>
      <w:r>
        <w:rPr>
          <w:b/>
          <w:bCs/>
        </w:rPr>
        <w:t xml:space="preserve"> underscore between Week and </w:t>
      </w:r>
      <w:r w:rsidR="001F546A">
        <w:rPr>
          <w:b/>
          <w:bCs/>
        </w:rPr>
        <w:t>(1,2,3)</w:t>
      </w:r>
    </w:p>
    <w:p w14:paraId="6B9EB11C" w14:textId="77777777" w:rsidR="00212C90" w:rsidRPr="00212C90" w:rsidRDefault="00212C90" w:rsidP="00212C90">
      <w:pPr>
        <w:rPr>
          <w:b/>
          <w:bCs/>
        </w:rPr>
      </w:pPr>
    </w:p>
    <w:p w14:paraId="41FD6214" w14:textId="77777777" w:rsidR="00212C90" w:rsidRDefault="00212C90" w:rsidP="00212C90"/>
    <w:p w14:paraId="30A86A1D" w14:textId="77777777" w:rsidR="00212C90" w:rsidRDefault="00212C90" w:rsidP="00212C90"/>
    <w:p w14:paraId="47FBB400" w14:textId="77777777" w:rsidR="00212C90" w:rsidRDefault="00212C90" w:rsidP="00212C90"/>
    <w:p w14:paraId="1E353932" w14:textId="77777777" w:rsidR="00212C90" w:rsidRDefault="00212C90" w:rsidP="00212C90"/>
    <w:p w14:paraId="7ADFFACB" w14:textId="4348C9C5" w:rsidR="00212C90" w:rsidRDefault="00212C90" w:rsidP="00212C90">
      <w:pPr>
        <w:rPr>
          <w:b/>
          <w:bCs/>
        </w:rPr>
      </w:pPr>
      <w:r w:rsidRPr="00212C90">
        <w:rPr>
          <w:b/>
          <w:bCs/>
        </w:rPr>
        <w:t>Better version:</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D7361B" w14:paraId="0FB0082D" w14:textId="77777777" w:rsidTr="008E60D6">
        <w:tc>
          <w:tcPr>
            <w:tcW w:w="1038" w:type="dxa"/>
          </w:tcPr>
          <w:p w14:paraId="483A5D14" w14:textId="77777777" w:rsidR="00D7361B" w:rsidRDefault="00D7361B" w:rsidP="008E60D6"/>
        </w:tc>
        <w:tc>
          <w:tcPr>
            <w:tcW w:w="1039" w:type="dxa"/>
          </w:tcPr>
          <w:p w14:paraId="02119EF6" w14:textId="77777777" w:rsidR="00D7361B" w:rsidRDefault="00D7361B" w:rsidP="008E60D6"/>
        </w:tc>
        <w:tc>
          <w:tcPr>
            <w:tcW w:w="1039" w:type="dxa"/>
          </w:tcPr>
          <w:p w14:paraId="790BFCE9" w14:textId="6909F89B" w:rsidR="00D7361B" w:rsidRDefault="00D7361B" w:rsidP="008E60D6">
            <w:r>
              <w:t>Week_1</w:t>
            </w:r>
          </w:p>
        </w:tc>
        <w:tc>
          <w:tcPr>
            <w:tcW w:w="1039" w:type="dxa"/>
          </w:tcPr>
          <w:p w14:paraId="5BF263AB" w14:textId="77777777" w:rsidR="00D7361B" w:rsidRDefault="00D7361B" w:rsidP="008E60D6"/>
        </w:tc>
        <w:tc>
          <w:tcPr>
            <w:tcW w:w="1039" w:type="dxa"/>
          </w:tcPr>
          <w:p w14:paraId="7CE66C9C" w14:textId="305370FE" w:rsidR="00D7361B" w:rsidRDefault="00D7361B" w:rsidP="008E60D6">
            <w:r>
              <w:t>Week_2</w:t>
            </w:r>
          </w:p>
        </w:tc>
        <w:tc>
          <w:tcPr>
            <w:tcW w:w="1039" w:type="dxa"/>
          </w:tcPr>
          <w:p w14:paraId="2EE1A68B" w14:textId="77777777" w:rsidR="00D7361B" w:rsidRDefault="00D7361B" w:rsidP="008E60D6"/>
        </w:tc>
        <w:tc>
          <w:tcPr>
            <w:tcW w:w="1039" w:type="dxa"/>
          </w:tcPr>
          <w:p w14:paraId="21BEDE5E" w14:textId="263FDF0E" w:rsidR="00D7361B" w:rsidRDefault="00D7361B" w:rsidP="008E60D6">
            <w:r>
              <w:t>Week_3</w:t>
            </w:r>
          </w:p>
        </w:tc>
        <w:tc>
          <w:tcPr>
            <w:tcW w:w="1039" w:type="dxa"/>
          </w:tcPr>
          <w:p w14:paraId="326574A5" w14:textId="77777777" w:rsidR="00D7361B" w:rsidRDefault="00D7361B" w:rsidP="008E60D6"/>
        </w:tc>
        <w:tc>
          <w:tcPr>
            <w:tcW w:w="1039" w:type="dxa"/>
          </w:tcPr>
          <w:p w14:paraId="7938B621" w14:textId="77777777" w:rsidR="00D7361B" w:rsidRDefault="00D7361B" w:rsidP="008E60D6"/>
        </w:tc>
      </w:tr>
      <w:tr w:rsidR="00D7361B" w14:paraId="53C61DEF" w14:textId="77777777" w:rsidTr="008E60D6">
        <w:tc>
          <w:tcPr>
            <w:tcW w:w="1038" w:type="dxa"/>
          </w:tcPr>
          <w:p w14:paraId="6F36674F" w14:textId="77777777" w:rsidR="00D7361B" w:rsidRDefault="00D7361B" w:rsidP="008E60D6">
            <w:r>
              <w:t>ID</w:t>
            </w:r>
          </w:p>
        </w:tc>
        <w:tc>
          <w:tcPr>
            <w:tcW w:w="1039" w:type="dxa"/>
          </w:tcPr>
          <w:p w14:paraId="15262E0C" w14:textId="77777777" w:rsidR="00D7361B" w:rsidRDefault="00D7361B" w:rsidP="008E60D6">
            <w:r>
              <w:t>SEX</w:t>
            </w:r>
          </w:p>
        </w:tc>
        <w:tc>
          <w:tcPr>
            <w:tcW w:w="1039" w:type="dxa"/>
          </w:tcPr>
          <w:p w14:paraId="74C14F02" w14:textId="3D5887CF" w:rsidR="00D7361B" w:rsidRDefault="00D7361B" w:rsidP="008E60D6">
            <w:r>
              <w:t>Date</w:t>
            </w:r>
          </w:p>
        </w:tc>
        <w:tc>
          <w:tcPr>
            <w:tcW w:w="1039" w:type="dxa"/>
          </w:tcPr>
          <w:p w14:paraId="3700F8F6" w14:textId="39CFCFA1" w:rsidR="00D7361B" w:rsidRDefault="00D7361B" w:rsidP="008E60D6">
            <w:r>
              <w:t>Weight</w:t>
            </w:r>
          </w:p>
        </w:tc>
        <w:tc>
          <w:tcPr>
            <w:tcW w:w="1039" w:type="dxa"/>
          </w:tcPr>
          <w:p w14:paraId="3B5BCB50" w14:textId="32D50164" w:rsidR="00D7361B" w:rsidRDefault="00D7361B" w:rsidP="008E60D6">
            <w:r>
              <w:t>Date</w:t>
            </w:r>
          </w:p>
        </w:tc>
        <w:tc>
          <w:tcPr>
            <w:tcW w:w="1039" w:type="dxa"/>
          </w:tcPr>
          <w:p w14:paraId="4B937CA6" w14:textId="7E6D9B9E" w:rsidR="00D7361B" w:rsidRDefault="00D7361B" w:rsidP="008E60D6">
            <w:r>
              <w:t>Weight</w:t>
            </w:r>
          </w:p>
        </w:tc>
        <w:tc>
          <w:tcPr>
            <w:tcW w:w="1039" w:type="dxa"/>
          </w:tcPr>
          <w:p w14:paraId="7421DC2B" w14:textId="77777777" w:rsidR="00D7361B" w:rsidRDefault="00D7361B" w:rsidP="008E60D6">
            <w:r>
              <w:t>Date</w:t>
            </w:r>
          </w:p>
        </w:tc>
        <w:tc>
          <w:tcPr>
            <w:tcW w:w="1039" w:type="dxa"/>
          </w:tcPr>
          <w:p w14:paraId="52086517" w14:textId="3FD5D858" w:rsidR="00D7361B" w:rsidRDefault="00D7361B" w:rsidP="008E60D6">
            <w:r>
              <w:t>Weight</w:t>
            </w:r>
          </w:p>
        </w:tc>
        <w:tc>
          <w:tcPr>
            <w:tcW w:w="1039" w:type="dxa"/>
          </w:tcPr>
          <w:p w14:paraId="271B0CC8" w14:textId="77777777" w:rsidR="00D7361B" w:rsidRDefault="00D7361B" w:rsidP="008E60D6"/>
        </w:tc>
      </w:tr>
      <w:tr w:rsidR="00D7361B" w14:paraId="4BA5A464" w14:textId="77777777" w:rsidTr="008E60D6">
        <w:tc>
          <w:tcPr>
            <w:tcW w:w="1038" w:type="dxa"/>
          </w:tcPr>
          <w:p w14:paraId="72774C63" w14:textId="77777777" w:rsidR="00D7361B" w:rsidRDefault="00D7361B" w:rsidP="008E60D6">
            <w:r>
              <w:t>002</w:t>
            </w:r>
          </w:p>
        </w:tc>
        <w:tc>
          <w:tcPr>
            <w:tcW w:w="1039" w:type="dxa"/>
          </w:tcPr>
          <w:p w14:paraId="65BA67C0" w14:textId="77777777" w:rsidR="00D7361B" w:rsidRDefault="00D7361B" w:rsidP="008E60D6">
            <w:r>
              <w:t>M</w:t>
            </w:r>
          </w:p>
        </w:tc>
        <w:tc>
          <w:tcPr>
            <w:tcW w:w="1039" w:type="dxa"/>
          </w:tcPr>
          <w:p w14:paraId="3B2B1F45" w14:textId="77777777" w:rsidR="00D7361B" w:rsidRDefault="00D7361B" w:rsidP="008E60D6"/>
        </w:tc>
        <w:tc>
          <w:tcPr>
            <w:tcW w:w="1039" w:type="dxa"/>
          </w:tcPr>
          <w:p w14:paraId="005B70D6" w14:textId="77777777" w:rsidR="00D7361B" w:rsidRDefault="00D7361B" w:rsidP="008E60D6"/>
        </w:tc>
        <w:tc>
          <w:tcPr>
            <w:tcW w:w="1039" w:type="dxa"/>
          </w:tcPr>
          <w:p w14:paraId="4F048241" w14:textId="77777777" w:rsidR="00D7361B" w:rsidRDefault="00D7361B" w:rsidP="008E60D6"/>
        </w:tc>
        <w:tc>
          <w:tcPr>
            <w:tcW w:w="1039" w:type="dxa"/>
          </w:tcPr>
          <w:p w14:paraId="7B05E083" w14:textId="77777777" w:rsidR="00D7361B" w:rsidRDefault="00D7361B" w:rsidP="008E60D6"/>
        </w:tc>
        <w:tc>
          <w:tcPr>
            <w:tcW w:w="1039" w:type="dxa"/>
          </w:tcPr>
          <w:p w14:paraId="2B82F535" w14:textId="77777777" w:rsidR="00D7361B" w:rsidRDefault="00D7361B" w:rsidP="008E60D6"/>
        </w:tc>
        <w:tc>
          <w:tcPr>
            <w:tcW w:w="1039" w:type="dxa"/>
          </w:tcPr>
          <w:p w14:paraId="5A05B038" w14:textId="77777777" w:rsidR="00D7361B" w:rsidRDefault="00D7361B" w:rsidP="008E60D6"/>
        </w:tc>
        <w:tc>
          <w:tcPr>
            <w:tcW w:w="1039" w:type="dxa"/>
          </w:tcPr>
          <w:p w14:paraId="27463680" w14:textId="77777777" w:rsidR="00D7361B" w:rsidRDefault="00D7361B" w:rsidP="008E60D6"/>
        </w:tc>
      </w:tr>
      <w:tr w:rsidR="00D7361B" w14:paraId="19EA0F5D" w14:textId="77777777" w:rsidTr="008E60D6">
        <w:tc>
          <w:tcPr>
            <w:tcW w:w="1038" w:type="dxa"/>
          </w:tcPr>
          <w:p w14:paraId="2CA06CA4" w14:textId="77777777" w:rsidR="00D7361B" w:rsidRDefault="00D7361B" w:rsidP="008E60D6">
            <w:r>
              <w:t>005</w:t>
            </w:r>
          </w:p>
        </w:tc>
        <w:tc>
          <w:tcPr>
            <w:tcW w:w="1039" w:type="dxa"/>
          </w:tcPr>
          <w:p w14:paraId="2174A107" w14:textId="77777777" w:rsidR="00D7361B" w:rsidRDefault="00D7361B" w:rsidP="008E60D6">
            <w:r>
              <w:t>F</w:t>
            </w:r>
          </w:p>
        </w:tc>
        <w:tc>
          <w:tcPr>
            <w:tcW w:w="1039" w:type="dxa"/>
          </w:tcPr>
          <w:p w14:paraId="12524E08" w14:textId="77777777" w:rsidR="00D7361B" w:rsidRDefault="00D7361B" w:rsidP="008E60D6"/>
        </w:tc>
        <w:tc>
          <w:tcPr>
            <w:tcW w:w="1039" w:type="dxa"/>
          </w:tcPr>
          <w:p w14:paraId="7A883D21" w14:textId="77777777" w:rsidR="00D7361B" w:rsidRDefault="00D7361B" w:rsidP="008E60D6"/>
        </w:tc>
        <w:tc>
          <w:tcPr>
            <w:tcW w:w="1039" w:type="dxa"/>
          </w:tcPr>
          <w:p w14:paraId="579E0BFB" w14:textId="77777777" w:rsidR="00D7361B" w:rsidRDefault="00D7361B" w:rsidP="008E60D6"/>
        </w:tc>
        <w:tc>
          <w:tcPr>
            <w:tcW w:w="1039" w:type="dxa"/>
          </w:tcPr>
          <w:p w14:paraId="653E72B9" w14:textId="77777777" w:rsidR="00D7361B" w:rsidRDefault="00D7361B" w:rsidP="008E60D6"/>
        </w:tc>
        <w:tc>
          <w:tcPr>
            <w:tcW w:w="1039" w:type="dxa"/>
          </w:tcPr>
          <w:p w14:paraId="27C41B8B" w14:textId="77777777" w:rsidR="00D7361B" w:rsidRDefault="00D7361B" w:rsidP="008E60D6"/>
        </w:tc>
        <w:tc>
          <w:tcPr>
            <w:tcW w:w="1039" w:type="dxa"/>
          </w:tcPr>
          <w:p w14:paraId="29617266" w14:textId="77777777" w:rsidR="00D7361B" w:rsidRDefault="00D7361B" w:rsidP="008E60D6"/>
        </w:tc>
        <w:tc>
          <w:tcPr>
            <w:tcW w:w="1039" w:type="dxa"/>
          </w:tcPr>
          <w:p w14:paraId="1A6E70CC" w14:textId="77777777" w:rsidR="00D7361B" w:rsidRDefault="00D7361B" w:rsidP="008E60D6"/>
        </w:tc>
      </w:tr>
      <w:tr w:rsidR="00D7361B" w14:paraId="467F5956" w14:textId="77777777" w:rsidTr="008E60D6">
        <w:tc>
          <w:tcPr>
            <w:tcW w:w="1038" w:type="dxa"/>
          </w:tcPr>
          <w:p w14:paraId="435C20AD" w14:textId="77777777" w:rsidR="00D7361B" w:rsidRDefault="00D7361B" w:rsidP="008E60D6">
            <w:r>
              <w:t>006</w:t>
            </w:r>
          </w:p>
        </w:tc>
        <w:tc>
          <w:tcPr>
            <w:tcW w:w="1039" w:type="dxa"/>
          </w:tcPr>
          <w:p w14:paraId="405E6809" w14:textId="77777777" w:rsidR="00D7361B" w:rsidRDefault="00D7361B" w:rsidP="008E60D6">
            <w:r>
              <w:t>F</w:t>
            </w:r>
          </w:p>
        </w:tc>
        <w:tc>
          <w:tcPr>
            <w:tcW w:w="1039" w:type="dxa"/>
          </w:tcPr>
          <w:p w14:paraId="00C9FD49" w14:textId="77777777" w:rsidR="00D7361B" w:rsidRDefault="00D7361B" w:rsidP="008E60D6"/>
        </w:tc>
        <w:tc>
          <w:tcPr>
            <w:tcW w:w="1039" w:type="dxa"/>
          </w:tcPr>
          <w:p w14:paraId="60068F17" w14:textId="77777777" w:rsidR="00D7361B" w:rsidRDefault="00D7361B" w:rsidP="008E60D6"/>
        </w:tc>
        <w:tc>
          <w:tcPr>
            <w:tcW w:w="1039" w:type="dxa"/>
          </w:tcPr>
          <w:p w14:paraId="76AC60B0" w14:textId="77777777" w:rsidR="00D7361B" w:rsidRDefault="00D7361B" w:rsidP="008E60D6"/>
        </w:tc>
        <w:tc>
          <w:tcPr>
            <w:tcW w:w="1039" w:type="dxa"/>
          </w:tcPr>
          <w:p w14:paraId="4E06247E" w14:textId="77777777" w:rsidR="00D7361B" w:rsidRDefault="00D7361B" w:rsidP="008E60D6"/>
        </w:tc>
        <w:tc>
          <w:tcPr>
            <w:tcW w:w="1039" w:type="dxa"/>
          </w:tcPr>
          <w:p w14:paraId="5CB2C69F" w14:textId="77777777" w:rsidR="00D7361B" w:rsidRDefault="00D7361B" w:rsidP="008E60D6"/>
        </w:tc>
        <w:tc>
          <w:tcPr>
            <w:tcW w:w="1039" w:type="dxa"/>
          </w:tcPr>
          <w:p w14:paraId="517A9B3A" w14:textId="77777777" w:rsidR="00D7361B" w:rsidRDefault="00D7361B" w:rsidP="008E60D6"/>
        </w:tc>
        <w:tc>
          <w:tcPr>
            <w:tcW w:w="1039" w:type="dxa"/>
          </w:tcPr>
          <w:p w14:paraId="67A1D543" w14:textId="77777777" w:rsidR="00D7361B" w:rsidRDefault="00D7361B" w:rsidP="008E60D6"/>
        </w:tc>
      </w:tr>
      <w:tr w:rsidR="00D7361B" w14:paraId="3BC5DB5B" w14:textId="77777777" w:rsidTr="008E60D6">
        <w:tc>
          <w:tcPr>
            <w:tcW w:w="1038" w:type="dxa"/>
          </w:tcPr>
          <w:p w14:paraId="1E930499" w14:textId="77777777" w:rsidR="00D7361B" w:rsidRDefault="00D7361B" w:rsidP="008E60D6">
            <w:r>
              <w:t>010</w:t>
            </w:r>
          </w:p>
        </w:tc>
        <w:tc>
          <w:tcPr>
            <w:tcW w:w="1039" w:type="dxa"/>
          </w:tcPr>
          <w:p w14:paraId="09241895" w14:textId="77777777" w:rsidR="00D7361B" w:rsidRDefault="00D7361B" w:rsidP="008E60D6">
            <w:r>
              <w:t>M</w:t>
            </w:r>
          </w:p>
        </w:tc>
        <w:tc>
          <w:tcPr>
            <w:tcW w:w="1039" w:type="dxa"/>
          </w:tcPr>
          <w:p w14:paraId="48CFCC0B" w14:textId="77777777" w:rsidR="00D7361B" w:rsidRDefault="00D7361B" w:rsidP="008E60D6"/>
        </w:tc>
        <w:tc>
          <w:tcPr>
            <w:tcW w:w="1039" w:type="dxa"/>
          </w:tcPr>
          <w:p w14:paraId="66D39983" w14:textId="77777777" w:rsidR="00D7361B" w:rsidRDefault="00D7361B" w:rsidP="008E60D6"/>
        </w:tc>
        <w:tc>
          <w:tcPr>
            <w:tcW w:w="1039" w:type="dxa"/>
          </w:tcPr>
          <w:p w14:paraId="5EB5166C" w14:textId="77777777" w:rsidR="00D7361B" w:rsidRDefault="00D7361B" w:rsidP="008E60D6"/>
        </w:tc>
        <w:tc>
          <w:tcPr>
            <w:tcW w:w="1039" w:type="dxa"/>
          </w:tcPr>
          <w:p w14:paraId="642A1349" w14:textId="77777777" w:rsidR="00D7361B" w:rsidRDefault="00D7361B" w:rsidP="008E60D6"/>
        </w:tc>
        <w:tc>
          <w:tcPr>
            <w:tcW w:w="1039" w:type="dxa"/>
          </w:tcPr>
          <w:p w14:paraId="3D32C07F" w14:textId="77777777" w:rsidR="00D7361B" w:rsidRDefault="00D7361B" w:rsidP="008E60D6"/>
        </w:tc>
        <w:tc>
          <w:tcPr>
            <w:tcW w:w="1039" w:type="dxa"/>
          </w:tcPr>
          <w:p w14:paraId="5F0F8DF8" w14:textId="77777777" w:rsidR="00D7361B" w:rsidRDefault="00D7361B" w:rsidP="008E60D6"/>
        </w:tc>
        <w:tc>
          <w:tcPr>
            <w:tcW w:w="1039" w:type="dxa"/>
          </w:tcPr>
          <w:p w14:paraId="72C64805" w14:textId="77777777" w:rsidR="00D7361B" w:rsidRDefault="00D7361B" w:rsidP="008E60D6"/>
        </w:tc>
      </w:tr>
      <w:tr w:rsidR="00D7361B" w14:paraId="78D60ACC" w14:textId="77777777" w:rsidTr="008E60D6">
        <w:tc>
          <w:tcPr>
            <w:tcW w:w="1038" w:type="dxa"/>
          </w:tcPr>
          <w:p w14:paraId="307D0F7F" w14:textId="77777777" w:rsidR="00D7361B" w:rsidRDefault="00D7361B" w:rsidP="008E60D6">
            <w:r>
              <w:t>012</w:t>
            </w:r>
          </w:p>
        </w:tc>
        <w:tc>
          <w:tcPr>
            <w:tcW w:w="1039" w:type="dxa"/>
          </w:tcPr>
          <w:p w14:paraId="48C84205" w14:textId="77777777" w:rsidR="00D7361B" w:rsidRDefault="00D7361B" w:rsidP="008E60D6">
            <w:r>
              <w:t>M</w:t>
            </w:r>
          </w:p>
        </w:tc>
        <w:tc>
          <w:tcPr>
            <w:tcW w:w="1039" w:type="dxa"/>
          </w:tcPr>
          <w:p w14:paraId="45998D36" w14:textId="77777777" w:rsidR="00D7361B" w:rsidRDefault="00D7361B" w:rsidP="008E60D6"/>
        </w:tc>
        <w:tc>
          <w:tcPr>
            <w:tcW w:w="1039" w:type="dxa"/>
          </w:tcPr>
          <w:p w14:paraId="2ECB30D4" w14:textId="77777777" w:rsidR="00D7361B" w:rsidRDefault="00D7361B" w:rsidP="008E60D6"/>
        </w:tc>
        <w:tc>
          <w:tcPr>
            <w:tcW w:w="1039" w:type="dxa"/>
          </w:tcPr>
          <w:p w14:paraId="441CF12F" w14:textId="77777777" w:rsidR="00D7361B" w:rsidRDefault="00D7361B" w:rsidP="008E60D6"/>
        </w:tc>
        <w:tc>
          <w:tcPr>
            <w:tcW w:w="1039" w:type="dxa"/>
          </w:tcPr>
          <w:p w14:paraId="255D6C72" w14:textId="77777777" w:rsidR="00D7361B" w:rsidRDefault="00D7361B" w:rsidP="008E60D6"/>
        </w:tc>
        <w:tc>
          <w:tcPr>
            <w:tcW w:w="1039" w:type="dxa"/>
          </w:tcPr>
          <w:p w14:paraId="0C161920" w14:textId="77777777" w:rsidR="00D7361B" w:rsidRDefault="00D7361B" w:rsidP="008E60D6"/>
        </w:tc>
        <w:tc>
          <w:tcPr>
            <w:tcW w:w="1039" w:type="dxa"/>
          </w:tcPr>
          <w:p w14:paraId="46CE8D95" w14:textId="77777777" w:rsidR="00D7361B" w:rsidRDefault="00D7361B" w:rsidP="008E60D6"/>
        </w:tc>
        <w:tc>
          <w:tcPr>
            <w:tcW w:w="1039" w:type="dxa"/>
          </w:tcPr>
          <w:p w14:paraId="7D1A665D" w14:textId="77777777" w:rsidR="00D7361B" w:rsidRDefault="00D7361B" w:rsidP="008E60D6"/>
        </w:tc>
      </w:tr>
      <w:tr w:rsidR="00D7361B" w14:paraId="45189168" w14:textId="77777777" w:rsidTr="008E60D6">
        <w:tc>
          <w:tcPr>
            <w:tcW w:w="1038" w:type="dxa"/>
          </w:tcPr>
          <w:p w14:paraId="46692E9E" w14:textId="77777777" w:rsidR="00D7361B" w:rsidRDefault="00D7361B" w:rsidP="008E60D6">
            <w:r>
              <w:t>015</w:t>
            </w:r>
          </w:p>
        </w:tc>
        <w:tc>
          <w:tcPr>
            <w:tcW w:w="1039" w:type="dxa"/>
          </w:tcPr>
          <w:p w14:paraId="4C2E3CA3" w14:textId="77777777" w:rsidR="00D7361B" w:rsidRDefault="00D7361B" w:rsidP="008E60D6">
            <w:r>
              <w:t>M</w:t>
            </w:r>
          </w:p>
        </w:tc>
        <w:tc>
          <w:tcPr>
            <w:tcW w:w="1039" w:type="dxa"/>
          </w:tcPr>
          <w:p w14:paraId="24D91FDE" w14:textId="77777777" w:rsidR="00D7361B" w:rsidRDefault="00D7361B" w:rsidP="008E60D6"/>
        </w:tc>
        <w:tc>
          <w:tcPr>
            <w:tcW w:w="1039" w:type="dxa"/>
          </w:tcPr>
          <w:p w14:paraId="38A85BA5" w14:textId="77777777" w:rsidR="00D7361B" w:rsidRDefault="00D7361B" w:rsidP="008E60D6"/>
        </w:tc>
        <w:tc>
          <w:tcPr>
            <w:tcW w:w="1039" w:type="dxa"/>
          </w:tcPr>
          <w:p w14:paraId="2DD0942C" w14:textId="77777777" w:rsidR="00D7361B" w:rsidRDefault="00D7361B" w:rsidP="008E60D6"/>
        </w:tc>
        <w:tc>
          <w:tcPr>
            <w:tcW w:w="1039" w:type="dxa"/>
          </w:tcPr>
          <w:p w14:paraId="35D11D8C" w14:textId="77777777" w:rsidR="00D7361B" w:rsidRDefault="00D7361B" w:rsidP="008E60D6"/>
        </w:tc>
        <w:tc>
          <w:tcPr>
            <w:tcW w:w="1039" w:type="dxa"/>
          </w:tcPr>
          <w:p w14:paraId="32675B3A" w14:textId="77777777" w:rsidR="00D7361B" w:rsidRDefault="00D7361B" w:rsidP="008E60D6"/>
        </w:tc>
        <w:tc>
          <w:tcPr>
            <w:tcW w:w="1039" w:type="dxa"/>
          </w:tcPr>
          <w:p w14:paraId="422391F8" w14:textId="77777777" w:rsidR="00D7361B" w:rsidRDefault="00D7361B" w:rsidP="008E60D6"/>
        </w:tc>
        <w:tc>
          <w:tcPr>
            <w:tcW w:w="1039" w:type="dxa"/>
          </w:tcPr>
          <w:p w14:paraId="69A39F06" w14:textId="77777777" w:rsidR="00D7361B" w:rsidRDefault="00D7361B" w:rsidP="008E60D6"/>
        </w:tc>
      </w:tr>
    </w:tbl>
    <w:p w14:paraId="5A7150EC" w14:textId="77777777" w:rsidR="00D7361B" w:rsidRPr="00212C90" w:rsidRDefault="00D7361B" w:rsidP="00212C90">
      <w:pPr>
        <w:rPr>
          <w:b/>
          <w:bCs/>
        </w:rPr>
      </w:pPr>
    </w:p>
    <w:p w14:paraId="6ABCF198" w14:textId="77777777" w:rsidR="004621A4" w:rsidRDefault="004621A4" w:rsidP="004621A4"/>
    <w:p w14:paraId="6D8D5159" w14:textId="77777777" w:rsidR="004621A4" w:rsidRDefault="004621A4" w:rsidP="004621A4"/>
    <w:p w14:paraId="6176AA35" w14:textId="77777777" w:rsidR="004621A4" w:rsidRDefault="004621A4" w:rsidP="004621A4"/>
    <w:p w14:paraId="206C9C3B" w14:textId="77777777" w:rsidR="004621A4" w:rsidRDefault="004621A4" w:rsidP="004621A4"/>
    <w:p w14:paraId="102C72E1" w14:textId="77777777" w:rsidR="004621A4" w:rsidRDefault="004621A4" w:rsidP="004621A4"/>
    <w:p w14:paraId="0D0771ED" w14:textId="61128D81" w:rsidR="004621A4" w:rsidRPr="00E865DB" w:rsidRDefault="00127BD3" w:rsidP="004621A4">
      <w:pPr>
        <w:pStyle w:val="ListParagraph"/>
        <w:numPr>
          <w:ilvl w:val="0"/>
          <w:numId w:val="10"/>
        </w:numPr>
      </w:pPr>
      <w:r>
        <w:rPr>
          <w:b/>
          <w:bCs/>
        </w:rPr>
        <w:t>Sheet 5</w:t>
      </w:r>
    </w:p>
    <w:tbl>
      <w:tblPr>
        <w:tblStyle w:val="TableGrid"/>
        <w:tblW w:w="0" w:type="auto"/>
        <w:tblLook w:val="04A0" w:firstRow="1" w:lastRow="0" w:firstColumn="1" w:lastColumn="0" w:noHBand="0" w:noVBand="1"/>
      </w:tblPr>
      <w:tblGrid>
        <w:gridCol w:w="1075"/>
        <w:gridCol w:w="3599"/>
        <w:gridCol w:w="2338"/>
      </w:tblGrid>
      <w:tr w:rsidR="00FF478C" w14:paraId="0DBBA291" w14:textId="77777777" w:rsidTr="00E865DB">
        <w:tc>
          <w:tcPr>
            <w:tcW w:w="1075" w:type="dxa"/>
          </w:tcPr>
          <w:p w14:paraId="7351F0FC" w14:textId="535FFAD4" w:rsidR="00FF478C" w:rsidRDefault="00FF478C" w:rsidP="00E865DB">
            <w:r>
              <w:t>Sample</w:t>
            </w:r>
          </w:p>
        </w:tc>
        <w:tc>
          <w:tcPr>
            <w:tcW w:w="3599" w:type="dxa"/>
          </w:tcPr>
          <w:p w14:paraId="2996F1A7" w14:textId="239354A0" w:rsidR="00FF478C" w:rsidRDefault="00FF478C" w:rsidP="00E865DB">
            <w:r>
              <w:t>date</w:t>
            </w:r>
          </w:p>
        </w:tc>
        <w:tc>
          <w:tcPr>
            <w:tcW w:w="2338" w:type="dxa"/>
          </w:tcPr>
          <w:p w14:paraId="6E98975D" w14:textId="7E351A87" w:rsidR="00FF478C" w:rsidRDefault="00FF478C" w:rsidP="00E865DB">
            <w:r>
              <w:t>Glucose level</w:t>
            </w:r>
          </w:p>
          <w:p w14:paraId="1EC1621F" w14:textId="0654644D" w:rsidR="00FF478C" w:rsidRDefault="00FF478C" w:rsidP="00E865DB"/>
        </w:tc>
      </w:tr>
      <w:tr w:rsidR="00FF478C" w14:paraId="18EB7221" w14:textId="77777777" w:rsidTr="00E865DB">
        <w:tc>
          <w:tcPr>
            <w:tcW w:w="1075" w:type="dxa"/>
          </w:tcPr>
          <w:p w14:paraId="72585064" w14:textId="72A4C7D1" w:rsidR="00FF478C" w:rsidRDefault="00FF478C" w:rsidP="00E865DB">
            <w:r>
              <w:t>101</w:t>
            </w:r>
          </w:p>
        </w:tc>
        <w:tc>
          <w:tcPr>
            <w:tcW w:w="3599" w:type="dxa"/>
          </w:tcPr>
          <w:p w14:paraId="4111039D" w14:textId="198096C2" w:rsidR="00FF478C" w:rsidRDefault="00FF478C" w:rsidP="00E865DB">
            <w:r>
              <w:t>2019-01-14</w:t>
            </w:r>
          </w:p>
        </w:tc>
        <w:tc>
          <w:tcPr>
            <w:tcW w:w="2338" w:type="dxa"/>
          </w:tcPr>
          <w:p w14:paraId="44C47E78" w14:textId="233D3619" w:rsidR="00FF478C" w:rsidRDefault="00FF478C" w:rsidP="00E865DB">
            <w:r>
              <w:t>150.5</w:t>
            </w:r>
          </w:p>
        </w:tc>
      </w:tr>
      <w:tr w:rsidR="00FF478C" w14:paraId="3C6F9404" w14:textId="77777777" w:rsidTr="00E865DB">
        <w:tc>
          <w:tcPr>
            <w:tcW w:w="1075" w:type="dxa"/>
          </w:tcPr>
          <w:p w14:paraId="1B8624D2" w14:textId="63F652A3" w:rsidR="00FF478C" w:rsidRDefault="00FF478C" w:rsidP="00E865DB">
            <w:r>
              <w:t>102</w:t>
            </w:r>
          </w:p>
        </w:tc>
        <w:tc>
          <w:tcPr>
            <w:tcW w:w="3599" w:type="dxa"/>
          </w:tcPr>
          <w:p w14:paraId="043F550C" w14:textId="1645B9FD" w:rsidR="00FF478C" w:rsidRDefault="00FF478C" w:rsidP="00E865DB">
            <w:r>
              <w:t>2019-01-14</w:t>
            </w:r>
          </w:p>
        </w:tc>
        <w:tc>
          <w:tcPr>
            <w:tcW w:w="2338" w:type="dxa"/>
          </w:tcPr>
          <w:p w14:paraId="0CAE6F26" w14:textId="5A933438" w:rsidR="00FF478C" w:rsidRDefault="00FF478C" w:rsidP="00E865DB">
            <w:r>
              <w:t>93.6</w:t>
            </w:r>
          </w:p>
        </w:tc>
      </w:tr>
      <w:tr w:rsidR="00FF478C" w14:paraId="65D22D45" w14:textId="77777777" w:rsidTr="00E865DB">
        <w:tc>
          <w:tcPr>
            <w:tcW w:w="1075" w:type="dxa"/>
          </w:tcPr>
          <w:p w14:paraId="1F8E2683" w14:textId="292623DA" w:rsidR="00FF478C" w:rsidRDefault="00FF478C" w:rsidP="00E865DB">
            <w:r>
              <w:t>103</w:t>
            </w:r>
          </w:p>
        </w:tc>
        <w:tc>
          <w:tcPr>
            <w:tcW w:w="3599" w:type="dxa"/>
          </w:tcPr>
          <w:p w14:paraId="2B6826E3" w14:textId="0BFCD982" w:rsidR="00FF478C" w:rsidRDefault="00FF478C" w:rsidP="00E865DB">
            <w:r>
              <w:t>2019-01-14</w:t>
            </w:r>
          </w:p>
        </w:tc>
        <w:tc>
          <w:tcPr>
            <w:tcW w:w="2338" w:type="dxa"/>
          </w:tcPr>
          <w:p w14:paraId="55A8AE40" w14:textId="4CDEEF38" w:rsidR="00FF478C" w:rsidRDefault="00FF478C" w:rsidP="00E865DB">
            <w:r>
              <w:t>99.5</w:t>
            </w:r>
          </w:p>
        </w:tc>
      </w:tr>
      <w:tr w:rsidR="00FF478C" w14:paraId="3289F1CE" w14:textId="77777777" w:rsidTr="00FF478C">
        <w:trPr>
          <w:trHeight w:val="323"/>
        </w:trPr>
        <w:tc>
          <w:tcPr>
            <w:tcW w:w="1075" w:type="dxa"/>
          </w:tcPr>
          <w:p w14:paraId="4B1FAE65" w14:textId="540368BC" w:rsidR="00FF478C" w:rsidRDefault="00FF478C" w:rsidP="00E865DB">
            <w:r>
              <w:t>104</w:t>
            </w:r>
          </w:p>
        </w:tc>
        <w:tc>
          <w:tcPr>
            <w:tcW w:w="3599" w:type="dxa"/>
          </w:tcPr>
          <w:p w14:paraId="19723BF9" w14:textId="7EDF9619" w:rsidR="00FF478C" w:rsidRDefault="00FF478C" w:rsidP="00E865DB">
            <w:r>
              <w:t>2019-01-15</w:t>
            </w:r>
          </w:p>
        </w:tc>
        <w:tc>
          <w:tcPr>
            <w:tcW w:w="2338" w:type="dxa"/>
          </w:tcPr>
          <w:p w14:paraId="4E738CC8" w14:textId="33EDE918" w:rsidR="00FF478C" w:rsidRDefault="00FF478C" w:rsidP="00E865DB">
            <w:r>
              <w:t>108.0</w:t>
            </w:r>
          </w:p>
        </w:tc>
      </w:tr>
      <w:tr w:rsidR="00FF478C" w14:paraId="5080667B" w14:textId="77777777" w:rsidTr="00E865DB">
        <w:tc>
          <w:tcPr>
            <w:tcW w:w="1075" w:type="dxa"/>
          </w:tcPr>
          <w:p w14:paraId="710E4838" w14:textId="5C4E4B4B" w:rsidR="00FF478C" w:rsidRDefault="00FF478C" w:rsidP="00E865DB">
            <w:r>
              <w:t>105</w:t>
            </w:r>
          </w:p>
        </w:tc>
        <w:tc>
          <w:tcPr>
            <w:tcW w:w="3599" w:type="dxa"/>
          </w:tcPr>
          <w:p w14:paraId="4BF58B1F" w14:textId="04145F3E" w:rsidR="00FF478C" w:rsidRDefault="00FF478C" w:rsidP="00E865DB">
            <w:r>
              <w:t>2019-01-15</w:t>
            </w:r>
          </w:p>
        </w:tc>
        <w:tc>
          <w:tcPr>
            <w:tcW w:w="2338" w:type="dxa"/>
          </w:tcPr>
          <w:p w14:paraId="25E70AFE" w14:textId="48487FC5" w:rsidR="00FF478C" w:rsidRPr="00FF478C" w:rsidRDefault="00FF478C" w:rsidP="00E865DB">
            <w:pPr>
              <w:rPr>
                <w:highlight w:val="yellow"/>
              </w:rPr>
            </w:pPr>
            <w:r w:rsidRPr="00FF478C">
              <w:rPr>
                <w:highlight w:val="yellow"/>
              </w:rPr>
              <w:t>7.9</w:t>
            </w:r>
          </w:p>
        </w:tc>
      </w:tr>
      <w:tr w:rsidR="00FF478C" w14:paraId="63D53A50" w14:textId="77777777" w:rsidTr="00E865DB">
        <w:tc>
          <w:tcPr>
            <w:tcW w:w="1075" w:type="dxa"/>
          </w:tcPr>
          <w:p w14:paraId="68E864FB" w14:textId="37378ACD" w:rsidR="00FF478C" w:rsidRDefault="00FF478C" w:rsidP="00E865DB">
            <w:r>
              <w:t>106</w:t>
            </w:r>
          </w:p>
        </w:tc>
        <w:tc>
          <w:tcPr>
            <w:tcW w:w="3599" w:type="dxa"/>
          </w:tcPr>
          <w:p w14:paraId="3676EB64" w14:textId="52CBE699" w:rsidR="00FF478C" w:rsidRDefault="00FF478C" w:rsidP="00E865DB">
            <w:r>
              <w:t>2019-01-15</w:t>
            </w:r>
          </w:p>
        </w:tc>
        <w:tc>
          <w:tcPr>
            <w:tcW w:w="2338" w:type="dxa"/>
          </w:tcPr>
          <w:p w14:paraId="0B313EFC" w14:textId="15553483" w:rsidR="00FF478C" w:rsidRDefault="00FF478C" w:rsidP="00E865DB">
            <w:r>
              <w:t>102.7</w:t>
            </w:r>
          </w:p>
        </w:tc>
      </w:tr>
    </w:tbl>
    <w:p w14:paraId="1FCB66F5" w14:textId="0CA6E748" w:rsidR="00E865DB" w:rsidRDefault="00E865DB" w:rsidP="00E865DB"/>
    <w:p w14:paraId="71AA3822" w14:textId="03AC3859" w:rsidR="004621A4" w:rsidRDefault="004621A4" w:rsidP="004621A4"/>
    <w:p w14:paraId="5DBDE666" w14:textId="77777777" w:rsidR="00212C90" w:rsidRDefault="00212C90" w:rsidP="00212C90">
      <w:pPr>
        <w:rPr>
          <w:b/>
          <w:bCs/>
        </w:rPr>
      </w:pPr>
      <w:r w:rsidRPr="00212C90">
        <w:rPr>
          <w:b/>
          <w:bCs/>
        </w:rPr>
        <w:t>Problem:</w:t>
      </w:r>
    </w:p>
    <w:p w14:paraId="593CC4D3" w14:textId="790F95B9" w:rsidR="00212C90" w:rsidRPr="00212C90" w:rsidRDefault="001F546A" w:rsidP="00212C90">
      <w:pPr>
        <w:rPr>
          <w:b/>
          <w:bCs/>
        </w:rPr>
      </w:pPr>
      <w:r>
        <w:rPr>
          <w:b/>
          <w:bCs/>
        </w:rPr>
        <w:t>Remove the highlight, make “date” capital, and add an underscore in between “Glucose” &amp; “level”</w:t>
      </w:r>
    </w:p>
    <w:p w14:paraId="0B57B077" w14:textId="77777777" w:rsidR="00212C90" w:rsidRDefault="00212C90" w:rsidP="00212C90"/>
    <w:p w14:paraId="3E198897" w14:textId="77777777" w:rsidR="00212C90" w:rsidRDefault="00212C90" w:rsidP="00212C90"/>
    <w:p w14:paraId="7499EE01" w14:textId="77777777" w:rsidR="00212C90" w:rsidRDefault="00212C90" w:rsidP="00212C90"/>
    <w:p w14:paraId="504CA4CF" w14:textId="77777777" w:rsidR="00212C90" w:rsidRDefault="00212C90" w:rsidP="00212C90"/>
    <w:p w14:paraId="275B6A33" w14:textId="38473FB8" w:rsidR="00212C90" w:rsidRDefault="00212C90" w:rsidP="00212C90">
      <w:pPr>
        <w:rPr>
          <w:b/>
          <w:bCs/>
        </w:rPr>
      </w:pPr>
      <w:r w:rsidRPr="00212C90">
        <w:rPr>
          <w:b/>
          <w:bCs/>
        </w:rPr>
        <w:lastRenderedPageBreak/>
        <w:t>Better version:</w:t>
      </w:r>
    </w:p>
    <w:tbl>
      <w:tblPr>
        <w:tblStyle w:val="TableGrid"/>
        <w:tblW w:w="0" w:type="auto"/>
        <w:tblLook w:val="04A0" w:firstRow="1" w:lastRow="0" w:firstColumn="1" w:lastColumn="0" w:noHBand="0" w:noVBand="1"/>
      </w:tblPr>
      <w:tblGrid>
        <w:gridCol w:w="1075"/>
        <w:gridCol w:w="3599"/>
        <w:gridCol w:w="2338"/>
      </w:tblGrid>
      <w:tr w:rsidR="001F546A" w14:paraId="2D7CC3D5" w14:textId="77777777" w:rsidTr="008E60D6">
        <w:tc>
          <w:tcPr>
            <w:tcW w:w="1075" w:type="dxa"/>
          </w:tcPr>
          <w:p w14:paraId="43577DFD" w14:textId="77777777" w:rsidR="001F546A" w:rsidRDefault="001F546A" w:rsidP="008E60D6">
            <w:r>
              <w:t>Sample</w:t>
            </w:r>
          </w:p>
        </w:tc>
        <w:tc>
          <w:tcPr>
            <w:tcW w:w="3599" w:type="dxa"/>
          </w:tcPr>
          <w:p w14:paraId="0E892410" w14:textId="6AF6AE6B" w:rsidR="001F546A" w:rsidRDefault="001F546A" w:rsidP="008E60D6">
            <w:r>
              <w:t>Date</w:t>
            </w:r>
          </w:p>
        </w:tc>
        <w:tc>
          <w:tcPr>
            <w:tcW w:w="2338" w:type="dxa"/>
          </w:tcPr>
          <w:p w14:paraId="3E39226D" w14:textId="2FAF124E" w:rsidR="001F546A" w:rsidRDefault="001F546A" w:rsidP="008E60D6">
            <w:proofErr w:type="spellStart"/>
            <w:r>
              <w:t>Glucose_level</w:t>
            </w:r>
            <w:proofErr w:type="spellEnd"/>
          </w:p>
          <w:p w14:paraId="30EA744F" w14:textId="77777777" w:rsidR="001F546A" w:rsidRDefault="001F546A" w:rsidP="008E60D6"/>
        </w:tc>
      </w:tr>
      <w:tr w:rsidR="001F546A" w14:paraId="7CE5BE26" w14:textId="77777777" w:rsidTr="008E60D6">
        <w:tc>
          <w:tcPr>
            <w:tcW w:w="1075" w:type="dxa"/>
          </w:tcPr>
          <w:p w14:paraId="267180A5" w14:textId="77777777" w:rsidR="001F546A" w:rsidRDefault="001F546A" w:rsidP="008E60D6">
            <w:r>
              <w:t>101</w:t>
            </w:r>
          </w:p>
        </w:tc>
        <w:tc>
          <w:tcPr>
            <w:tcW w:w="3599" w:type="dxa"/>
          </w:tcPr>
          <w:p w14:paraId="6B61119B" w14:textId="77777777" w:rsidR="001F546A" w:rsidRDefault="001F546A" w:rsidP="008E60D6">
            <w:r>
              <w:t>2019-01-14</w:t>
            </w:r>
          </w:p>
        </w:tc>
        <w:tc>
          <w:tcPr>
            <w:tcW w:w="2338" w:type="dxa"/>
          </w:tcPr>
          <w:p w14:paraId="05ED5515" w14:textId="77777777" w:rsidR="001F546A" w:rsidRDefault="001F546A" w:rsidP="008E60D6">
            <w:r>
              <w:t>150.5</w:t>
            </w:r>
          </w:p>
        </w:tc>
      </w:tr>
      <w:tr w:rsidR="001F546A" w14:paraId="448F89AB" w14:textId="77777777" w:rsidTr="008E60D6">
        <w:tc>
          <w:tcPr>
            <w:tcW w:w="1075" w:type="dxa"/>
          </w:tcPr>
          <w:p w14:paraId="14BCA880" w14:textId="77777777" w:rsidR="001F546A" w:rsidRDefault="001F546A" w:rsidP="008E60D6">
            <w:r>
              <w:t>102</w:t>
            </w:r>
          </w:p>
        </w:tc>
        <w:tc>
          <w:tcPr>
            <w:tcW w:w="3599" w:type="dxa"/>
          </w:tcPr>
          <w:p w14:paraId="2498F12C" w14:textId="77777777" w:rsidR="001F546A" w:rsidRDefault="001F546A" w:rsidP="008E60D6">
            <w:r>
              <w:t>2019-01-14</w:t>
            </w:r>
          </w:p>
        </w:tc>
        <w:tc>
          <w:tcPr>
            <w:tcW w:w="2338" w:type="dxa"/>
          </w:tcPr>
          <w:p w14:paraId="1A68E114" w14:textId="77777777" w:rsidR="001F546A" w:rsidRDefault="001F546A" w:rsidP="008E60D6">
            <w:r>
              <w:t>93.6</w:t>
            </w:r>
          </w:p>
        </w:tc>
      </w:tr>
      <w:tr w:rsidR="001F546A" w14:paraId="6B87107C" w14:textId="77777777" w:rsidTr="008E60D6">
        <w:tc>
          <w:tcPr>
            <w:tcW w:w="1075" w:type="dxa"/>
          </w:tcPr>
          <w:p w14:paraId="51A130F3" w14:textId="77777777" w:rsidR="001F546A" w:rsidRDefault="001F546A" w:rsidP="008E60D6">
            <w:r>
              <w:t>103</w:t>
            </w:r>
          </w:p>
        </w:tc>
        <w:tc>
          <w:tcPr>
            <w:tcW w:w="3599" w:type="dxa"/>
          </w:tcPr>
          <w:p w14:paraId="2FDFAD39" w14:textId="77777777" w:rsidR="001F546A" w:rsidRDefault="001F546A" w:rsidP="008E60D6">
            <w:r>
              <w:t>2019-01-14</w:t>
            </w:r>
          </w:p>
        </w:tc>
        <w:tc>
          <w:tcPr>
            <w:tcW w:w="2338" w:type="dxa"/>
          </w:tcPr>
          <w:p w14:paraId="33054078" w14:textId="77777777" w:rsidR="001F546A" w:rsidRDefault="001F546A" w:rsidP="008E60D6">
            <w:r>
              <w:t>99.5</w:t>
            </w:r>
          </w:p>
        </w:tc>
      </w:tr>
      <w:tr w:rsidR="001F546A" w14:paraId="5B24F0F7" w14:textId="77777777" w:rsidTr="008E60D6">
        <w:trPr>
          <w:trHeight w:val="323"/>
        </w:trPr>
        <w:tc>
          <w:tcPr>
            <w:tcW w:w="1075" w:type="dxa"/>
          </w:tcPr>
          <w:p w14:paraId="37905D88" w14:textId="77777777" w:rsidR="001F546A" w:rsidRDefault="001F546A" w:rsidP="008E60D6">
            <w:r>
              <w:t>104</w:t>
            </w:r>
          </w:p>
        </w:tc>
        <w:tc>
          <w:tcPr>
            <w:tcW w:w="3599" w:type="dxa"/>
          </w:tcPr>
          <w:p w14:paraId="3861073E" w14:textId="77777777" w:rsidR="001F546A" w:rsidRDefault="001F546A" w:rsidP="008E60D6">
            <w:r>
              <w:t>2019-01-15</w:t>
            </w:r>
          </w:p>
        </w:tc>
        <w:tc>
          <w:tcPr>
            <w:tcW w:w="2338" w:type="dxa"/>
          </w:tcPr>
          <w:p w14:paraId="7D5FB162" w14:textId="77777777" w:rsidR="001F546A" w:rsidRDefault="001F546A" w:rsidP="008E60D6">
            <w:r>
              <w:t>108.0</w:t>
            </w:r>
          </w:p>
        </w:tc>
      </w:tr>
      <w:tr w:rsidR="001F546A" w:rsidRPr="00FF478C" w14:paraId="2804F8C8" w14:textId="77777777" w:rsidTr="008E60D6">
        <w:tc>
          <w:tcPr>
            <w:tcW w:w="1075" w:type="dxa"/>
          </w:tcPr>
          <w:p w14:paraId="333D1104" w14:textId="77777777" w:rsidR="001F546A" w:rsidRDefault="001F546A" w:rsidP="008E60D6">
            <w:r>
              <w:t>105</w:t>
            </w:r>
          </w:p>
        </w:tc>
        <w:tc>
          <w:tcPr>
            <w:tcW w:w="3599" w:type="dxa"/>
          </w:tcPr>
          <w:p w14:paraId="48C2A5C3" w14:textId="77777777" w:rsidR="001F546A" w:rsidRDefault="001F546A" w:rsidP="008E60D6">
            <w:r>
              <w:t>2019-01-15</w:t>
            </w:r>
          </w:p>
        </w:tc>
        <w:tc>
          <w:tcPr>
            <w:tcW w:w="2338" w:type="dxa"/>
          </w:tcPr>
          <w:p w14:paraId="6E5E057A" w14:textId="77777777" w:rsidR="001F546A" w:rsidRPr="001F546A" w:rsidRDefault="001F546A" w:rsidP="008E60D6">
            <w:r w:rsidRPr="001F546A">
              <w:t>7.9</w:t>
            </w:r>
          </w:p>
        </w:tc>
      </w:tr>
      <w:tr w:rsidR="001F546A" w14:paraId="138C0B54" w14:textId="77777777" w:rsidTr="008E60D6">
        <w:tc>
          <w:tcPr>
            <w:tcW w:w="1075" w:type="dxa"/>
          </w:tcPr>
          <w:p w14:paraId="61C8D404" w14:textId="77777777" w:rsidR="001F546A" w:rsidRDefault="001F546A" w:rsidP="008E60D6">
            <w:r>
              <w:t>106</w:t>
            </w:r>
          </w:p>
        </w:tc>
        <w:tc>
          <w:tcPr>
            <w:tcW w:w="3599" w:type="dxa"/>
          </w:tcPr>
          <w:p w14:paraId="707A829B" w14:textId="77777777" w:rsidR="001F546A" w:rsidRDefault="001F546A" w:rsidP="008E60D6">
            <w:r>
              <w:t>2019-01-15</w:t>
            </w:r>
          </w:p>
        </w:tc>
        <w:tc>
          <w:tcPr>
            <w:tcW w:w="2338" w:type="dxa"/>
          </w:tcPr>
          <w:p w14:paraId="26F15664" w14:textId="77777777" w:rsidR="001F546A" w:rsidRDefault="001F546A" w:rsidP="008E60D6">
            <w:r>
              <w:t>102.7</w:t>
            </w:r>
          </w:p>
        </w:tc>
      </w:tr>
    </w:tbl>
    <w:p w14:paraId="20644FD6" w14:textId="77777777" w:rsidR="001F546A" w:rsidRPr="00212C90" w:rsidRDefault="001F546A" w:rsidP="00212C90">
      <w:pPr>
        <w:rPr>
          <w:b/>
          <w:bCs/>
        </w:rPr>
      </w:pPr>
    </w:p>
    <w:p w14:paraId="1645CD90" w14:textId="77777777" w:rsidR="004621A4" w:rsidRPr="00520278" w:rsidRDefault="004621A4" w:rsidP="00ED024D">
      <w:pPr>
        <w:spacing w:line="240" w:lineRule="auto"/>
        <w:rPr>
          <w:rFonts w:ascii="Adobe Devanagari" w:hAnsi="Adobe Devanagari" w:cs="Adobe Devanagari"/>
        </w:rPr>
      </w:pPr>
    </w:p>
    <w:p w14:paraId="029C9042" w14:textId="77777777" w:rsidR="002232EF" w:rsidRPr="00520278" w:rsidRDefault="002232EF" w:rsidP="00ED024D">
      <w:pPr>
        <w:spacing w:line="240" w:lineRule="auto"/>
        <w:rPr>
          <w:rFonts w:ascii="Adobe Devanagari" w:hAnsi="Adobe Devanagari" w:cs="Adobe Devanagari"/>
          <w:b/>
          <w:bCs/>
          <w:color w:val="000000"/>
          <w:sz w:val="28"/>
          <w:szCs w:val="24"/>
          <w:u w:val="single"/>
        </w:rPr>
      </w:pPr>
    </w:p>
    <w:p w14:paraId="4B56F3E4" w14:textId="77777777" w:rsidR="005F5BAC" w:rsidRPr="00520278" w:rsidRDefault="005F5BAC" w:rsidP="00ED024D">
      <w:pPr>
        <w:spacing w:line="240" w:lineRule="auto"/>
        <w:rPr>
          <w:rFonts w:ascii="Adobe Devanagari" w:hAnsi="Adobe Devanagari" w:cs="Adobe Devanagari"/>
          <w:b/>
          <w:bCs/>
          <w:color w:val="000000"/>
          <w:sz w:val="24"/>
          <w:szCs w:val="24"/>
        </w:rPr>
      </w:pPr>
    </w:p>
    <w:p w14:paraId="61D74958" w14:textId="77777777" w:rsidR="005F5BAC" w:rsidRDefault="005F5BAC" w:rsidP="00ED024D">
      <w:pPr>
        <w:spacing w:line="240" w:lineRule="auto"/>
        <w:rPr>
          <w:rFonts w:ascii="Adobe Devanagari" w:hAnsi="Adobe Devanagari" w:cs="Adobe Devanagari"/>
          <w:b/>
          <w:bCs/>
          <w:color w:val="000000"/>
          <w:sz w:val="24"/>
          <w:szCs w:val="24"/>
        </w:rPr>
      </w:pPr>
    </w:p>
    <w:p w14:paraId="1B25ABCF" w14:textId="77777777" w:rsidR="005F5BAC" w:rsidRDefault="005F5BAC" w:rsidP="00ED024D">
      <w:pPr>
        <w:spacing w:line="240" w:lineRule="auto"/>
        <w:rPr>
          <w:rFonts w:ascii="Adobe Devanagari" w:hAnsi="Adobe Devanagari" w:cs="Adobe Devanagari"/>
          <w:b/>
          <w:bCs/>
          <w:color w:val="000000"/>
          <w:sz w:val="24"/>
          <w:szCs w:val="24"/>
        </w:rPr>
      </w:pPr>
    </w:p>
    <w:p w14:paraId="04E4C59C" w14:textId="219E0388" w:rsidR="000F3F5E" w:rsidRPr="006C0538" w:rsidRDefault="006C0538" w:rsidP="006C0538">
      <w:pPr>
        <w:pStyle w:val="Heading1"/>
        <w:rPr>
          <w:u w:val="single"/>
        </w:rPr>
      </w:pPr>
      <w:r w:rsidRPr="006C0538">
        <w:rPr>
          <w:u w:val="single"/>
        </w:rPr>
        <w:t>P</w:t>
      </w:r>
      <w:r w:rsidR="000F3F5E" w:rsidRPr="006C0538">
        <w:rPr>
          <w:u w:val="single"/>
        </w:rPr>
        <w:t xml:space="preserve">art </w:t>
      </w:r>
      <w:r w:rsidR="00127BD3" w:rsidRPr="006C0538">
        <w:rPr>
          <w:u w:val="single"/>
        </w:rPr>
        <w:t>B</w:t>
      </w:r>
      <w:r w:rsidR="000F3F5E" w:rsidRPr="006C0538">
        <w:rPr>
          <w:u w:val="single"/>
        </w:rPr>
        <w:t>: fixing/data cleaning examples</w:t>
      </w:r>
    </w:p>
    <w:p w14:paraId="62017E08" w14:textId="77777777" w:rsidR="000F3F5E" w:rsidRDefault="000F3F5E" w:rsidP="000F3F5E">
      <w:pPr>
        <w:spacing w:line="240" w:lineRule="auto"/>
        <w:rPr>
          <w:rFonts w:ascii="Adobe Devanagari" w:hAnsi="Adobe Devanagari" w:cs="Adobe Devanagari"/>
          <w:b/>
          <w:sz w:val="24"/>
          <w:szCs w:val="24"/>
        </w:rPr>
      </w:pPr>
    </w:p>
    <w:p w14:paraId="6A82C3DE" w14:textId="111D2E1D" w:rsidR="000F3F5E"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Sadly, most folks don’t follow the above suggestions. Here is an example, modified from </w:t>
      </w:r>
      <w:r w:rsidR="006C0538">
        <w:rPr>
          <w:rFonts w:ascii="Adobe Devanagari" w:hAnsi="Adobe Devanagari" w:cs="Adobe Devanagari"/>
          <w:bCs/>
          <w:sz w:val="24"/>
          <w:szCs w:val="24"/>
        </w:rPr>
        <w:t xml:space="preserve">a </w:t>
      </w:r>
      <w:r w:rsidR="00703A0B">
        <w:rPr>
          <w:rFonts w:ascii="Adobe Devanagari" w:hAnsi="Adobe Devanagari" w:cs="Adobe Devanagari"/>
          <w:bCs/>
          <w:sz w:val="24"/>
          <w:szCs w:val="24"/>
        </w:rPr>
        <w:t>colleague’s</w:t>
      </w:r>
      <w:r w:rsidR="006C0538">
        <w:rPr>
          <w:rFonts w:ascii="Adobe Devanagari" w:hAnsi="Adobe Devanagari" w:cs="Adobe Devanagari"/>
          <w:bCs/>
          <w:sz w:val="24"/>
          <w:szCs w:val="24"/>
        </w:rPr>
        <w:t xml:space="preserve"> assignment</w:t>
      </w:r>
      <w:r>
        <w:rPr>
          <w:rFonts w:ascii="Adobe Devanagari" w:hAnsi="Adobe Devanagari" w:cs="Adobe Devanagari"/>
          <w:bCs/>
          <w:sz w:val="24"/>
          <w:szCs w:val="24"/>
        </w:rPr>
        <w:t>, that lets you see how to work with messy data</w:t>
      </w:r>
    </w:p>
    <w:p w14:paraId="3AA9CAA4" w14:textId="1ECFD93C" w:rsidR="00D20B39" w:rsidRDefault="00D20B39" w:rsidP="00ED024D">
      <w:pPr>
        <w:spacing w:line="240" w:lineRule="auto"/>
        <w:rPr>
          <w:rFonts w:ascii="Adobe Devanagari" w:hAnsi="Adobe Devanagari" w:cs="Adobe Devanagari"/>
          <w:bCs/>
          <w:sz w:val="24"/>
          <w:szCs w:val="24"/>
        </w:rPr>
      </w:pPr>
    </w:p>
    <w:p w14:paraId="427221E6" w14:textId="5C49C224" w:rsidR="00703A0B" w:rsidRDefault="00703A0B"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You can download the data for this part on </w:t>
      </w:r>
      <w:hyperlink r:id="rId9" w:history="1">
        <w:r w:rsidRPr="00995A57">
          <w:rPr>
            <w:rStyle w:val="Hyperlink"/>
            <w:rFonts w:ascii="Adobe Devanagari" w:hAnsi="Adobe Devanagari" w:cs="Adobe Devanagari"/>
            <w:bCs/>
            <w:sz w:val="24"/>
            <w:szCs w:val="24"/>
          </w:rPr>
          <w:t>this google drive folder</w:t>
        </w:r>
      </w:hyperlink>
      <w:r w:rsidR="00995A57">
        <w:rPr>
          <w:rFonts w:ascii="Adobe Devanagari" w:hAnsi="Adobe Devanagari" w:cs="Adobe Devanagari"/>
          <w:bCs/>
          <w:sz w:val="24"/>
          <w:szCs w:val="24"/>
        </w:rPr>
        <w:t>: (</w:t>
      </w:r>
      <w:r w:rsidR="00995A57" w:rsidRPr="00995A57">
        <w:rPr>
          <w:rFonts w:ascii="Adobe Devanagari" w:hAnsi="Adobe Devanagari" w:cs="Adobe Devanagari"/>
          <w:bCs/>
          <w:sz w:val="24"/>
          <w:szCs w:val="24"/>
        </w:rPr>
        <w:t>https://drive.google.com/drive/u/1/folders/1zQtdbwQuVrxtHrFG7lXdW02ZV0r5cKnu</w:t>
      </w:r>
      <w:r w:rsidR="00995A57">
        <w:rPr>
          <w:rFonts w:ascii="Adobe Devanagari" w:hAnsi="Adobe Devanagari" w:cs="Adobe Devanagari"/>
          <w:bCs/>
          <w:sz w:val="24"/>
          <w:szCs w:val="24"/>
        </w:rPr>
        <w:t>)</w:t>
      </w:r>
    </w:p>
    <w:p w14:paraId="26CD9C9A" w14:textId="57993137"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w:t>
      </w:r>
      <w:r w:rsidR="00703A0B">
        <w:rPr>
          <w:rFonts w:ascii="Adobe Devanagari" w:hAnsi="Adobe Devanagari" w:cs="Adobe Devanagari"/>
          <w:bCs/>
          <w:sz w:val="24"/>
          <w:szCs w:val="24"/>
        </w:rPr>
        <w:t xml:space="preserve">file </w:t>
      </w:r>
      <w:r>
        <w:rPr>
          <w:rFonts w:ascii="Adobe Devanagari" w:hAnsi="Adobe Devanagari" w:cs="Adobe Devanagari"/>
          <w:bCs/>
          <w:sz w:val="24"/>
          <w:szCs w:val="24"/>
        </w:rPr>
        <w:t>are from New York City and give info on real estate sales</w:t>
      </w:r>
      <w:r w:rsidR="00212C90">
        <w:rPr>
          <w:rFonts w:ascii="Adobe Devanagari" w:hAnsi="Adobe Devanagari" w:cs="Adobe Devanagari"/>
          <w:bCs/>
          <w:sz w:val="24"/>
          <w:szCs w:val="24"/>
        </w:rPr>
        <w:t xml:space="preserve"> for different boroughs ( </w:t>
      </w:r>
      <w:r w:rsidR="00212C90" w:rsidRPr="00212C90">
        <w:rPr>
          <w:rFonts w:ascii="Adobe Devanagari" w:hAnsi="Adobe Devanagari" w:cs="Adobe Devanagari"/>
          <w:bCs/>
          <w:sz w:val="24"/>
          <w:szCs w:val="24"/>
        </w:rPr>
        <w:t>administrative division</w:t>
      </w:r>
      <w:r w:rsidR="00212C90">
        <w:rPr>
          <w:rFonts w:ascii="Adobe Devanagari" w:hAnsi="Adobe Devanagari" w:cs="Adobe Devanagari"/>
          <w:bCs/>
          <w:sz w:val="24"/>
          <w:szCs w:val="24"/>
        </w:rPr>
        <w:t>s that make up New York City)</w:t>
      </w:r>
      <w:r w:rsidR="00212C90" w:rsidRPr="00212C90">
        <w:rPr>
          <w:rFonts w:ascii="Adobe Devanagari" w:hAnsi="Adobe Devanagari" w:cs="Adobe Devanagari"/>
          <w:bCs/>
          <w:sz w:val="24"/>
          <w:szCs w:val="24"/>
        </w:rPr>
        <w:t xml:space="preserve"> </w:t>
      </w:r>
      <w:r>
        <w:rPr>
          <w:rFonts w:ascii="Adobe Devanagari" w:hAnsi="Adobe Devanagari" w:cs="Adobe Devanagari"/>
          <w:bCs/>
          <w:sz w:val="24"/>
          <w:szCs w:val="24"/>
        </w:rPr>
        <w:t>…</w:t>
      </w:r>
      <w:r w:rsidR="006C0538">
        <w:rPr>
          <w:rFonts w:ascii="Adobe Devanagari" w:hAnsi="Adobe Devanagari" w:cs="Adobe Devanagari"/>
          <w:bCs/>
          <w:sz w:val="24"/>
          <w:szCs w:val="24"/>
        </w:rPr>
        <w:t>L</w:t>
      </w:r>
      <w:r>
        <w:rPr>
          <w:rFonts w:ascii="Adobe Devanagari" w:hAnsi="Adobe Devanagari" w:cs="Adobe Devanagari"/>
          <w:bCs/>
          <w:sz w:val="24"/>
          <w:szCs w:val="24"/>
        </w:rPr>
        <w:t>et</w:t>
      </w:r>
      <w:r w:rsidR="00212C90">
        <w:rPr>
          <w:rFonts w:ascii="Adobe Devanagari" w:hAnsi="Adobe Devanagari" w:cs="Adobe Devanagari"/>
          <w:bCs/>
          <w:sz w:val="24"/>
          <w:szCs w:val="24"/>
        </w:rPr>
        <w:t>’</w:t>
      </w:r>
      <w:r>
        <w:rPr>
          <w:rFonts w:ascii="Adobe Devanagari" w:hAnsi="Adobe Devanagari" w:cs="Adobe Devanagari"/>
          <w:bCs/>
          <w:sz w:val="24"/>
          <w:szCs w:val="24"/>
        </w:rPr>
        <w:t xml:space="preserve">s say you wanted to help a friend who was trying to learn more about this and they gave you these files and asked you </w:t>
      </w:r>
      <w:r w:rsidR="006C0538">
        <w:rPr>
          <w:rFonts w:ascii="Adobe Devanagari" w:hAnsi="Adobe Devanagari" w:cs="Adobe Devanagari"/>
          <w:bCs/>
          <w:sz w:val="24"/>
          <w:szCs w:val="24"/>
        </w:rPr>
        <w:t>what you can learn</w:t>
      </w:r>
      <w:r w:rsidR="004A0D39">
        <w:rPr>
          <w:rFonts w:ascii="Adobe Devanagari" w:hAnsi="Adobe Devanagari" w:cs="Adobe Devanagari"/>
          <w:bCs/>
          <w:sz w:val="24"/>
          <w:szCs w:val="24"/>
        </w:rPr>
        <w:t>. Put the data into your current project folder so that you can access it easily</w:t>
      </w:r>
      <w:r w:rsidR="00995A57">
        <w:rPr>
          <w:rFonts w:ascii="Adobe Devanagari" w:hAnsi="Adobe Devanagari" w:cs="Adobe Devanagari"/>
          <w:bCs/>
          <w:sz w:val="24"/>
          <w:szCs w:val="24"/>
        </w:rPr>
        <w:t xml:space="preserve"> (if you don’t have Excel on your machine don’t worry about that. You should be able to open the file just to view it on the Drive)</w:t>
      </w:r>
      <w:r w:rsidR="004A0D39">
        <w:rPr>
          <w:rFonts w:ascii="Adobe Devanagari" w:hAnsi="Adobe Devanagari" w:cs="Adobe Devanagari"/>
          <w:bCs/>
          <w:sz w:val="24"/>
          <w:szCs w:val="24"/>
        </w:rPr>
        <w:t xml:space="preserve"> </w:t>
      </w:r>
    </w:p>
    <w:p w14:paraId="55074599" w14:textId="096DDA6A" w:rsidR="006C0538" w:rsidRDefault="006C0538" w:rsidP="00ED024D">
      <w:pPr>
        <w:spacing w:line="240" w:lineRule="auto"/>
        <w:rPr>
          <w:rFonts w:ascii="Adobe Devanagari" w:hAnsi="Adobe Devanagari" w:cs="Adobe Devanagari"/>
          <w:bCs/>
          <w:sz w:val="24"/>
          <w:szCs w:val="24"/>
        </w:rPr>
      </w:pPr>
    </w:p>
    <w:p w14:paraId="63AD2578" w14:textId="3B3CBADD" w:rsidR="009A3301" w:rsidRPr="00995A57" w:rsidRDefault="009A3301" w:rsidP="009A3301">
      <w:pPr>
        <w:pStyle w:val="Heading2"/>
        <w:rPr>
          <w:u w:val="single"/>
        </w:rPr>
      </w:pPr>
      <w:r w:rsidRPr="00995A57">
        <w:rPr>
          <w:u w:val="single"/>
        </w:rPr>
        <w:t>Setup</w:t>
      </w:r>
    </w:p>
    <w:p w14:paraId="083E2A23" w14:textId="3182552C" w:rsidR="009A3301" w:rsidRDefault="009A3301" w:rsidP="00ED024D">
      <w:pPr>
        <w:spacing w:line="240" w:lineRule="auto"/>
        <w:rPr>
          <w:rFonts w:ascii="Adobe Devanagari" w:hAnsi="Adobe Devanagari" w:cs="Adobe Devanagari"/>
          <w:bCs/>
          <w:sz w:val="24"/>
          <w:szCs w:val="24"/>
        </w:rPr>
      </w:pPr>
    </w:p>
    <w:p w14:paraId="700A3647" w14:textId="04C93356" w:rsidR="009A3301" w:rsidRDefault="009A3301"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To do this part of the lab make sure you run the following code as we will need these R libraries. </w:t>
      </w:r>
    </w:p>
    <w:p w14:paraId="35C32955" w14:textId="1B157979" w:rsidR="009A3301" w:rsidRDefault="009A3301" w:rsidP="00ED024D">
      <w:pPr>
        <w:spacing w:line="240" w:lineRule="auto"/>
        <w:rPr>
          <w:rFonts w:ascii="Adobe Devanagari" w:hAnsi="Adobe Devanagari" w:cs="Adobe Devanagari"/>
          <w:bCs/>
          <w:sz w:val="24"/>
          <w:szCs w:val="24"/>
        </w:rPr>
      </w:pPr>
    </w:p>
    <w:p w14:paraId="21E1D766" w14:textId="4FC00E7E" w:rsidR="009A3301" w:rsidRDefault="009A3301" w:rsidP="009A3301">
      <w:pPr>
        <w:pStyle w:val="RRRR"/>
      </w:pPr>
      <w:r w:rsidRPr="009A3301">
        <w:t>library(</w:t>
      </w:r>
      <w:proofErr w:type="spellStart"/>
      <w:r w:rsidRPr="009A3301">
        <w:t>tidyverse</w:t>
      </w:r>
      <w:proofErr w:type="spellEnd"/>
      <w:r w:rsidRPr="009A3301">
        <w:t>)</w:t>
      </w:r>
    </w:p>
    <w:p w14:paraId="15F8C8C6" w14:textId="6048E0CA" w:rsidR="009A3301" w:rsidRDefault="009A3301" w:rsidP="009A3301">
      <w:pPr>
        <w:pStyle w:val="RRRR"/>
      </w:pPr>
      <w:proofErr w:type="spellStart"/>
      <w:proofErr w:type="gramStart"/>
      <w:r w:rsidRPr="009A3301">
        <w:t>install.packages</w:t>
      </w:r>
      <w:proofErr w:type="spellEnd"/>
      <w:proofErr w:type="gramEnd"/>
      <w:r w:rsidRPr="009A3301">
        <w:t>("janitor")</w:t>
      </w:r>
      <w:r w:rsidR="00995A57">
        <w:t xml:space="preserve"> #this helps to clean our data</w:t>
      </w:r>
    </w:p>
    <w:p w14:paraId="0A3486E6" w14:textId="4578D23B" w:rsidR="009A3301" w:rsidRDefault="009A3301" w:rsidP="009A3301">
      <w:pPr>
        <w:pStyle w:val="RRRR"/>
      </w:pPr>
      <w:r w:rsidRPr="009A3301">
        <w:t>library(</w:t>
      </w:r>
      <w:r>
        <w:t>janitor</w:t>
      </w:r>
      <w:r w:rsidRPr="009A3301">
        <w:t>)</w:t>
      </w:r>
    </w:p>
    <w:p w14:paraId="47260BAF" w14:textId="6E17F7CB" w:rsidR="00995A57" w:rsidRDefault="00995A57" w:rsidP="009A3301">
      <w:pPr>
        <w:pStyle w:val="RRRR"/>
      </w:pPr>
      <w:r>
        <w:t>library(</w:t>
      </w:r>
      <w:proofErr w:type="spellStart"/>
      <w:r>
        <w:t>readxl</w:t>
      </w:r>
      <w:proofErr w:type="spellEnd"/>
      <w:r>
        <w:t xml:space="preserve">) # this package comes when you install the </w:t>
      </w:r>
      <w:proofErr w:type="spellStart"/>
      <w:r>
        <w:t>tidyverse</w:t>
      </w:r>
      <w:proofErr w:type="spellEnd"/>
      <w:r>
        <w:t xml:space="preserve"> </w:t>
      </w:r>
    </w:p>
    <w:p w14:paraId="288A174A" w14:textId="73134EDC" w:rsidR="00995A57" w:rsidRDefault="00995A57" w:rsidP="009A3301">
      <w:pPr>
        <w:pStyle w:val="RRRR"/>
      </w:pPr>
      <w:r>
        <w:t>#package but is only loaded individually</w:t>
      </w:r>
    </w:p>
    <w:p w14:paraId="0E6779A9" w14:textId="77777777" w:rsidR="009A3301" w:rsidRDefault="009A3301" w:rsidP="00ED024D">
      <w:pPr>
        <w:spacing w:line="240" w:lineRule="auto"/>
        <w:rPr>
          <w:rFonts w:ascii="Adobe Devanagari" w:hAnsi="Adobe Devanagari" w:cs="Adobe Devanagari"/>
          <w:bCs/>
          <w:sz w:val="24"/>
          <w:szCs w:val="24"/>
        </w:rPr>
      </w:pPr>
    </w:p>
    <w:p w14:paraId="64E75AE7" w14:textId="49400F97" w:rsidR="006C0538" w:rsidRDefault="006C0538" w:rsidP="006C0538">
      <w:pPr>
        <w:pStyle w:val="Heading2"/>
      </w:pPr>
      <w:r>
        <w:t>Step 1: take a look at the raw data</w:t>
      </w:r>
    </w:p>
    <w:p w14:paraId="39A2F03E" w14:textId="05B99337" w:rsidR="006C0538" w:rsidRPr="006C0538" w:rsidRDefault="006C0538" w:rsidP="006C0538">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Take a look at the Excel sheet</w:t>
      </w:r>
      <w:r w:rsidR="00995A57">
        <w:rPr>
          <w:rFonts w:ascii="Adobe Devanagari" w:hAnsi="Adobe Devanagari" w:cs="Adobe Devanagari"/>
          <w:bCs/>
          <w:sz w:val="24"/>
          <w:szCs w:val="24"/>
        </w:rPr>
        <w:t xml:space="preserve"> either in the Google folder or after downloading </w:t>
      </w:r>
      <w:r>
        <w:rPr>
          <w:rFonts w:ascii="Adobe Devanagari" w:hAnsi="Adobe Devanagari" w:cs="Adobe Devanagari"/>
          <w:bCs/>
          <w:sz w:val="24"/>
          <w:szCs w:val="24"/>
        </w:rPr>
        <w:t>and make some notes about what problems you see that you may want to edit/fix as you go</w:t>
      </w:r>
    </w:p>
    <w:p w14:paraId="79C8185D" w14:textId="3B515E00" w:rsidR="00D20B39" w:rsidRDefault="00D20B39" w:rsidP="00ED024D">
      <w:pPr>
        <w:spacing w:line="240" w:lineRule="auto"/>
        <w:rPr>
          <w:rFonts w:ascii="Adobe Devanagari" w:hAnsi="Adobe Devanagari" w:cs="Adobe Devanagari"/>
          <w:bCs/>
          <w:sz w:val="24"/>
          <w:szCs w:val="24"/>
        </w:rPr>
      </w:pPr>
    </w:p>
    <w:p w14:paraId="3B90089B" w14:textId="77777777" w:rsidR="00995A57" w:rsidRDefault="00995A57" w:rsidP="00ED024D">
      <w:pPr>
        <w:spacing w:line="240" w:lineRule="auto"/>
        <w:rPr>
          <w:rFonts w:ascii="Adobe Devanagari" w:hAnsi="Adobe Devanagari" w:cs="Adobe Devanagari"/>
          <w:bCs/>
          <w:sz w:val="24"/>
          <w:szCs w:val="24"/>
        </w:rPr>
      </w:pPr>
    </w:p>
    <w:p w14:paraId="77D24124" w14:textId="17DACCA1" w:rsidR="00D20B39" w:rsidRPr="00995A57" w:rsidRDefault="00D20B39" w:rsidP="006C0538">
      <w:pPr>
        <w:pStyle w:val="Heading2"/>
        <w:rPr>
          <w:u w:val="single"/>
        </w:rPr>
      </w:pPr>
      <w:r w:rsidRPr="00995A57">
        <w:rPr>
          <w:u w:val="single"/>
        </w:rPr>
        <w:t xml:space="preserve">Step </w:t>
      </w:r>
      <w:r w:rsidR="006C0538" w:rsidRPr="00995A57">
        <w:rPr>
          <w:u w:val="single"/>
        </w:rPr>
        <w:t>2</w:t>
      </w:r>
      <w:r w:rsidRPr="00995A57">
        <w:rPr>
          <w:u w:val="single"/>
        </w:rPr>
        <w:t>: get the data into R</w:t>
      </w:r>
    </w:p>
    <w:p w14:paraId="3FE8FCB4" w14:textId="77777777" w:rsidR="006C0538" w:rsidRPr="006C0538" w:rsidRDefault="006C0538" w:rsidP="006C0538"/>
    <w:p w14:paraId="58E3795B" w14:textId="709ABB89"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In the </w:t>
      </w:r>
      <w:r w:rsidR="00995A57">
        <w:rPr>
          <w:rFonts w:ascii="Adobe Devanagari" w:hAnsi="Adobe Devanagari" w:cs="Adobe Devanagari"/>
          <w:bCs/>
          <w:sz w:val="24"/>
          <w:szCs w:val="24"/>
        </w:rPr>
        <w:t xml:space="preserve">folder </w:t>
      </w:r>
      <w:r>
        <w:rPr>
          <w:rFonts w:ascii="Adobe Devanagari" w:hAnsi="Adobe Devanagari" w:cs="Adobe Devanagari"/>
          <w:bCs/>
          <w:sz w:val="24"/>
          <w:szCs w:val="24"/>
        </w:rPr>
        <w:t>you will see multiple versions of</w:t>
      </w:r>
      <w:r w:rsidR="008214AA">
        <w:rPr>
          <w:rFonts w:ascii="Adobe Devanagari" w:hAnsi="Adobe Devanagari" w:cs="Adobe Devanagari"/>
          <w:bCs/>
          <w:sz w:val="24"/>
          <w:szCs w:val="24"/>
        </w:rPr>
        <w:t xml:space="preserve"> essentially</w:t>
      </w:r>
      <w:r>
        <w:rPr>
          <w:rFonts w:ascii="Adobe Devanagari" w:hAnsi="Adobe Devanagari" w:cs="Adobe Devanagari"/>
          <w:bCs/>
          <w:sz w:val="24"/>
          <w:szCs w:val="24"/>
        </w:rPr>
        <w:t xml:space="preserve"> the same </w:t>
      </w:r>
      <w:proofErr w:type="gramStart"/>
      <w:r>
        <w:rPr>
          <w:rFonts w:ascii="Adobe Devanagari" w:hAnsi="Adobe Devanagari" w:cs="Adobe Devanagari"/>
          <w:bCs/>
          <w:sz w:val="24"/>
          <w:szCs w:val="24"/>
        </w:rPr>
        <w:t xml:space="preserve">file </w:t>
      </w:r>
      <w:r w:rsidR="00995A57">
        <w:rPr>
          <w:rFonts w:ascii="Adobe Devanagari" w:hAnsi="Adobe Devanagari" w:cs="Adobe Devanagari"/>
          <w:bCs/>
          <w:sz w:val="24"/>
          <w:szCs w:val="24"/>
        </w:rPr>
        <w:t xml:space="preserve"> (</w:t>
      </w:r>
      <w:proofErr w:type="gramEnd"/>
      <w:r w:rsidR="00995A57">
        <w:rPr>
          <w:rFonts w:ascii="Adobe Devanagari" w:hAnsi="Adobe Devanagari" w:cs="Adobe Devanagari"/>
          <w:bCs/>
          <w:sz w:val="24"/>
          <w:szCs w:val="24"/>
        </w:rPr>
        <w:t xml:space="preserve">one </w:t>
      </w:r>
      <w:r>
        <w:rPr>
          <w:rFonts w:ascii="Adobe Devanagari" w:hAnsi="Adobe Devanagari" w:cs="Adobe Devanagari"/>
          <w:bCs/>
          <w:sz w:val="24"/>
          <w:szCs w:val="24"/>
        </w:rPr>
        <w:t>is an excel sheet and the other is in a CSV</w:t>
      </w:r>
      <w:r w:rsidR="006C0538">
        <w:rPr>
          <w:rFonts w:ascii="Adobe Devanagari" w:hAnsi="Adobe Devanagari" w:cs="Adobe Devanagari"/>
          <w:bCs/>
          <w:sz w:val="24"/>
          <w:szCs w:val="24"/>
        </w:rPr>
        <w:t xml:space="preserve"> (with some of the text edited out…not ideal but </w:t>
      </w:r>
      <w:proofErr w:type="spellStart"/>
      <w:r w:rsidR="006C0538">
        <w:rPr>
          <w:rFonts w:ascii="Adobe Devanagari" w:hAnsi="Adobe Devanagari" w:cs="Adobe Devanagari"/>
          <w:bCs/>
          <w:sz w:val="24"/>
          <w:szCs w:val="24"/>
        </w:rPr>
        <w:t>c’est</w:t>
      </w:r>
      <w:proofErr w:type="spellEnd"/>
      <w:r w:rsidR="006C0538">
        <w:rPr>
          <w:rFonts w:ascii="Adobe Devanagari" w:hAnsi="Adobe Devanagari" w:cs="Adobe Devanagari"/>
          <w:bCs/>
          <w:sz w:val="24"/>
          <w:szCs w:val="24"/>
        </w:rPr>
        <w:t xml:space="preserve"> la vie)</w:t>
      </w:r>
      <w:r>
        <w:rPr>
          <w:rFonts w:ascii="Adobe Devanagari" w:hAnsi="Adobe Devanagari" w:cs="Adobe Devanagari"/>
          <w:bCs/>
          <w:sz w:val="24"/>
          <w:szCs w:val="24"/>
        </w:rPr>
        <w:t xml:space="preserve">. </w:t>
      </w:r>
    </w:p>
    <w:p w14:paraId="4288D4C1" w14:textId="521B176D" w:rsid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If you have Excel on your computer</w:t>
      </w:r>
      <w:r w:rsid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open</w:t>
      </w:r>
      <w:r w:rsidR="008214AA" w:rsidRP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 xml:space="preserve">it and take a look…you will see </w:t>
      </w:r>
      <w:proofErr w:type="gramStart"/>
      <w:r w:rsidRPr="006C0538">
        <w:rPr>
          <w:rFonts w:ascii="Adobe Devanagari" w:hAnsi="Adobe Devanagari" w:cs="Adobe Devanagari"/>
          <w:bCs/>
          <w:sz w:val="24"/>
          <w:szCs w:val="24"/>
        </w:rPr>
        <w:t>something  like</w:t>
      </w:r>
      <w:proofErr w:type="gramEnd"/>
      <w:r w:rsidRPr="006C0538">
        <w:rPr>
          <w:rFonts w:ascii="Adobe Devanagari" w:hAnsi="Adobe Devanagari" w:cs="Adobe Devanagari"/>
          <w:bCs/>
          <w:sz w:val="24"/>
          <w:szCs w:val="24"/>
        </w:rPr>
        <w:t xml:space="preserve"> I copied below</w:t>
      </w:r>
      <w:r w:rsidR="006C0538">
        <w:rPr>
          <w:rFonts w:ascii="Adobe Devanagari" w:hAnsi="Adobe Devanagari" w:cs="Adobe Devanagari"/>
          <w:bCs/>
          <w:sz w:val="24"/>
          <w:szCs w:val="24"/>
        </w:rPr>
        <w:t xml:space="preserve">.  </w:t>
      </w:r>
      <w:r w:rsidR="006C0538" w:rsidRPr="006C0538">
        <w:rPr>
          <w:rFonts w:ascii="Adobe Devanagari" w:hAnsi="Adobe Devanagari" w:cs="Adobe Devanagari"/>
          <w:bCs/>
          <w:sz w:val="24"/>
          <w:szCs w:val="24"/>
        </w:rPr>
        <w:t xml:space="preserve">Note that the first few lines are info that we don’t need in our data </w:t>
      </w:r>
      <w:proofErr w:type="gramStart"/>
      <w:r w:rsidR="006C0538" w:rsidRPr="006C0538">
        <w:rPr>
          <w:rFonts w:ascii="Adobe Devanagari" w:hAnsi="Adobe Devanagari" w:cs="Adobe Devanagari"/>
          <w:bCs/>
          <w:sz w:val="24"/>
          <w:szCs w:val="24"/>
        </w:rPr>
        <w:t>table,,,</w:t>
      </w:r>
      <w:proofErr w:type="gramEnd"/>
    </w:p>
    <w:p w14:paraId="745EA0C3" w14:textId="79D370E7" w:rsidR="006C0538" w:rsidRPr="006C0538" w:rsidRDefault="006C0538" w:rsidP="006C0538">
      <w:pPr>
        <w:spacing w:line="240" w:lineRule="auto"/>
        <w:rPr>
          <w:rFonts w:ascii="Adobe Devanagari" w:hAnsi="Adobe Devanagari" w:cs="Adobe Devanagari"/>
          <w:bCs/>
          <w:sz w:val="24"/>
          <w:szCs w:val="24"/>
        </w:rPr>
      </w:pPr>
      <w:r w:rsidRPr="008214AA">
        <w:rPr>
          <w:rFonts w:ascii="Adobe Devanagari" w:hAnsi="Adobe Devanagari" w:cs="Adobe Devanagari"/>
          <w:bCs/>
          <w:noProof/>
          <w:sz w:val="24"/>
          <w:szCs w:val="24"/>
        </w:rPr>
        <w:drawing>
          <wp:inline distT="0" distB="0" distL="0" distR="0" wp14:anchorId="3F9F3505" wp14:editId="7A14CF6B">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1B493EE9" w14:textId="145BF26D" w:rsidR="006C0538" w:rsidRDefault="006C0538" w:rsidP="006C0538">
      <w:pPr>
        <w:spacing w:line="240" w:lineRule="auto"/>
        <w:rPr>
          <w:rFonts w:ascii="Adobe Devanagari" w:hAnsi="Adobe Devanagari" w:cs="Adobe Devanagari"/>
          <w:bCs/>
          <w:sz w:val="24"/>
          <w:szCs w:val="24"/>
        </w:rPr>
      </w:pPr>
    </w:p>
    <w:p w14:paraId="16BB1CC2" w14:textId="54C87F23" w:rsidR="00995A57" w:rsidRDefault="00995A57" w:rsidP="006C0538">
      <w:pPr>
        <w:pStyle w:val="ListParagraph"/>
        <w:numPr>
          <w:ilvl w:val="2"/>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We are going to read the data in with </w:t>
      </w:r>
      <w:proofErr w:type="spellStart"/>
      <w:r>
        <w:rPr>
          <w:rFonts w:ascii="Adobe Devanagari" w:hAnsi="Adobe Devanagari" w:cs="Adobe Devanagari"/>
          <w:bCs/>
          <w:sz w:val="24"/>
          <w:szCs w:val="24"/>
        </w:rPr>
        <w:t>read_</w:t>
      </w:r>
      <w:proofErr w:type="gramStart"/>
      <w:r>
        <w:rPr>
          <w:rFonts w:ascii="Adobe Devanagari" w:hAnsi="Adobe Devanagari" w:cs="Adobe Devanagari"/>
          <w:bCs/>
          <w:sz w:val="24"/>
          <w:szCs w:val="24"/>
        </w:rPr>
        <w:t>xls</w:t>
      </w:r>
      <w:proofErr w:type="spellEnd"/>
      <w:r>
        <w:rPr>
          <w:rFonts w:ascii="Adobe Devanagari" w:hAnsi="Adobe Devanagari" w:cs="Adobe Devanagari"/>
          <w:bCs/>
          <w:sz w:val="24"/>
          <w:szCs w:val="24"/>
        </w:rPr>
        <w:t>(</w:t>
      </w:r>
      <w:proofErr w:type="gramEnd"/>
      <w:r>
        <w:rPr>
          <w:rFonts w:ascii="Adobe Devanagari" w:hAnsi="Adobe Devanagari" w:cs="Adobe Devanagari"/>
          <w:bCs/>
          <w:sz w:val="24"/>
          <w:szCs w:val="24"/>
        </w:rPr>
        <w:t xml:space="preserve">), a function in the </w:t>
      </w:r>
      <w:proofErr w:type="spellStart"/>
      <w:r>
        <w:rPr>
          <w:rFonts w:ascii="Adobe Devanagari" w:hAnsi="Adobe Devanagari" w:cs="Adobe Devanagari"/>
          <w:bCs/>
          <w:sz w:val="24"/>
          <w:szCs w:val="24"/>
        </w:rPr>
        <w:t>readxl</w:t>
      </w:r>
      <w:proofErr w:type="spellEnd"/>
      <w:r>
        <w:rPr>
          <w:rFonts w:ascii="Adobe Devanagari" w:hAnsi="Adobe Devanagari" w:cs="Adobe Devanagari"/>
          <w:bCs/>
          <w:sz w:val="24"/>
          <w:szCs w:val="24"/>
        </w:rPr>
        <w:t xml:space="preserve"> package</w:t>
      </w:r>
    </w:p>
    <w:p w14:paraId="238D0B55" w14:textId="46C53626" w:rsidR="00D20B39" w:rsidRP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The function </w:t>
      </w:r>
      <w:proofErr w:type="spellStart"/>
      <w:r w:rsidR="00BB26A4" w:rsidRPr="006C0538">
        <w:rPr>
          <w:rFonts w:ascii="Adobe Devanagari" w:hAnsi="Adobe Devanagari" w:cs="Adobe Devanagari"/>
          <w:bCs/>
          <w:sz w:val="24"/>
          <w:szCs w:val="24"/>
        </w:rPr>
        <w:t>read_xls</w:t>
      </w:r>
      <w:proofErr w:type="spellEnd"/>
      <w:r w:rsidR="00BB26A4" w:rsidRPr="006C0538">
        <w:rPr>
          <w:rFonts w:ascii="Adobe Devanagari" w:hAnsi="Adobe Devanagari" w:cs="Adobe Devanagari"/>
          <w:bCs/>
          <w:sz w:val="24"/>
          <w:szCs w:val="24"/>
        </w:rPr>
        <w:t xml:space="preserve"> takes a number of arguments</w:t>
      </w:r>
      <w:r w:rsidR="006C0538">
        <w:rPr>
          <w:rFonts w:ascii="Adobe Devanagari" w:hAnsi="Adobe Devanagari" w:cs="Adobe Devanagari"/>
          <w:bCs/>
          <w:sz w:val="24"/>
          <w:szCs w:val="24"/>
        </w:rPr>
        <w:t xml:space="preserve"> (the stuff that goes in between the parenthesis)</w:t>
      </w:r>
    </w:p>
    <w:p w14:paraId="158AF345" w14:textId="31669459" w:rsidR="00BB26A4" w:rsidRPr="006C0538" w:rsidRDefault="008214AA"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p</w:t>
      </w:r>
      <w:r w:rsidR="00BB26A4" w:rsidRPr="006C0538">
        <w:rPr>
          <w:rFonts w:ascii="Adobe Devanagari" w:hAnsi="Adobe Devanagari" w:cs="Adobe Devanagari"/>
          <w:bCs/>
          <w:sz w:val="24"/>
          <w:szCs w:val="24"/>
        </w:rPr>
        <w:t xml:space="preserve">ath = where on your machine the file is stored </w:t>
      </w:r>
    </w:p>
    <w:p w14:paraId="1853B203" w14:textId="78CE0180"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sheet = the name of the sheet (some excel files have multiple sheets)</w:t>
      </w:r>
    </w:p>
    <w:p w14:paraId="02490B6E" w14:textId="68848E28"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proofErr w:type="spellStart"/>
      <w:r w:rsidRPr="006C0538">
        <w:rPr>
          <w:rFonts w:ascii="Adobe Devanagari" w:hAnsi="Adobe Devanagari" w:cs="Adobe Devanagari"/>
          <w:bCs/>
          <w:sz w:val="24"/>
          <w:szCs w:val="24"/>
        </w:rPr>
        <w:t>na</w:t>
      </w:r>
      <w:proofErr w:type="spellEnd"/>
      <w:r w:rsidRPr="006C0538">
        <w:rPr>
          <w:rFonts w:ascii="Adobe Devanagari" w:hAnsi="Adobe Devanagari" w:cs="Adobe Devanagari"/>
          <w:bCs/>
          <w:sz w:val="24"/>
          <w:szCs w:val="24"/>
        </w:rPr>
        <w:t xml:space="preserve"> = what to count as missing value (by default it counts blank cells as missing</w:t>
      </w:r>
    </w:p>
    <w:p w14:paraId="7CD785A0" w14:textId="77777777" w:rsid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skip = Minimum number of rows to skip before reading anything, be it column names or data. Leading empty rows are automatically skipped, so this is a lower bound. Ignored if range is </w:t>
      </w:r>
      <w:proofErr w:type="gramStart"/>
      <w:r w:rsidRPr="006C0538">
        <w:rPr>
          <w:rFonts w:ascii="Adobe Devanagari" w:hAnsi="Adobe Devanagari" w:cs="Adobe Devanagari"/>
          <w:bCs/>
          <w:sz w:val="24"/>
          <w:szCs w:val="24"/>
        </w:rPr>
        <w:t>give</w:t>
      </w:r>
      <w:proofErr w:type="gramEnd"/>
    </w:p>
    <w:p w14:paraId="6A895928" w14:textId="77777777" w:rsidR="006C0538" w:rsidRDefault="006C0538" w:rsidP="006C0538">
      <w:pPr>
        <w:spacing w:line="240" w:lineRule="auto"/>
        <w:rPr>
          <w:rFonts w:ascii="Adobe Devanagari" w:hAnsi="Adobe Devanagari" w:cs="Adobe Devanagari"/>
          <w:bCs/>
          <w:sz w:val="24"/>
          <w:szCs w:val="24"/>
        </w:rPr>
      </w:pPr>
    </w:p>
    <w:p w14:paraId="32DC31FA" w14:textId="2AC23470" w:rsidR="00BB26A4" w:rsidRDefault="00BB26A4" w:rsidP="006C0538">
      <w:pPr>
        <w:pStyle w:val="ListParagraph"/>
        <w:numPr>
          <w:ilvl w:val="2"/>
          <w:numId w:val="12"/>
        </w:numPr>
        <w:spacing w:line="240" w:lineRule="auto"/>
        <w:rPr>
          <w:rFonts w:ascii="Adobe Devanagari" w:hAnsi="Adobe Devanagari" w:cs="Adobe Devanagari"/>
          <w:bCs/>
          <w:sz w:val="24"/>
          <w:szCs w:val="24"/>
          <w:u w:val="single"/>
        </w:rPr>
      </w:pPr>
      <w:r w:rsidRPr="006C0538">
        <w:rPr>
          <w:rFonts w:ascii="Adobe Devanagari" w:hAnsi="Adobe Devanagari" w:cs="Adobe Devanagari"/>
          <w:bCs/>
          <w:sz w:val="24"/>
          <w:szCs w:val="24"/>
          <w:u w:val="single"/>
        </w:rPr>
        <w:t>looking at these data it seems that all we need here is to tell it to skip the first 4 line</w:t>
      </w:r>
    </w:p>
    <w:p w14:paraId="7762748A" w14:textId="1AFA2489" w:rsidR="00995A57" w:rsidRPr="00995A57" w:rsidRDefault="00995A57" w:rsidP="006C0538">
      <w:pPr>
        <w:pStyle w:val="ListParagraph"/>
        <w:numPr>
          <w:ilvl w:val="2"/>
          <w:numId w:val="12"/>
        </w:numPr>
        <w:spacing w:line="240" w:lineRule="auto"/>
        <w:rPr>
          <w:rFonts w:ascii="Adobe Devanagari" w:hAnsi="Adobe Devanagari" w:cs="Adobe Devanagari"/>
          <w:bCs/>
          <w:sz w:val="24"/>
          <w:szCs w:val="24"/>
        </w:rPr>
      </w:pPr>
      <w:r w:rsidRPr="00995A57">
        <w:rPr>
          <w:rFonts w:ascii="Adobe Devanagari" w:hAnsi="Adobe Devanagari" w:cs="Adobe Devanagari"/>
          <w:bCs/>
          <w:sz w:val="24"/>
          <w:szCs w:val="24"/>
        </w:rPr>
        <w:t>on my computer</w:t>
      </w:r>
      <w:r>
        <w:rPr>
          <w:rFonts w:ascii="Adobe Devanagari" w:hAnsi="Adobe Devanagari" w:cs="Adobe Devanagari"/>
          <w:bCs/>
          <w:sz w:val="24"/>
          <w:szCs w:val="24"/>
        </w:rPr>
        <w:t xml:space="preserve">, I have the data in my working directory in a folder called “datasets.” You will have to change this to wherever you put the data. If you are having </w:t>
      </w:r>
      <w:proofErr w:type="gramStart"/>
      <w:r>
        <w:rPr>
          <w:rFonts w:ascii="Adobe Devanagari" w:hAnsi="Adobe Devanagari" w:cs="Adobe Devanagari"/>
          <w:bCs/>
          <w:sz w:val="24"/>
          <w:szCs w:val="24"/>
        </w:rPr>
        <w:t>trouble</w:t>
      </w:r>
      <w:proofErr w:type="gramEnd"/>
      <w:r>
        <w:rPr>
          <w:rFonts w:ascii="Adobe Devanagari" w:hAnsi="Adobe Devanagari" w:cs="Adobe Devanagari"/>
          <w:bCs/>
          <w:sz w:val="24"/>
          <w:szCs w:val="24"/>
        </w:rPr>
        <w:t xml:space="preserve"> PLEASE reach out. Getting a handle on this is one of the biggest hurdles and I am here to help! </w:t>
      </w:r>
    </w:p>
    <w:p w14:paraId="16357350" w14:textId="1AB2D0BE" w:rsidR="004A0D39" w:rsidRPr="004A0D39" w:rsidRDefault="004A0D39" w:rsidP="004A0D39">
      <w:pPr>
        <w:spacing w:line="240" w:lineRule="auto"/>
        <w:rPr>
          <w:rFonts w:ascii="Adobe Devanagari" w:hAnsi="Adobe Devanagari" w:cs="Adobe Devanagari"/>
          <w:bCs/>
          <w:sz w:val="24"/>
          <w:szCs w:val="24"/>
        </w:rPr>
      </w:pPr>
    </w:p>
    <w:p w14:paraId="2A52B1A9" w14:textId="542D75FF" w:rsidR="00BB26A4" w:rsidRDefault="006C0538" w:rsidP="006C05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6C0538">
        <w:rPr>
          <w:rFonts w:ascii="Open Sans" w:eastAsia="Times New Roman" w:hAnsi="Open Sans" w:cs="Courier New"/>
          <w:sz w:val="23"/>
          <w:szCs w:val="23"/>
        </w:rPr>
        <w:lastRenderedPageBreak/>
        <w:t>brooklyn</w:t>
      </w:r>
      <w:proofErr w:type="spellEnd"/>
      <w:r w:rsidRPr="006C0538">
        <w:rPr>
          <w:rFonts w:ascii="Open Sans" w:eastAsia="Times New Roman" w:hAnsi="Open Sans" w:cs="Courier New"/>
          <w:sz w:val="23"/>
          <w:szCs w:val="23"/>
        </w:rPr>
        <w:t xml:space="preserve"> &lt;- </w:t>
      </w:r>
      <w:proofErr w:type="spellStart"/>
      <w:r w:rsidRPr="006C0538">
        <w:rPr>
          <w:rFonts w:ascii="Open Sans" w:eastAsia="Times New Roman" w:hAnsi="Open Sans" w:cs="Courier New"/>
          <w:sz w:val="23"/>
          <w:szCs w:val="23"/>
        </w:rPr>
        <w:t>read_</w:t>
      </w:r>
      <w:proofErr w:type="gramStart"/>
      <w:r w:rsidRPr="006C0538">
        <w:rPr>
          <w:rFonts w:ascii="Open Sans" w:eastAsia="Times New Roman" w:hAnsi="Open Sans" w:cs="Courier New"/>
          <w:sz w:val="23"/>
          <w:szCs w:val="23"/>
        </w:rPr>
        <w:t>xls</w:t>
      </w:r>
      <w:proofErr w:type="spellEnd"/>
      <w:r w:rsidRPr="006C0538">
        <w:rPr>
          <w:rFonts w:ascii="Open Sans" w:eastAsia="Times New Roman" w:hAnsi="Open Sans" w:cs="Courier New"/>
          <w:sz w:val="23"/>
          <w:szCs w:val="23"/>
        </w:rPr>
        <w:t>(</w:t>
      </w:r>
      <w:proofErr w:type="gramEnd"/>
      <w:r w:rsidR="004A0D39">
        <w:rPr>
          <w:rFonts w:ascii="Open Sans" w:eastAsia="Times New Roman" w:hAnsi="Open Sans" w:cs="Courier New"/>
          <w:sz w:val="23"/>
          <w:szCs w:val="23"/>
        </w:rPr>
        <w:t>path =</w:t>
      </w:r>
      <w:r w:rsidRPr="006C0538">
        <w:rPr>
          <w:rFonts w:ascii="Open Sans" w:eastAsia="Times New Roman" w:hAnsi="Open Sans" w:cs="Courier New"/>
          <w:sz w:val="23"/>
          <w:szCs w:val="23"/>
        </w:rPr>
        <w:t>"datasets/rollingsales_brooklyn.xls", skip = 4)</w:t>
      </w:r>
    </w:p>
    <w:p w14:paraId="744C75A5" w14:textId="6981C021" w:rsidR="006C0538" w:rsidRDefault="004A0D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12D83C14" w14:textId="77777777" w:rsidR="004A0D39" w:rsidRDefault="004A0D39" w:rsidP="008214AA">
      <w:pPr>
        <w:spacing w:line="240" w:lineRule="auto"/>
        <w:rPr>
          <w:rFonts w:ascii="Adobe Devanagari" w:hAnsi="Adobe Devanagari" w:cs="Adobe Devanagari"/>
          <w:bCs/>
          <w:sz w:val="24"/>
          <w:szCs w:val="24"/>
        </w:rPr>
      </w:pPr>
    </w:p>
    <w:p w14:paraId="2D7DAF62" w14:textId="0A3B38A2" w:rsidR="00995A57"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We now have the dataset stored as an object called “</w:t>
      </w:r>
      <w:proofErr w:type="spellStart"/>
      <w:r>
        <w:rPr>
          <w:rFonts w:ascii="Adobe Devanagari" w:hAnsi="Adobe Devanagari" w:cs="Adobe Devanagari"/>
          <w:bCs/>
          <w:sz w:val="24"/>
          <w:szCs w:val="24"/>
        </w:rPr>
        <w:t>brooklyn</w:t>
      </w:r>
      <w:proofErr w:type="spellEnd"/>
      <w:r>
        <w:rPr>
          <w:rFonts w:ascii="Adobe Devanagari" w:hAnsi="Adobe Devanagari" w:cs="Adobe Devanagari"/>
          <w:bCs/>
          <w:sz w:val="24"/>
          <w:szCs w:val="24"/>
        </w:rPr>
        <w:t>.” To examine it we can just type the function’s name into R</w:t>
      </w:r>
    </w:p>
    <w:p w14:paraId="02889511" w14:textId="66FEBE5B" w:rsidR="00995A57" w:rsidRPr="00995A57" w:rsidRDefault="00995A57" w:rsidP="00995A57">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995A57">
        <w:rPr>
          <w:rFonts w:ascii="Open Sans" w:eastAsia="Times New Roman" w:hAnsi="Open Sans" w:cs="Courier New"/>
          <w:sz w:val="23"/>
          <w:szCs w:val="23"/>
        </w:rPr>
        <w:t>brooklyn</w:t>
      </w:r>
      <w:proofErr w:type="spellEnd"/>
    </w:p>
    <w:p w14:paraId="1CF86357" w14:textId="0DE6CBC3" w:rsidR="00995A57" w:rsidRDefault="00995A57" w:rsidP="00995A57">
      <w:pPr>
        <w:spacing w:line="240" w:lineRule="auto"/>
        <w:rPr>
          <w:rFonts w:ascii="Adobe Devanagari" w:hAnsi="Adobe Devanagari" w:cs="Adobe Devanagari"/>
          <w:bCs/>
          <w:sz w:val="24"/>
          <w:szCs w:val="24"/>
        </w:rPr>
      </w:pPr>
      <w:r>
        <w:rPr>
          <w:rFonts w:ascii="Adobe Devanagari" w:hAnsi="Adobe Devanagari" w:cs="Adobe Devanagari"/>
          <w:bCs/>
          <w:sz w:val="24"/>
          <w:szCs w:val="24"/>
        </w:rPr>
        <w:t>you will see something like this:</w:t>
      </w:r>
    </w:p>
    <w:p w14:paraId="6A23C10B" w14:textId="78B1AE97" w:rsidR="00995A57" w:rsidRDefault="00995A57" w:rsidP="00995A57">
      <w:pPr>
        <w:spacing w:line="240" w:lineRule="auto"/>
        <w:rPr>
          <w:rFonts w:ascii="Adobe Devanagari" w:hAnsi="Adobe Devanagari" w:cs="Adobe Devanagari"/>
          <w:bCs/>
          <w:sz w:val="24"/>
          <w:szCs w:val="24"/>
        </w:rPr>
      </w:pPr>
    </w:p>
    <w:p w14:paraId="5383D0C3" w14:textId="02ECB710" w:rsidR="00995A57" w:rsidRDefault="00995A57" w:rsidP="00995A57">
      <w:pPr>
        <w:spacing w:line="240" w:lineRule="auto"/>
        <w:rPr>
          <w:rFonts w:ascii="Adobe Devanagari" w:hAnsi="Adobe Devanagari" w:cs="Adobe Devanagari"/>
          <w:bCs/>
          <w:sz w:val="24"/>
          <w:szCs w:val="24"/>
        </w:rPr>
      </w:pPr>
    </w:p>
    <w:p w14:paraId="4E379BB5" w14:textId="022AF29F" w:rsidR="00995A57" w:rsidRPr="00995A57" w:rsidRDefault="00995A57" w:rsidP="00995A57">
      <w:pPr>
        <w:spacing w:line="240" w:lineRule="auto"/>
        <w:rPr>
          <w:rFonts w:ascii="Adobe Devanagari" w:hAnsi="Adobe Devanagari" w:cs="Adobe Devanagari"/>
          <w:bCs/>
          <w:sz w:val="24"/>
          <w:szCs w:val="24"/>
        </w:rPr>
      </w:pPr>
      <w:r w:rsidRPr="00995A57">
        <w:rPr>
          <w:rFonts w:ascii="Adobe Devanagari" w:hAnsi="Adobe Devanagari" w:cs="Adobe Devanagari"/>
          <w:bCs/>
          <w:noProof/>
          <w:sz w:val="24"/>
          <w:szCs w:val="24"/>
        </w:rPr>
        <w:drawing>
          <wp:inline distT="0" distB="0" distL="0" distR="0" wp14:anchorId="44AA658D" wp14:editId="2EC94452">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2110849" w14:textId="4A7B3D24"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Note that it tells us there are 11,874 rows and 21 columns of data…that is a lot of data!</w:t>
      </w:r>
    </w:p>
    <w:p w14:paraId="74E57673" w14:textId="2C94A52E"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It also shows the first few rows and data. </w:t>
      </w:r>
    </w:p>
    <w:p w14:paraId="5D919878"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39633ED2" w14:textId="2F6DE16C" w:rsidR="00995A57" w:rsidRDefault="00995A57" w:rsidP="00995A57">
      <w:pPr>
        <w:pStyle w:val="ListParagraph"/>
        <w:spacing w:line="240" w:lineRule="auto"/>
        <w:ind w:left="1440"/>
        <w:rPr>
          <w:rFonts w:ascii="Adobe Devanagari" w:hAnsi="Adobe Devanagari" w:cs="Adobe Devanagari"/>
          <w:bCs/>
          <w:sz w:val="24"/>
          <w:szCs w:val="24"/>
        </w:rPr>
      </w:pPr>
    </w:p>
    <w:p w14:paraId="256DABA0"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5404798C" w14:textId="6A4E1541" w:rsidR="00A36687" w:rsidRPr="004A0D39"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w:t>
      </w:r>
      <w:r w:rsidR="004A0D39">
        <w:rPr>
          <w:rFonts w:ascii="Adobe Devanagari" w:hAnsi="Adobe Devanagari" w:cs="Adobe Devanagari"/>
          <w:bCs/>
          <w:sz w:val="24"/>
          <w:szCs w:val="24"/>
        </w:rPr>
        <w:t>ow</w:t>
      </w:r>
      <w:r>
        <w:rPr>
          <w:rFonts w:ascii="Adobe Devanagari" w:hAnsi="Adobe Devanagari" w:cs="Adobe Devanagari"/>
          <w:bCs/>
          <w:sz w:val="24"/>
          <w:szCs w:val="24"/>
        </w:rPr>
        <w:t>,</w:t>
      </w:r>
      <w:r w:rsidR="004A0D39">
        <w:rPr>
          <w:rFonts w:ascii="Adobe Devanagari" w:hAnsi="Adobe Devanagari" w:cs="Adobe Devanagari"/>
          <w:bCs/>
          <w:sz w:val="24"/>
          <w:szCs w:val="24"/>
        </w:rPr>
        <w:t xml:space="preserve"> </w:t>
      </w:r>
      <w:r w:rsidR="008214AA" w:rsidRPr="004A0D39">
        <w:rPr>
          <w:rFonts w:ascii="Adobe Devanagari" w:hAnsi="Adobe Devanagari" w:cs="Adobe Devanagari"/>
          <w:bCs/>
          <w:sz w:val="24"/>
          <w:szCs w:val="24"/>
        </w:rPr>
        <w:t>enter the following into R to create two new object</w:t>
      </w:r>
      <w:r w:rsidR="004A0D39">
        <w:rPr>
          <w:rFonts w:ascii="Adobe Devanagari" w:hAnsi="Adobe Devanagari" w:cs="Adobe Devanagari"/>
          <w:bCs/>
          <w:sz w:val="24"/>
          <w:szCs w:val="24"/>
        </w:rPr>
        <w:t xml:space="preserve">s that have the same data source but use different </w:t>
      </w:r>
      <w:r w:rsidR="004A0D39" w:rsidRPr="00995A57">
        <w:rPr>
          <w:rFonts w:ascii="Adobe Devanagari" w:hAnsi="Adobe Devanagari" w:cs="Adobe Devanagari"/>
          <w:bCs/>
          <w:i/>
          <w:iCs/>
          <w:sz w:val="24"/>
          <w:szCs w:val="24"/>
        </w:rPr>
        <w:t>functions</w:t>
      </w:r>
      <w:r w:rsidR="004A0D39">
        <w:rPr>
          <w:rFonts w:ascii="Adobe Devanagari" w:hAnsi="Adobe Devanagari" w:cs="Adobe Devanagari"/>
          <w:bCs/>
          <w:sz w:val="24"/>
          <w:szCs w:val="24"/>
        </w:rPr>
        <w:t xml:space="preserve"> for reading in the data (read.csv and </w:t>
      </w:r>
      <w:proofErr w:type="spellStart"/>
      <w:r w:rsidR="004A0D39">
        <w:rPr>
          <w:rFonts w:ascii="Adobe Devanagari" w:hAnsi="Adobe Devanagari" w:cs="Adobe Devanagari"/>
          <w:bCs/>
          <w:sz w:val="24"/>
          <w:szCs w:val="24"/>
        </w:rPr>
        <w:t>read_csv</w:t>
      </w:r>
      <w:proofErr w:type="spellEnd"/>
      <w:r w:rsidR="004A0D39">
        <w:rPr>
          <w:rFonts w:ascii="Adobe Devanagari" w:hAnsi="Adobe Devanagari" w:cs="Adobe Devanagari"/>
          <w:bCs/>
          <w:sz w:val="24"/>
          <w:szCs w:val="24"/>
        </w:rPr>
        <w:t>). Note that this time we are using the .csv file rather than the .</w:t>
      </w:r>
      <w:proofErr w:type="spellStart"/>
      <w:r w:rsidR="004A0D39">
        <w:rPr>
          <w:rFonts w:ascii="Adobe Devanagari" w:hAnsi="Adobe Devanagari" w:cs="Adobe Devanagari"/>
          <w:bCs/>
          <w:sz w:val="24"/>
          <w:szCs w:val="24"/>
        </w:rPr>
        <w:t>xls</w:t>
      </w:r>
      <w:proofErr w:type="spellEnd"/>
      <w:r w:rsidR="004A0D39">
        <w:rPr>
          <w:rFonts w:ascii="Adobe Devanagari" w:hAnsi="Adobe Devanagari" w:cs="Adobe Devanagari"/>
          <w:bCs/>
          <w:sz w:val="24"/>
          <w:szCs w:val="24"/>
        </w:rPr>
        <w:t xml:space="preserve"> file</w:t>
      </w:r>
    </w:p>
    <w:p w14:paraId="3F82DC02" w14:textId="1A3EFCEA" w:rsidR="004A0D39" w:rsidRDefault="004A0D39" w:rsidP="008214AA">
      <w:pPr>
        <w:spacing w:line="240" w:lineRule="auto"/>
        <w:rPr>
          <w:rFonts w:ascii="Adobe Devanagari" w:hAnsi="Adobe Devanagari" w:cs="Adobe Devanagari"/>
          <w:bCs/>
          <w:sz w:val="24"/>
          <w:szCs w:val="24"/>
        </w:rPr>
      </w:pPr>
    </w:p>
    <w:p w14:paraId="22527425" w14:textId="0659777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 xml:space="preserve"> &lt;- </w:t>
      </w:r>
      <w:proofErr w:type="gramStart"/>
      <w:r w:rsidRPr="004A0D39">
        <w:rPr>
          <w:rFonts w:ascii="Open Sans" w:eastAsia="Times New Roman" w:hAnsi="Open Sans" w:cs="Courier New"/>
          <w:sz w:val="23"/>
          <w:szCs w:val="23"/>
        </w:rPr>
        <w:t>read.csv(</w:t>
      </w:r>
      <w:proofErr w:type="gramEnd"/>
      <w:r w:rsidRPr="004A0D39">
        <w:rPr>
          <w:rFonts w:ascii="Open Sans" w:eastAsia="Times New Roman" w:hAnsi="Open Sans" w:cs="Courier New"/>
          <w:sz w:val="23"/>
          <w:szCs w:val="23"/>
        </w:rPr>
        <w:t>"datasets/rollingsales_brooklyn_csv.csv", skip = 4)</w:t>
      </w:r>
    </w:p>
    <w:p w14:paraId="39F9CA28" w14:textId="503E85D5" w:rsid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 xml:space="preserve"> &lt;- </w:t>
      </w:r>
      <w:proofErr w:type="spellStart"/>
      <w:r w:rsidRPr="004A0D39">
        <w:rPr>
          <w:rFonts w:ascii="Open Sans" w:eastAsia="Times New Roman" w:hAnsi="Open Sans" w:cs="Courier New"/>
          <w:sz w:val="23"/>
          <w:szCs w:val="23"/>
        </w:rPr>
        <w:t>read_</w:t>
      </w:r>
      <w:proofErr w:type="gramStart"/>
      <w:r w:rsidRPr="004A0D39">
        <w:rPr>
          <w:rFonts w:ascii="Open Sans" w:eastAsia="Times New Roman" w:hAnsi="Open Sans" w:cs="Courier New"/>
          <w:sz w:val="23"/>
          <w:szCs w:val="23"/>
        </w:rPr>
        <w:t>csv</w:t>
      </w:r>
      <w:proofErr w:type="spellEnd"/>
      <w:r w:rsidRPr="004A0D39">
        <w:rPr>
          <w:rFonts w:ascii="Open Sans" w:eastAsia="Times New Roman" w:hAnsi="Open Sans" w:cs="Courier New"/>
          <w:sz w:val="23"/>
          <w:szCs w:val="23"/>
        </w:rPr>
        <w:t>(</w:t>
      </w:r>
      <w:proofErr w:type="gramEnd"/>
      <w:r w:rsidRPr="004A0D39">
        <w:rPr>
          <w:rFonts w:ascii="Open Sans" w:eastAsia="Times New Roman" w:hAnsi="Open Sans" w:cs="Courier New"/>
          <w:sz w:val="23"/>
          <w:szCs w:val="23"/>
        </w:rPr>
        <w:t>"datasets/rollingsales_brooklyn_csv.csv", skip = 4)</w:t>
      </w:r>
    </w:p>
    <w:p w14:paraId="188F1BFB" w14:textId="45311F23" w:rsidR="00A36687" w:rsidRDefault="00A36687" w:rsidP="00A36687">
      <w:pPr>
        <w:spacing w:line="240" w:lineRule="auto"/>
        <w:rPr>
          <w:rFonts w:ascii="Adobe Devanagari" w:hAnsi="Adobe Devanagari" w:cs="Adobe Devanagari"/>
          <w:bCs/>
          <w:sz w:val="24"/>
          <w:szCs w:val="24"/>
        </w:rPr>
      </w:pPr>
    </w:p>
    <w:p w14:paraId="088448FA" w14:textId="0C3012DA"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w:t>
      </w:r>
      <w:r w:rsidR="008214AA">
        <w:rPr>
          <w:rFonts w:ascii="Adobe Devanagari" w:hAnsi="Adobe Devanagari" w:cs="Adobe Devanagari"/>
          <w:bCs/>
          <w:sz w:val="24"/>
          <w:szCs w:val="24"/>
        </w:rPr>
        <w:t xml:space="preserve"> c</w:t>
      </w:r>
      <w:r>
        <w:rPr>
          <w:rFonts w:ascii="Adobe Devanagari" w:hAnsi="Adobe Devanagari" w:cs="Adobe Devanagari"/>
          <w:bCs/>
          <w:sz w:val="24"/>
          <w:szCs w:val="24"/>
        </w:rPr>
        <w:t>ompare the three different datasets</w:t>
      </w:r>
      <w:proofErr w:type="gramStart"/>
      <w:r>
        <w:rPr>
          <w:rFonts w:ascii="Adobe Devanagari" w:hAnsi="Adobe Devanagari" w:cs="Adobe Devanagari"/>
          <w:bCs/>
          <w:sz w:val="24"/>
          <w:szCs w:val="24"/>
        </w:rPr>
        <w:t>….what</w:t>
      </w:r>
      <w:proofErr w:type="gramEnd"/>
      <w:r>
        <w:rPr>
          <w:rFonts w:ascii="Adobe Devanagari" w:hAnsi="Adobe Devanagari" w:cs="Adobe Devanagari"/>
          <w:bCs/>
          <w:sz w:val="24"/>
          <w:szCs w:val="24"/>
        </w:rPr>
        <w:t xml:space="preserve"> differences do you see</w:t>
      </w:r>
      <w:r w:rsidR="008214AA">
        <w:rPr>
          <w:rFonts w:ascii="Adobe Devanagari" w:hAnsi="Adobe Devanagari" w:cs="Adobe Devanagari"/>
          <w:bCs/>
          <w:sz w:val="24"/>
          <w:szCs w:val="24"/>
        </w:rPr>
        <w:t xml:space="preserve"> in how the data are stored? One way to do this is with the </w:t>
      </w:r>
      <w:proofErr w:type="spellStart"/>
      <w:r w:rsidR="008214AA">
        <w:rPr>
          <w:rFonts w:ascii="Adobe Devanagari" w:hAnsi="Adobe Devanagari" w:cs="Adobe Devanagari"/>
          <w:bCs/>
          <w:sz w:val="24"/>
          <w:szCs w:val="24"/>
        </w:rPr>
        <w:t>Tidyverse’s</w:t>
      </w:r>
      <w:proofErr w:type="spellEnd"/>
      <w:r w:rsidR="008214AA">
        <w:rPr>
          <w:rFonts w:ascii="Adobe Devanagari" w:hAnsi="Adobe Devanagari" w:cs="Adobe Devanagari"/>
          <w:bCs/>
          <w:sz w:val="24"/>
          <w:szCs w:val="24"/>
        </w:rPr>
        <w:t xml:space="preserve"> </w:t>
      </w:r>
      <w:proofErr w:type="gramStart"/>
      <w:r w:rsidR="008214AA">
        <w:rPr>
          <w:rFonts w:ascii="Adobe Devanagari" w:hAnsi="Adobe Devanagari" w:cs="Adobe Devanagari"/>
          <w:bCs/>
          <w:sz w:val="24"/>
          <w:szCs w:val="24"/>
        </w:rPr>
        <w:t>glimpse(</w:t>
      </w:r>
      <w:proofErr w:type="gramEnd"/>
      <w:r w:rsidR="008214AA">
        <w:rPr>
          <w:rFonts w:ascii="Adobe Devanagari" w:hAnsi="Adobe Devanagari" w:cs="Adobe Devanagari"/>
          <w:bCs/>
          <w:sz w:val="24"/>
          <w:szCs w:val="24"/>
        </w:rPr>
        <w:t>) function</w:t>
      </w:r>
      <w:r w:rsidR="00995A57">
        <w:rPr>
          <w:rFonts w:ascii="Adobe Devanagari" w:hAnsi="Adobe Devanagari" w:cs="Adobe Devanagari"/>
          <w:bCs/>
          <w:sz w:val="24"/>
          <w:szCs w:val="24"/>
        </w:rPr>
        <w:t xml:space="preserve">, which gives a nice summary of the object. You will notice that with glimpse you can </w:t>
      </w:r>
      <w:r w:rsidR="00995A57">
        <w:rPr>
          <w:rFonts w:ascii="Adobe Devanagari" w:hAnsi="Adobe Devanagari" w:cs="Adobe Devanagari"/>
          <w:bCs/>
          <w:sz w:val="24"/>
          <w:szCs w:val="24"/>
        </w:rPr>
        <w:lastRenderedPageBreak/>
        <w:t>see the name of each column and then the class of that column. Pay attention to each object and when the class of a column</w:t>
      </w:r>
      <w:r w:rsidR="00C15FD6">
        <w:rPr>
          <w:rFonts w:ascii="Adobe Devanagari" w:hAnsi="Adobe Devanagari" w:cs="Adobe Devanagari"/>
          <w:bCs/>
          <w:sz w:val="24"/>
          <w:szCs w:val="24"/>
        </w:rPr>
        <w:t xml:space="preserve"> is different.</w:t>
      </w:r>
    </w:p>
    <w:p w14:paraId="11225DA8" w14:textId="58C080D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w:t>
      </w:r>
    </w:p>
    <w:p w14:paraId="6E6FAC80" w14:textId="77777777"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w:t>
      </w:r>
    </w:p>
    <w:p w14:paraId="16221563" w14:textId="4D39ACBA"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w:t>
      </w:r>
      <w:proofErr w:type="spellEnd"/>
      <w:r w:rsidRPr="004A0D39">
        <w:rPr>
          <w:rFonts w:ascii="Open Sans" w:eastAsia="Times New Roman" w:hAnsi="Open Sans" w:cs="Courier New"/>
          <w:sz w:val="23"/>
          <w:szCs w:val="23"/>
        </w:rPr>
        <w:t>)</w:t>
      </w:r>
    </w:p>
    <w:p w14:paraId="75267521" w14:textId="459EAD83" w:rsidR="00A36687" w:rsidRPr="000361A4" w:rsidRDefault="000361A4"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jot down some notes about how these objects differ:</w:t>
      </w:r>
    </w:p>
    <w:p w14:paraId="4BA11AAE" w14:textId="7E8958C1" w:rsidR="000361A4" w:rsidRPr="000361A4" w:rsidRDefault="000361A4" w:rsidP="00A36687">
      <w:pPr>
        <w:spacing w:line="240" w:lineRule="auto"/>
        <w:rPr>
          <w:rFonts w:ascii="Adobe Devanagari" w:hAnsi="Adobe Devanagari" w:cs="Adobe Devanagari"/>
          <w:bCs/>
          <w:sz w:val="24"/>
          <w:szCs w:val="24"/>
          <w:u w:val="single"/>
        </w:rPr>
      </w:pPr>
    </w:p>
    <w:p w14:paraId="761ED241" w14:textId="1775086B" w:rsidR="000361A4" w:rsidRDefault="000361A4" w:rsidP="00A36687">
      <w:pPr>
        <w:spacing w:line="240" w:lineRule="auto"/>
        <w:rPr>
          <w:rFonts w:ascii="Adobe Devanagari" w:hAnsi="Adobe Devanagari" w:cs="Adobe Devanagari"/>
          <w:bCs/>
          <w:sz w:val="24"/>
          <w:szCs w:val="24"/>
        </w:rPr>
      </w:pPr>
    </w:p>
    <w:p w14:paraId="7FD0ADA2" w14:textId="03A22BF9" w:rsidR="000361A4" w:rsidRDefault="000361A4" w:rsidP="00A36687">
      <w:pPr>
        <w:spacing w:line="240" w:lineRule="auto"/>
        <w:rPr>
          <w:rFonts w:ascii="Adobe Devanagari" w:hAnsi="Adobe Devanagari" w:cs="Adobe Devanagari"/>
          <w:bCs/>
          <w:sz w:val="24"/>
          <w:szCs w:val="24"/>
        </w:rPr>
      </w:pPr>
    </w:p>
    <w:p w14:paraId="7F7D9657" w14:textId="737365F6" w:rsidR="000361A4" w:rsidRDefault="000361A4" w:rsidP="00A36687">
      <w:pPr>
        <w:spacing w:line="240" w:lineRule="auto"/>
        <w:rPr>
          <w:rFonts w:ascii="Adobe Devanagari" w:hAnsi="Adobe Devanagari" w:cs="Adobe Devanagari"/>
          <w:bCs/>
          <w:sz w:val="24"/>
          <w:szCs w:val="24"/>
        </w:rPr>
      </w:pPr>
    </w:p>
    <w:p w14:paraId="2D1B735F" w14:textId="77777777" w:rsidR="000361A4" w:rsidRDefault="000361A4" w:rsidP="00A36687">
      <w:pPr>
        <w:spacing w:line="240" w:lineRule="auto"/>
        <w:rPr>
          <w:rFonts w:ascii="Adobe Devanagari" w:hAnsi="Adobe Devanagari" w:cs="Adobe Devanagari"/>
          <w:bCs/>
          <w:sz w:val="24"/>
          <w:szCs w:val="24"/>
        </w:rPr>
      </w:pPr>
    </w:p>
    <w:p w14:paraId="1BBDBA26" w14:textId="34FDB41C" w:rsidR="00A36687" w:rsidRDefault="00A36687" w:rsidP="00A36687">
      <w:pPr>
        <w:spacing w:line="240" w:lineRule="auto"/>
        <w:rPr>
          <w:rFonts w:ascii="Adobe Devanagari" w:hAnsi="Adobe Devanagari" w:cs="Adobe Devanagari"/>
          <w:bCs/>
          <w:sz w:val="24"/>
          <w:szCs w:val="24"/>
          <w:u w:val="single"/>
        </w:rPr>
      </w:pPr>
      <w:r w:rsidRPr="0038785C">
        <w:rPr>
          <w:rFonts w:ascii="Adobe Devanagari" w:hAnsi="Adobe Devanagari" w:cs="Adobe Devanagari"/>
          <w:bCs/>
          <w:sz w:val="24"/>
          <w:szCs w:val="24"/>
          <w:u w:val="single"/>
        </w:rPr>
        <w:t xml:space="preserve">Step </w:t>
      </w:r>
      <w:r>
        <w:rPr>
          <w:rFonts w:ascii="Adobe Devanagari" w:hAnsi="Adobe Devanagari" w:cs="Adobe Devanagari"/>
          <w:bCs/>
          <w:sz w:val="24"/>
          <w:szCs w:val="24"/>
          <w:u w:val="single"/>
        </w:rPr>
        <w:t xml:space="preserve">2: </w:t>
      </w:r>
      <w:r w:rsidR="008214AA">
        <w:rPr>
          <w:rFonts w:ascii="Adobe Devanagari" w:hAnsi="Adobe Devanagari" w:cs="Adobe Devanagari"/>
          <w:bCs/>
          <w:sz w:val="24"/>
          <w:szCs w:val="24"/>
          <w:u w:val="single"/>
        </w:rPr>
        <w:t>connecting datasets together</w:t>
      </w:r>
    </w:p>
    <w:p w14:paraId="6DD67125" w14:textId="277FF73E"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how each </w:t>
      </w:r>
      <w:r w:rsidR="004A0D39">
        <w:rPr>
          <w:rFonts w:ascii="Adobe Devanagari" w:hAnsi="Adobe Devanagari" w:cs="Adobe Devanagari"/>
          <w:bCs/>
          <w:sz w:val="24"/>
          <w:szCs w:val="24"/>
        </w:rPr>
        <w:t>borough</w:t>
      </w:r>
      <w:r>
        <w:rPr>
          <w:rFonts w:ascii="Adobe Devanagari" w:hAnsi="Adobe Devanagari" w:cs="Adobe Devanagari"/>
          <w:bCs/>
          <w:sz w:val="24"/>
          <w:szCs w:val="24"/>
        </w:rPr>
        <w:t xml:space="preserve"> is setup the same in the sheets. This is a happy thin</w:t>
      </w:r>
      <w:r w:rsidR="008214AA">
        <w:rPr>
          <w:rFonts w:ascii="Adobe Devanagari" w:hAnsi="Adobe Devanagari" w:cs="Adobe Devanagari"/>
          <w:bCs/>
          <w:sz w:val="24"/>
          <w:szCs w:val="24"/>
        </w:rPr>
        <w:t>g</w:t>
      </w:r>
      <w:r>
        <w:rPr>
          <w:rFonts w:ascii="Adobe Devanagari" w:hAnsi="Adobe Devanagari" w:cs="Adobe Devanagari"/>
          <w:bCs/>
          <w:sz w:val="24"/>
          <w:szCs w:val="24"/>
        </w:rPr>
        <w:t xml:space="preserve"> for us. </w:t>
      </w:r>
      <w:proofErr w:type="gramStart"/>
      <w:r>
        <w:rPr>
          <w:rFonts w:ascii="Adobe Devanagari" w:hAnsi="Adobe Devanagari" w:cs="Adobe Devanagari"/>
          <w:bCs/>
          <w:sz w:val="24"/>
          <w:szCs w:val="24"/>
        </w:rPr>
        <w:t>Lets</w:t>
      </w:r>
      <w:proofErr w:type="gramEnd"/>
      <w:r>
        <w:rPr>
          <w:rFonts w:ascii="Adobe Devanagari" w:hAnsi="Adobe Devanagari" w:cs="Adobe Devanagari"/>
          <w:bCs/>
          <w:sz w:val="24"/>
          <w:szCs w:val="24"/>
        </w:rPr>
        <w:t xml:space="preserve"> say we want to look at all the data at one go!</w:t>
      </w:r>
    </w:p>
    <w:p w14:paraId="2B19AEE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"rollingsales_brooklyn.xls"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1356FE47"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"rollingsales_bronx.xls"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0B65AC08"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"rollingsales_manhattan.xls"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685784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"rollingsales_statenisland.xls"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9637582"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 xml:space="preserve">queens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"rollingsales_queens.xls"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79FEDE4"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2D7632B9"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708090"/>
          <w:sz w:val="23"/>
          <w:szCs w:val="23"/>
        </w:rPr>
        <w:t xml:space="preserve"># Bind all </w:t>
      </w:r>
      <w:proofErr w:type="spellStart"/>
      <w:r w:rsidRPr="00A36687">
        <w:rPr>
          <w:rFonts w:ascii="Consolas" w:eastAsia="Times New Roman" w:hAnsi="Consolas" w:cs="Courier New"/>
          <w:color w:val="708090"/>
          <w:sz w:val="23"/>
          <w:szCs w:val="23"/>
        </w:rPr>
        <w:t>dataframes</w:t>
      </w:r>
      <w:proofErr w:type="spellEnd"/>
      <w:r w:rsidRPr="00A36687">
        <w:rPr>
          <w:rFonts w:ascii="Consolas" w:eastAsia="Times New Roman" w:hAnsi="Consolas" w:cs="Courier New"/>
          <w:color w:val="708090"/>
          <w:sz w:val="23"/>
          <w:szCs w:val="23"/>
        </w:rPr>
        <w:t xml:space="preserve"> into one, save as "</w:t>
      </w:r>
      <w:proofErr w:type="spellStart"/>
      <w:r w:rsidRPr="00A36687">
        <w:rPr>
          <w:rFonts w:ascii="Consolas" w:eastAsia="Times New Roman" w:hAnsi="Consolas" w:cs="Courier New"/>
          <w:color w:val="708090"/>
          <w:sz w:val="23"/>
          <w:szCs w:val="23"/>
        </w:rPr>
        <w:t>NYC_property_sales</w:t>
      </w:r>
      <w:proofErr w:type="spellEnd"/>
      <w:r w:rsidRPr="00A36687">
        <w:rPr>
          <w:rFonts w:ascii="Consolas" w:eastAsia="Times New Roman" w:hAnsi="Consolas" w:cs="Courier New"/>
          <w:color w:val="708090"/>
          <w:sz w:val="23"/>
          <w:szCs w:val="23"/>
        </w:rPr>
        <w:t>"</w:t>
      </w:r>
    </w:p>
    <w:p w14:paraId="2A84B674" w14:textId="71A74361"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 xml:space="preserve"> </w:t>
      </w:r>
      <w:r w:rsidR="000361A4">
        <w:rPr>
          <w:rFonts w:ascii="Consolas" w:eastAsia="Times New Roman" w:hAnsi="Consolas" w:cs="Courier New"/>
          <w:color w:val="F8F8F2"/>
          <w:sz w:val="23"/>
          <w:szCs w:val="23"/>
        </w:rPr>
        <w:t>&lt;-</w:t>
      </w:r>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bind_</w:t>
      </w:r>
      <w:proofErr w:type="gramStart"/>
      <w:r w:rsidRPr="00A36687">
        <w:rPr>
          <w:rFonts w:ascii="Consolas" w:eastAsia="Times New Roman" w:hAnsi="Consolas" w:cs="Courier New"/>
          <w:color w:val="F8F8F2"/>
          <w:sz w:val="23"/>
          <w:szCs w:val="23"/>
        </w:rPr>
        <w:t>rows</w:t>
      </w:r>
      <w:proofErr w:type="spellEnd"/>
      <w:r w:rsidRPr="00A36687">
        <w:rPr>
          <w:rFonts w:ascii="Consolas" w:eastAsia="Times New Roman" w:hAnsi="Consolas" w:cs="Courier New"/>
          <w:color w:val="F8F8F2"/>
          <w:sz w:val="23"/>
          <w:szCs w:val="23"/>
        </w:rPr>
        <w:t>(</w:t>
      </w:r>
      <w:proofErr w:type="spellStart"/>
      <w:proofErr w:type="gramEnd"/>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queens)</w:t>
      </w:r>
    </w:p>
    <w:p w14:paraId="4058526A"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175E70EC"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Courier New"/>
          <w:sz w:val="23"/>
          <w:szCs w:val="23"/>
        </w:rPr>
      </w:pPr>
      <w:proofErr w:type="gramStart"/>
      <w:r w:rsidRPr="00A36687">
        <w:rPr>
          <w:rFonts w:ascii="Consolas" w:eastAsia="Times New Roman" w:hAnsi="Consolas" w:cs="Courier New"/>
          <w:color w:val="F8F8F2"/>
          <w:sz w:val="23"/>
          <w:szCs w:val="23"/>
        </w:rPr>
        <w:t>glimpse(</w:t>
      </w:r>
      <w:proofErr w:type="spellStart"/>
      <w:proofErr w:type="gramEnd"/>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w:t>
      </w:r>
    </w:p>
    <w:p w14:paraId="7EB2FC9F" w14:textId="64EA48E5" w:rsidR="00A36687" w:rsidRDefault="00A36687" w:rsidP="00A36687">
      <w:pPr>
        <w:spacing w:line="240" w:lineRule="auto"/>
        <w:rPr>
          <w:rFonts w:ascii="Adobe Devanagari" w:hAnsi="Adobe Devanagari" w:cs="Adobe Devanagari"/>
          <w:bCs/>
          <w:sz w:val="24"/>
          <w:szCs w:val="24"/>
        </w:rPr>
      </w:pPr>
    </w:p>
    <w:p w14:paraId="0AFB66E4" w14:textId="0BF5476C" w:rsidR="00A36687"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we have all the data in one dataset. Note the column “</w:t>
      </w:r>
      <w:r w:rsidRPr="000361A4">
        <w:rPr>
          <w:rFonts w:ascii="Adobe Devanagari" w:hAnsi="Adobe Devanagari" w:cs="Adobe Devanagari"/>
          <w:bCs/>
          <w:sz w:val="24"/>
          <w:szCs w:val="24"/>
        </w:rPr>
        <w:t>BOROUGH</w:t>
      </w:r>
      <w:r>
        <w:rPr>
          <w:rFonts w:ascii="Adobe Devanagari" w:hAnsi="Adobe Devanagari" w:cs="Adobe Devanagari"/>
          <w:bCs/>
          <w:sz w:val="24"/>
          <w:szCs w:val="24"/>
        </w:rPr>
        <w:t>” is a numerical code for the borough so that info is still present. We could rename them if we wanted to…</w:t>
      </w:r>
    </w:p>
    <w:p w14:paraId="4351432E" w14:textId="1F8B207E" w:rsidR="00A36687" w:rsidRDefault="00A36687" w:rsidP="00A36687">
      <w:pPr>
        <w:spacing w:line="240" w:lineRule="auto"/>
        <w:rPr>
          <w:rFonts w:ascii="Adobe Devanagari" w:hAnsi="Adobe Devanagari" w:cs="Adobe Devanagari"/>
          <w:bCs/>
          <w:sz w:val="24"/>
          <w:szCs w:val="24"/>
        </w:rPr>
      </w:pPr>
    </w:p>
    <w:p w14:paraId="291F9DC1" w14:textId="5DB3BFFC" w:rsidR="006C348F" w:rsidRPr="006C348F" w:rsidRDefault="00A36687" w:rsidP="00A36687">
      <w:pPr>
        <w:spacing w:line="240" w:lineRule="auto"/>
        <w:rPr>
          <w:rFonts w:ascii="Adobe Devanagari" w:hAnsi="Adobe Devanagari" w:cs="Adobe Devanagari"/>
          <w:bCs/>
          <w:sz w:val="24"/>
          <w:szCs w:val="24"/>
          <w:u w:val="single"/>
        </w:rPr>
      </w:pPr>
      <w:r w:rsidRPr="008214AA">
        <w:rPr>
          <w:rFonts w:ascii="Adobe Devanagari" w:hAnsi="Adobe Devanagari" w:cs="Adobe Devanagari"/>
          <w:bCs/>
          <w:sz w:val="24"/>
          <w:szCs w:val="24"/>
          <w:u w:val="single"/>
        </w:rPr>
        <w:t>Step 3: Clean up the data</w:t>
      </w:r>
      <w:r w:rsidR="006C348F">
        <w:rPr>
          <w:rFonts w:ascii="Adobe Devanagari" w:hAnsi="Adobe Devanagari" w:cs="Adobe Devanagari"/>
          <w:bCs/>
          <w:sz w:val="24"/>
          <w:szCs w:val="24"/>
          <w:u w:val="single"/>
        </w:rPr>
        <w:t xml:space="preserve">: </w:t>
      </w:r>
      <w:r>
        <w:rPr>
          <w:rFonts w:ascii="Adobe Devanagari" w:hAnsi="Adobe Devanagari" w:cs="Adobe Devanagari"/>
          <w:bCs/>
          <w:sz w:val="24"/>
          <w:szCs w:val="24"/>
        </w:rPr>
        <w:t>Let’s circle back to Brooklyn dataset from abo</w:t>
      </w:r>
      <w:r w:rsidR="006C348F">
        <w:rPr>
          <w:rFonts w:ascii="Adobe Devanagari" w:hAnsi="Adobe Devanagari" w:cs="Adobe Devanagari"/>
          <w:bCs/>
          <w:sz w:val="24"/>
          <w:szCs w:val="24"/>
        </w:rPr>
        <w:t>ve</w:t>
      </w:r>
    </w:p>
    <w:p w14:paraId="0F199123" w14:textId="0BB8E37C" w:rsidR="00A36687" w:rsidRDefault="00A36687" w:rsidP="006C348F">
      <w:pPr>
        <w:pStyle w:val="ListParagraph"/>
        <w:numPr>
          <w:ilvl w:val="0"/>
          <w:numId w:val="16"/>
        </w:numPr>
        <w:spacing w:line="240" w:lineRule="auto"/>
        <w:rPr>
          <w:rFonts w:ascii="Adobe Devanagari" w:hAnsi="Adobe Devanagari" w:cs="Adobe Devanagari"/>
          <w:bCs/>
          <w:sz w:val="24"/>
          <w:szCs w:val="24"/>
        </w:rPr>
      </w:pPr>
      <w:r w:rsidRPr="006C348F">
        <w:rPr>
          <w:rFonts w:ascii="Adobe Devanagari" w:hAnsi="Adobe Devanagari" w:cs="Adobe Devanagari"/>
          <w:bCs/>
          <w:sz w:val="24"/>
          <w:szCs w:val="24"/>
        </w:rPr>
        <w:t xml:space="preserve">Take a look at the col </w:t>
      </w:r>
      <w:proofErr w:type="gramStart"/>
      <w:r w:rsidRPr="006C348F">
        <w:rPr>
          <w:rFonts w:ascii="Adobe Devanagari" w:hAnsi="Adobe Devanagari" w:cs="Adobe Devanagari"/>
          <w:bCs/>
          <w:sz w:val="24"/>
          <w:szCs w:val="24"/>
        </w:rPr>
        <w:t xml:space="preserve">names </w:t>
      </w:r>
      <w:r w:rsidR="008214AA" w:rsidRPr="006C348F">
        <w:rPr>
          <w:rFonts w:ascii="Adobe Devanagari" w:hAnsi="Adobe Devanagari" w:cs="Adobe Devanagari"/>
          <w:bCs/>
          <w:sz w:val="24"/>
          <w:szCs w:val="24"/>
        </w:rPr>
        <w:t>:</w:t>
      </w:r>
      <w:proofErr w:type="gramEnd"/>
    </w:p>
    <w:p w14:paraId="3B8EDC2D" w14:textId="36292AB2" w:rsidR="006C348F" w:rsidRPr="006C348F" w:rsidRDefault="006C348F" w:rsidP="006C348F">
      <w:pPr>
        <w:pStyle w:val="RRRR"/>
        <w:rPr>
          <w:rFonts w:ascii="Open Sans" w:hAnsi="Open Sans"/>
        </w:rPr>
      </w:pPr>
      <w:proofErr w:type="spellStart"/>
      <w:r w:rsidRPr="006C348F">
        <w:t>colnames</w:t>
      </w:r>
      <w:proofErr w:type="spellEnd"/>
      <w:r w:rsidRPr="006C348F">
        <w:t>(</w:t>
      </w:r>
      <w:proofErr w:type="spellStart"/>
      <w:r w:rsidRPr="006C348F">
        <w:t>brooklyn</w:t>
      </w:r>
      <w:proofErr w:type="spellEnd"/>
      <w:r w:rsidRPr="006C348F">
        <w:t>)</w:t>
      </w:r>
    </w:p>
    <w:p w14:paraId="35273958" w14:textId="09F17F96" w:rsidR="00A36687" w:rsidRDefault="00A36687" w:rsidP="00A36687">
      <w:pPr>
        <w:spacing w:line="240" w:lineRule="auto"/>
        <w:rPr>
          <w:rFonts w:ascii="Adobe Devanagari" w:hAnsi="Adobe Devanagari" w:cs="Adobe Devanagari"/>
          <w:bCs/>
          <w:sz w:val="24"/>
          <w:szCs w:val="24"/>
        </w:rPr>
      </w:pPr>
    </w:p>
    <w:p w14:paraId="10B842A9" w14:textId="1654FF20" w:rsidR="00A36687" w:rsidRDefault="00A36687"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t>take a moment and jot down some thoughts about what we might want to fix</w:t>
      </w:r>
      <w:r w:rsidR="006C348F">
        <w:rPr>
          <w:rFonts w:ascii="Adobe Devanagari" w:hAnsi="Adobe Devanagari" w:cs="Adobe Devanagari"/>
          <w:bCs/>
          <w:sz w:val="24"/>
          <w:szCs w:val="24"/>
          <w:u w:val="single"/>
        </w:rPr>
        <w:t xml:space="preserve"> about the column names</w:t>
      </w:r>
    </w:p>
    <w:p w14:paraId="1B4BD740" w14:textId="7DD6E799" w:rsidR="00A36687" w:rsidRDefault="00A36687" w:rsidP="00A36687">
      <w:pPr>
        <w:spacing w:line="240" w:lineRule="auto"/>
        <w:rPr>
          <w:rFonts w:ascii="Adobe Devanagari" w:hAnsi="Adobe Devanagari" w:cs="Adobe Devanagari"/>
          <w:bCs/>
          <w:sz w:val="24"/>
          <w:szCs w:val="24"/>
          <w:u w:val="single"/>
        </w:rPr>
      </w:pPr>
    </w:p>
    <w:p w14:paraId="51908EC0" w14:textId="387FD9AF" w:rsidR="00A36687" w:rsidRDefault="00A36687" w:rsidP="00A36687">
      <w:pPr>
        <w:spacing w:line="240" w:lineRule="auto"/>
        <w:rPr>
          <w:rFonts w:ascii="Adobe Devanagari" w:hAnsi="Adobe Devanagari" w:cs="Adobe Devanagari"/>
          <w:bCs/>
          <w:sz w:val="24"/>
          <w:szCs w:val="24"/>
          <w:u w:val="single"/>
        </w:rPr>
      </w:pPr>
    </w:p>
    <w:p w14:paraId="1BCEE738" w14:textId="6B88FE3F" w:rsidR="000361A4" w:rsidRDefault="000361A4" w:rsidP="00A36687">
      <w:pPr>
        <w:spacing w:line="240" w:lineRule="auto"/>
        <w:rPr>
          <w:rFonts w:ascii="Adobe Devanagari" w:hAnsi="Adobe Devanagari" w:cs="Adobe Devanagari"/>
          <w:bCs/>
          <w:sz w:val="24"/>
          <w:szCs w:val="24"/>
          <w:u w:val="single"/>
        </w:rPr>
      </w:pPr>
    </w:p>
    <w:p w14:paraId="018EABDB" w14:textId="59639280" w:rsidR="000361A4" w:rsidRDefault="000361A4" w:rsidP="00A36687">
      <w:pPr>
        <w:spacing w:line="240" w:lineRule="auto"/>
        <w:rPr>
          <w:rFonts w:ascii="Adobe Devanagari" w:hAnsi="Adobe Devanagari" w:cs="Adobe Devanagari"/>
          <w:bCs/>
          <w:sz w:val="24"/>
          <w:szCs w:val="24"/>
          <w:u w:val="single"/>
        </w:rPr>
      </w:pPr>
    </w:p>
    <w:p w14:paraId="5BF81D34" w14:textId="77777777" w:rsidR="000361A4" w:rsidRDefault="000361A4" w:rsidP="00A36687">
      <w:pPr>
        <w:spacing w:line="240" w:lineRule="auto"/>
        <w:rPr>
          <w:rFonts w:ascii="Adobe Devanagari" w:hAnsi="Adobe Devanagari" w:cs="Adobe Devanagari"/>
          <w:bCs/>
          <w:sz w:val="24"/>
          <w:szCs w:val="24"/>
          <w:u w:val="single"/>
        </w:rPr>
      </w:pPr>
    </w:p>
    <w:p w14:paraId="1607564C" w14:textId="328665B8" w:rsidR="000361A4" w:rsidRDefault="000361A4" w:rsidP="00A36687">
      <w:pPr>
        <w:spacing w:line="240" w:lineRule="auto"/>
        <w:rPr>
          <w:rFonts w:ascii="Adobe Devanagari" w:hAnsi="Adobe Devanagari" w:cs="Adobe Devanagari"/>
          <w:bCs/>
          <w:sz w:val="24"/>
          <w:szCs w:val="24"/>
          <w:u w:val="single"/>
        </w:rPr>
      </w:pPr>
    </w:p>
    <w:p w14:paraId="68F921F4" w14:textId="77777777" w:rsidR="000361A4" w:rsidRDefault="000361A4" w:rsidP="00A36687">
      <w:pPr>
        <w:spacing w:line="240" w:lineRule="auto"/>
        <w:rPr>
          <w:rFonts w:ascii="Adobe Devanagari" w:hAnsi="Adobe Devanagari" w:cs="Adobe Devanagari"/>
          <w:bCs/>
          <w:sz w:val="24"/>
          <w:szCs w:val="24"/>
          <w:u w:val="single"/>
        </w:rPr>
      </w:pPr>
    </w:p>
    <w:p w14:paraId="6439BD32" w14:textId="65986E4E" w:rsidR="00A36687" w:rsidRPr="000361A4" w:rsidRDefault="00A36687"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To me, a few things stick out</w:t>
      </w:r>
      <w:r w:rsidR="000361A4">
        <w:rPr>
          <w:rFonts w:ascii="Adobe Devanagari" w:hAnsi="Adobe Devanagari" w:cs="Adobe Devanagari"/>
          <w:bCs/>
          <w:sz w:val="24"/>
          <w:szCs w:val="24"/>
          <w:u w:val="single"/>
        </w:rPr>
        <w:t xml:space="preserve"> about the names of the columns that may make data analysis tricky </w:t>
      </w:r>
    </w:p>
    <w:p w14:paraId="7FC5B21D" w14:textId="299F085F"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All </w:t>
      </w:r>
      <w:r w:rsidR="008214AA">
        <w:rPr>
          <w:rFonts w:ascii="Adobe Devanagari" w:hAnsi="Adobe Devanagari" w:cs="Adobe Devanagari"/>
          <w:bCs/>
          <w:sz w:val="24"/>
          <w:szCs w:val="24"/>
        </w:rPr>
        <w:t>capitalized</w:t>
      </w:r>
      <w:r>
        <w:rPr>
          <w:rFonts w:ascii="Adobe Devanagari" w:hAnsi="Adobe Devanagari" w:cs="Adobe Devanagari"/>
          <w:bCs/>
          <w:sz w:val="24"/>
          <w:szCs w:val="24"/>
        </w:rPr>
        <w:t xml:space="preserve"> </w:t>
      </w:r>
    </w:p>
    <w:p w14:paraId="3B5DDD9B" w14:textId="099CADDA"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Spaces in the col names</w:t>
      </w:r>
    </w:p>
    <w:p w14:paraId="5AC63C8A" w14:textId="57C521D0" w:rsidR="006C348F" w:rsidRPr="006C348F" w:rsidRDefault="006C348F" w:rsidP="006C348F">
      <w:pPr>
        <w:spacing w:line="240" w:lineRule="auto"/>
        <w:ind w:left="1080"/>
        <w:rPr>
          <w:rFonts w:ascii="Adobe Devanagari" w:hAnsi="Adobe Devanagari" w:cs="Adobe Devanagari"/>
          <w:bCs/>
          <w:sz w:val="24"/>
          <w:szCs w:val="24"/>
        </w:rPr>
      </w:pPr>
    </w:p>
    <w:p w14:paraId="7FB8E534" w14:textId="48DB2395" w:rsidR="00A36687" w:rsidRPr="006C348F" w:rsidRDefault="008214AA" w:rsidP="00A36687">
      <w:pPr>
        <w:spacing w:line="240" w:lineRule="auto"/>
        <w:rPr>
          <w:rFonts w:ascii="Adobe Devanagari" w:hAnsi="Adobe Devanagari" w:cs="Adobe Devanagari"/>
          <w:bCs/>
          <w:sz w:val="24"/>
          <w:szCs w:val="24"/>
          <w:u w:val="single"/>
        </w:rPr>
      </w:pPr>
      <w:r w:rsidRPr="006C348F">
        <w:rPr>
          <w:rFonts w:ascii="Adobe Devanagari" w:hAnsi="Adobe Devanagari" w:cs="Adobe Devanagari"/>
          <w:bCs/>
          <w:sz w:val="24"/>
          <w:szCs w:val="24"/>
          <w:u w:val="single"/>
        </w:rPr>
        <w:t>We can fix this in a number of ways:</w:t>
      </w:r>
    </w:p>
    <w:p w14:paraId="19F0E412" w14:textId="074ECF87" w:rsidR="008214AA" w:rsidRPr="006C348F" w:rsidRDefault="008214AA" w:rsidP="006C348F">
      <w:pPr>
        <w:pStyle w:val="ListParagraph"/>
        <w:numPr>
          <w:ilvl w:val="0"/>
          <w:numId w:val="16"/>
        </w:numPr>
        <w:spacing w:line="240" w:lineRule="auto"/>
        <w:rPr>
          <w:rFonts w:ascii="Adobe Devanagari" w:hAnsi="Adobe Devanagari" w:cs="Adobe Devanagari"/>
          <w:b/>
          <w:sz w:val="24"/>
          <w:szCs w:val="24"/>
        </w:rPr>
      </w:pPr>
      <w:r w:rsidRPr="006C348F">
        <w:rPr>
          <w:rFonts w:ascii="Adobe Devanagari" w:hAnsi="Adobe Devanagari" w:cs="Adobe Devanagari"/>
          <w:b/>
          <w:sz w:val="24"/>
          <w:szCs w:val="24"/>
        </w:rPr>
        <w:t>To get the capitalization fixed:</w:t>
      </w:r>
    </w:p>
    <w:p w14:paraId="5E7DD914" w14:textId="6D6E84C0" w:rsidR="009A3301" w:rsidRDefault="00A36687" w:rsidP="009A3301">
      <w:pPr>
        <w:pStyle w:val="ListParagraph"/>
        <w:spacing w:line="240" w:lineRule="auto"/>
        <w:ind w:left="1440"/>
        <w:rPr>
          <w:rFonts w:ascii="Adobe Devanagari" w:hAnsi="Adobe Devanagari" w:cs="Adobe Devanagari"/>
          <w:bCs/>
          <w:sz w:val="24"/>
          <w:szCs w:val="24"/>
        </w:rPr>
      </w:pPr>
      <w:r w:rsidRPr="008214AA">
        <w:rPr>
          <w:rFonts w:ascii="Adobe Devanagari" w:hAnsi="Adobe Devanagari" w:cs="Adobe Devanagari"/>
          <w:bCs/>
          <w:sz w:val="24"/>
          <w:szCs w:val="24"/>
        </w:rPr>
        <w:t xml:space="preserve">Take a look at the </w:t>
      </w:r>
      <w:r w:rsidR="008214AA" w:rsidRPr="008214AA">
        <w:rPr>
          <w:rFonts w:ascii="Adobe Devanagari" w:hAnsi="Adobe Devanagari" w:cs="Adobe Devanagari"/>
          <w:bCs/>
          <w:sz w:val="24"/>
          <w:szCs w:val="24"/>
        </w:rPr>
        <w:t>function</w:t>
      </w:r>
      <w:r w:rsidRPr="008214AA">
        <w:rPr>
          <w:rFonts w:ascii="Adobe Devanagari" w:hAnsi="Adobe Devanagari" w:cs="Adobe Devanagari"/>
          <w:bCs/>
          <w:sz w:val="24"/>
          <w:szCs w:val="24"/>
        </w:rPr>
        <w:t xml:space="preserve"> below</w:t>
      </w:r>
      <w:r w:rsidR="009A3301">
        <w:rPr>
          <w:rFonts w:ascii="Adobe Devanagari" w:hAnsi="Adobe Devanagari" w:cs="Adobe Devanagari"/>
          <w:bCs/>
          <w:sz w:val="24"/>
          <w:szCs w:val="24"/>
        </w:rPr>
        <w:t xml:space="preserve">. A few things are happening here. The “%&gt;%” is a function from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that makes coding a bit easier. It is called a pipe and basically it says “then”. So you can read the code as “take the column names from </w:t>
      </w:r>
      <w:proofErr w:type="spellStart"/>
      <w:r w:rsidR="009A3301">
        <w:rPr>
          <w:rFonts w:ascii="Adobe Devanagari" w:hAnsi="Adobe Devanagari" w:cs="Adobe Devanagari"/>
          <w:bCs/>
          <w:sz w:val="24"/>
          <w:szCs w:val="24"/>
        </w:rPr>
        <w:t>brooklyn</w:t>
      </w:r>
      <w:proofErr w:type="spellEnd"/>
      <w:r w:rsidR="009A3301">
        <w:rPr>
          <w:rFonts w:ascii="Adobe Devanagari" w:hAnsi="Adobe Devanagari" w:cs="Adobe Devanagari"/>
          <w:bCs/>
          <w:sz w:val="24"/>
          <w:szCs w:val="24"/>
        </w:rPr>
        <w:t xml:space="preserve"> then use the </w:t>
      </w:r>
      <w:proofErr w:type="spellStart"/>
      <w:r w:rsidR="009A3301">
        <w:rPr>
          <w:rFonts w:ascii="Adobe Devanagari" w:hAnsi="Adobe Devanagari" w:cs="Adobe Devanagari"/>
          <w:bCs/>
          <w:sz w:val="24"/>
          <w:szCs w:val="24"/>
        </w:rPr>
        <w:t>str_to_title</w:t>
      </w:r>
      <w:proofErr w:type="spellEnd"/>
      <w:r w:rsidR="009A3301">
        <w:rPr>
          <w:rFonts w:ascii="Adobe Devanagari" w:hAnsi="Adobe Devanagari" w:cs="Adobe Devanagari"/>
          <w:bCs/>
          <w:sz w:val="24"/>
          <w:szCs w:val="24"/>
        </w:rPr>
        <w:t xml:space="preserve"> function. This function, also part of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take a string (an </w:t>
      </w:r>
      <w:r w:rsidR="009A3301" w:rsidRPr="009A3301">
        <w:rPr>
          <w:rFonts w:ascii="Adobe Devanagari" w:hAnsi="Adobe Devanagari" w:cs="Adobe Devanagari"/>
          <w:bCs/>
          <w:sz w:val="24"/>
          <w:szCs w:val="24"/>
        </w:rPr>
        <w:t xml:space="preserve">ordered sequences of </w:t>
      </w:r>
      <w:proofErr w:type="gramStart"/>
      <w:r w:rsidR="009A3301" w:rsidRPr="009A3301">
        <w:rPr>
          <w:rFonts w:ascii="Adobe Devanagari" w:hAnsi="Adobe Devanagari" w:cs="Adobe Devanagari"/>
          <w:bCs/>
          <w:sz w:val="24"/>
          <w:szCs w:val="24"/>
        </w:rPr>
        <w:t>characters</w:t>
      </w:r>
      <w:r w:rsidR="009A3301">
        <w:rPr>
          <w:rFonts w:ascii="Adobe Devanagari" w:hAnsi="Adobe Devanagari" w:cs="Adobe Devanagari"/>
          <w:bCs/>
          <w:sz w:val="24"/>
          <w:szCs w:val="24"/>
        </w:rPr>
        <w:t>)  and</w:t>
      </w:r>
      <w:proofErr w:type="gramEnd"/>
      <w:r w:rsidR="009A3301">
        <w:rPr>
          <w:rFonts w:ascii="Adobe Devanagari" w:hAnsi="Adobe Devanagari" w:cs="Adobe Devanagari"/>
          <w:bCs/>
          <w:sz w:val="24"/>
          <w:szCs w:val="24"/>
        </w:rPr>
        <w:t xml:space="preserve"> changes the case of the letters. Play around and see what other </w:t>
      </w:r>
      <w:proofErr w:type="spellStart"/>
      <w:r w:rsidR="009A3301">
        <w:rPr>
          <w:rFonts w:ascii="Adobe Devanagari" w:hAnsi="Adobe Devanagari" w:cs="Adobe Devanagari"/>
          <w:bCs/>
          <w:sz w:val="24"/>
          <w:szCs w:val="24"/>
        </w:rPr>
        <w:t>str_to</w:t>
      </w:r>
      <w:proofErr w:type="spellEnd"/>
      <w:r w:rsidR="009A3301">
        <w:rPr>
          <w:rFonts w:ascii="Adobe Devanagari" w:hAnsi="Adobe Devanagari" w:cs="Adobe Devanagari"/>
          <w:bCs/>
          <w:sz w:val="24"/>
          <w:szCs w:val="24"/>
        </w:rPr>
        <w:t>_ functions exist and what they do</w:t>
      </w:r>
    </w:p>
    <w:p w14:paraId="06D3B852" w14:textId="1CFDCFE6" w:rsidR="008214AA" w:rsidRDefault="008214AA" w:rsidP="009A3301">
      <w:pPr>
        <w:pStyle w:val="ListParagraph"/>
        <w:spacing w:line="240" w:lineRule="auto"/>
        <w:ind w:left="1440"/>
        <w:rPr>
          <w:rFonts w:ascii="Adobe Devanagari" w:hAnsi="Adobe Devanagari" w:cs="Adobe Devanagari"/>
          <w:bCs/>
          <w:sz w:val="24"/>
          <w:szCs w:val="24"/>
        </w:rPr>
      </w:pPr>
    </w:p>
    <w:p w14:paraId="430ACD27" w14:textId="77777777" w:rsidR="006C348F" w:rsidRDefault="006C348F" w:rsidP="006C348F">
      <w:pPr>
        <w:pStyle w:val="ListParagraph"/>
        <w:spacing w:line="240" w:lineRule="auto"/>
        <w:ind w:left="1440"/>
        <w:rPr>
          <w:rFonts w:ascii="Adobe Devanagari" w:hAnsi="Adobe Devanagari" w:cs="Adobe Devanagari"/>
          <w:bCs/>
          <w:sz w:val="24"/>
          <w:szCs w:val="24"/>
        </w:rPr>
      </w:pPr>
    </w:p>
    <w:p w14:paraId="77104EA1" w14:textId="0352DB7D" w:rsidR="00A36687" w:rsidRDefault="00A36687" w:rsidP="006C348F">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str_to_</w:t>
      </w:r>
      <w:proofErr w:type="gramStart"/>
      <w:r w:rsidRPr="008214AA">
        <w:t>title</w:t>
      </w:r>
      <w:proofErr w:type="spellEnd"/>
      <w:r w:rsidRPr="008214AA">
        <w:t>(</w:t>
      </w:r>
      <w:proofErr w:type="gramEnd"/>
      <w:r w:rsidRPr="008214AA">
        <w:t>)</w:t>
      </w:r>
    </w:p>
    <w:p w14:paraId="7E34F448"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39E55A30"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48A3BC8C" w14:textId="77777777" w:rsidR="009A3301" w:rsidRDefault="009A3301" w:rsidP="009A3301">
      <w:pPr>
        <w:pStyle w:val="ListParagraph"/>
        <w:spacing w:line="240" w:lineRule="auto"/>
        <w:ind w:left="1440"/>
        <w:rPr>
          <w:rFonts w:ascii="Adobe Devanagari" w:hAnsi="Adobe Devanagari" w:cs="Adobe Devanagari"/>
          <w:bCs/>
          <w:sz w:val="24"/>
          <w:szCs w:val="24"/>
        </w:rPr>
      </w:pPr>
    </w:p>
    <w:p w14:paraId="0E534D8D" w14:textId="67E658A8" w:rsidR="00A36687" w:rsidRPr="009A3301" w:rsidRDefault="009A3301" w:rsidP="009A3301">
      <w:pPr>
        <w:pStyle w:val="ListParagraph"/>
        <w:numPr>
          <w:ilvl w:val="0"/>
          <w:numId w:val="16"/>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But this code doesn’t change anything. </w:t>
      </w:r>
      <w:r w:rsidR="00A36687" w:rsidRPr="009A3301">
        <w:rPr>
          <w:rFonts w:ascii="Adobe Devanagari" w:hAnsi="Adobe Devanagari" w:cs="Adobe Devanagari"/>
          <w:bCs/>
          <w:sz w:val="24"/>
          <w:szCs w:val="24"/>
        </w:rPr>
        <w:t xml:space="preserve">to save this we just </w:t>
      </w:r>
      <w:r w:rsidR="008214AA" w:rsidRPr="009A3301">
        <w:rPr>
          <w:rFonts w:ascii="Adobe Devanagari" w:hAnsi="Adobe Devanagari" w:cs="Adobe Devanagari"/>
          <w:bCs/>
          <w:sz w:val="24"/>
          <w:szCs w:val="24"/>
        </w:rPr>
        <w:t>assign</w:t>
      </w:r>
      <w:r w:rsidR="00A36687" w:rsidRPr="009A3301">
        <w:rPr>
          <w:rFonts w:ascii="Adobe Devanagari" w:hAnsi="Adobe Devanagari" w:cs="Adobe Devanagari"/>
          <w:bCs/>
          <w:sz w:val="24"/>
          <w:szCs w:val="24"/>
        </w:rPr>
        <w:t xml:space="preserve"> it to </w:t>
      </w:r>
      <w:proofErr w:type="spellStart"/>
      <w:r w:rsidR="00A36687" w:rsidRPr="009A3301">
        <w:rPr>
          <w:rFonts w:ascii="Adobe Devanagari" w:hAnsi="Adobe Devanagari" w:cs="Adobe Devanagari"/>
          <w:bCs/>
          <w:sz w:val="24"/>
          <w:szCs w:val="24"/>
        </w:rPr>
        <w:t>colname</w:t>
      </w:r>
      <w:proofErr w:type="spellEnd"/>
      <w:r w:rsidR="00A36687" w:rsidRPr="009A3301">
        <w:rPr>
          <w:rFonts w:ascii="Adobe Devanagari" w:hAnsi="Adobe Devanagari" w:cs="Adobe Devanagari"/>
          <w:bCs/>
          <w:sz w:val="24"/>
          <w:szCs w:val="24"/>
        </w:rPr>
        <w:t>(</w:t>
      </w:r>
      <w:proofErr w:type="spellStart"/>
      <w:r>
        <w:rPr>
          <w:rFonts w:ascii="Adobe Devanagari" w:hAnsi="Adobe Devanagari" w:cs="Adobe Devanagari"/>
          <w:bCs/>
          <w:sz w:val="24"/>
          <w:szCs w:val="24"/>
        </w:rPr>
        <w:t>brooklyn</w:t>
      </w:r>
      <w:proofErr w:type="spellEnd"/>
      <w:r w:rsidR="00A36687" w:rsidRPr="009A3301">
        <w:rPr>
          <w:rFonts w:ascii="Adobe Devanagari" w:hAnsi="Adobe Devanagari" w:cs="Adobe Devanagari"/>
          <w:bCs/>
          <w:sz w:val="24"/>
          <w:szCs w:val="24"/>
        </w:rPr>
        <w:t>)</w:t>
      </w:r>
    </w:p>
    <w:p w14:paraId="02F3E493" w14:textId="7B86637D" w:rsidR="00A36687" w:rsidRDefault="00A36687" w:rsidP="009A3301">
      <w:pPr>
        <w:pStyle w:val="RRRR"/>
      </w:pPr>
      <w:proofErr w:type="spellStart"/>
      <w:r w:rsidRPr="00A36687">
        <w:t>colnames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str_to_</w:t>
      </w:r>
      <w:proofErr w:type="gramStart"/>
      <w:r w:rsidRPr="00A36687">
        <w:t>title</w:t>
      </w:r>
      <w:proofErr w:type="spellEnd"/>
      <w:r w:rsidRPr="00A36687">
        <w:t>(</w:t>
      </w:r>
      <w:proofErr w:type="gramEnd"/>
      <w:r w:rsidRPr="00A36687">
        <w:t>)</w:t>
      </w:r>
    </w:p>
    <w:p w14:paraId="6DA39CF5" w14:textId="38C9483C" w:rsidR="00A36687" w:rsidRDefault="00A36687" w:rsidP="00A36687">
      <w:pPr>
        <w:spacing w:line="240" w:lineRule="auto"/>
        <w:rPr>
          <w:rFonts w:ascii="Adobe Devanagari" w:hAnsi="Adobe Devanagari" w:cs="Adobe Devanagari"/>
          <w:bCs/>
          <w:sz w:val="24"/>
          <w:szCs w:val="24"/>
        </w:rPr>
      </w:pPr>
    </w:p>
    <w:p w14:paraId="1CE4E88F" w14:textId="60257A36" w:rsidR="00A36687" w:rsidRPr="00467352" w:rsidRDefault="00A36687" w:rsidP="00A36687">
      <w:pPr>
        <w:spacing w:line="240" w:lineRule="auto"/>
        <w:rPr>
          <w:rFonts w:ascii="Adobe Devanagari" w:hAnsi="Adobe Devanagari" w:cs="Adobe Devanagari"/>
          <w:b/>
          <w:sz w:val="24"/>
          <w:szCs w:val="24"/>
          <w:u w:val="single"/>
        </w:rPr>
      </w:pPr>
      <w:r w:rsidRPr="00467352">
        <w:rPr>
          <w:rFonts w:ascii="Adobe Devanagari" w:hAnsi="Adobe Devanagari" w:cs="Adobe Devanagari"/>
          <w:b/>
          <w:sz w:val="24"/>
          <w:szCs w:val="24"/>
          <w:u w:val="single"/>
        </w:rPr>
        <w:t>Now, we want to remove the spaces</w:t>
      </w:r>
    </w:p>
    <w:p w14:paraId="3D847F2D" w14:textId="41319C04" w:rsidR="00467352" w:rsidRDefault="008214AA" w:rsidP="00467352">
      <w:pPr>
        <w:pStyle w:val="ListParagraph"/>
        <w:spacing w:line="240" w:lineRule="auto"/>
        <w:ind w:firstLine="720"/>
        <w:rPr>
          <w:rFonts w:ascii="Adobe Devanagari" w:hAnsi="Adobe Devanagari" w:cs="Adobe Devanagari"/>
          <w:bCs/>
          <w:sz w:val="24"/>
          <w:szCs w:val="24"/>
        </w:rPr>
      </w:pPr>
      <w:r w:rsidRPr="008214AA">
        <w:rPr>
          <w:rFonts w:ascii="Adobe Devanagari" w:hAnsi="Adobe Devanagari" w:cs="Adobe Devanagari"/>
          <w:bCs/>
          <w:sz w:val="24"/>
          <w:szCs w:val="24"/>
        </w:rPr>
        <w:lastRenderedPageBreak/>
        <w:t xml:space="preserve">Thankfully </w:t>
      </w:r>
      <w:proofErr w:type="spellStart"/>
      <w:r w:rsidRPr="008214AA">
        <w:rPr>
          <w:rFonts w:ascii="Adobe Devanagari" w:hAnsi="Adobe Devanagari" w:cs="Adobe Devanagari"/>
          <w:bCs/>
          <w:sz w:val="24"/>
          <w:szCs w:val="24"/>
        </w:rPr>
        <w:t>Tidyverse</w:t>
      </w:r>
      <w:proofErr w:type="spellEnd"/>
      <w:r w:rsidRPr="008214AA">
        <w:rPr>
          <w:rFonts w:ascii="Adobe Devanagari" w:hAnsi="Adobe Devanagari" w:cs="Adobe Devanagari"/>
          <w:bCs/>
          <w:sz w:val="24"/>
          <w:szCs w:val="24"/>
        </w:rPr>
        <w:t xml:space="preserve"> </w:t>
      </w:r>
      <w:r w:rsidR="00A36687" w:rsidRPr="008214AA">
        <w:rPr>
          <w:rFonts w:ascii="Adobe Devanagari" w:hAnsi="Adobe Devanagari" w:cs="Adobe Devanagari"/>
          <w:bCs/>
          <w:sz w:val="24"/>
          <w:szCs w:val="24"/>
        </w:rPr>
        <w:t xml:space="preserve">gives us that with the </w:t>
      </w:r>
      <w:r w:rsidRPr="008214AA">
        <w:rPr>
          <w:rFonts w:ascii="Adobe Devanagari" w:hAnsi="Adobe Devanagari" w:cs="Adobe Devanagari"/>
          <w:bCs/>
          <w:sz w:val="24"/>
          <w:szCs w:val="24"/>
        </w:rPr>
        <w:t>useful</w:t>
      </w:r>
      <w:r w:rsidR="00A36687" w:rsidRPr="008214AA">
        <w:rPr>
          <w:rFonts w:ascii="Adobe Devanagari" w:hAnsi="Adobe Devanagari" w:cs="Adobe Devanagari"/>
          <w:bCs/>
          <w:sz w:val="24"/>
          <w:szCs w:val="24"/>
        </w:rPr>
        <w:t xml:space="preserve"> </w:t>
      </w:r>
      <w:proofErr w:type="spellStart"/>
      <w:r w:rsidRPr="008214AA">
        <w:rPr>
          <w:rFonts w:ascii="Adobe Devanagari" w:hAnsi="Adobe Devanagari" w:cs="Adobe Devanagari"/>
          <w:bCs/>
          <w:sz w:val="24"/>
          <w:szCs w:val="24"/>
        </w:rPr>
        <w:t>str_</w:t>
      </w:r>
      <w:r w:rsidR="00A36687" w:rsidRPr="008214AA">
        <w:rPr>
          <w:rFonts w:ascii="Adobe Devanagari" w:hAnsi="Adobe Devanagari" w:cs="Adobe Devanagari"/>
          <w:bCs/>
          <w:sz w:val="24"/>
          <w:szCs w:val="24"/>
        </w:rPr>
        <w:t>replace_</w:t>
      </w:r>
      <w:proofErr w:type="gramStart"/>
      <w:r w:rsidR="00A36687" w:rsidRPr="008214AA">
        <w:rPr>
          <w:rFonts w:ascii="Adobe Devanagari" w:hAnsi="Adobe Devanagari" w:cs="Adobe Devanagari"/>
          <w:bCs/>
          <w:sz w:val="24"/>
          <w:szCs w:val="24"/>
        </w:rPr>
        <w:t>al</w:t>
      </w:r>
      <w:r w:rsidR="00467352">
        <w:rPr>
          <w:rFonts w:ascii="Adobe Devanagari" w:hAnsi="Adobe Devanagari" w:cs="Adobe Devanagari"/>
          <w:bCs/>
          <w:sz w:val="24"/>
          <w:szCs w:val="24"/>
        </w:rPr>
        <w:t>l</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xml:space="preserve">) function, Here, the </w:t>
      </w:r>
      <w:proofErr w:type="spellStart"/>
      <w:r w:rsidR="00467352" w:rsidRPr="008214AA">
        <w:rPr>
          <w:rFonts w:ascii="Adobe Devanagari" w:hAnsi="Adobe Devanagari" w:cs="Adobe Devanagari"/>
          <w:bCs/>
          <w:sz w:val="24"/>
          <w:szCs w:val="24"/>
        </w:rPr>
        <w:t>str_replace_all</w:t>
      </w:r>
      <w:proofErr w:type="spellEnd"/>
      <w:r w:rsidR="00467352" w:rsidRPr="008214AA">
        <w:rPr>
          <w:rFonts w:ascii="Adobe Devanagari" w:hAnsi="Adobe Devanagari" w:cs="Adobe Devanagari"/>
          <w:bCs/>
          <w:sz w:val="24"/>
          <w:szCs w:val="24"/>
        </w:rPr>
        <w:t>()</w:t>
      </w:r>
      <w:r w:rsidR="00467352">
        <w:rPr>
          <w:rFonts w:ascii="Adobe Devanagari" w:hAnsi="Adobe Devanagari" w:cs="Adobe Devanagari"/>
          <w:bCs/>
          <w:sz w:val="24"/>
          <w:szCs w:val="24"/>
        </w:rPr>
        <w:t xml:space="preserve"> takes two arguments. The first one is what we want to replace and the second it what we want to put in its place. </w:t>
      </w:r>
    </w:p>
    <w:p w14:paraId="732881AF" w14:textId="1F0FA41C" w:rsidR="008214AA" w:rsidRDefault="008214AA" w:rsidP="00467352">
      <w:pPr>
        <w:pStyle w:val="ListParagraph"/>
        <w:spacing w:line="240" w:lineRule="auto"/>
        <w:rPr>
          <w:rFonts w:ascii="Adobe Devanagari" w:hAnsi="Adobe Devanagari" w:cs="Adobe Devanagari"/>
          <w:bCs/>
          <w:sz w:val="24"/>
          <w:szCs w:val="24"/>
        </w:rPr>
      </w:pPr>
    </w:p>
    <w:p w14:paraId="4123A41F" w14:textId="5E26A3F9" w:rsidR="00A36687" w:rsidRDefault="00A36687" w:rsidP="00467352">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str_replace_</w:t>
      </w:r>
      <w:proofErr w:type="gramStart"/>
      <w:r w:rsidRPr="008214AA">
        <w:t>all</w:t>
      </w:r>
      <w:proofErr w:type="spellEnd"/>
      <w:r w:rsidRPr="008214AA">
        <w:t>(</w:t>
      </w:r>
      <w:proofErr w:type="gramEnd"/>
      <w:r w:rsidRPr="008214AA">
        <w:t>" ", "_")</w:t>
      </w:r>
    </w:p>
    <w:p w14:paraId="0B6D6E30" w14:textId="273B13E8" w:rsidR="008214AA" w:rsidRDefault="008214AA" w:rsidP="008214AA">
      <w:pPr>
        <w:pStyle w:val="ListParagraph"/>
        <w:spacing w:line="240" w:lineRule="auto"/>
        <w:ind w:firstLine="720"/>
        <w:rPr>
          <w:rFonts w:ascii="Adobe Devanagari" w:hAnsi="Adobe Devanagari" w:cs="Adobe Devanagari"/>
          <w:bCs/>
          <w:sz w:val="24"/>
          <w:szCs w:val="24"/>
        </w:rPr>
      </w:pPr>
    </w:p>
    <w:p w14:paraId="20776594" w14:textId="1F809E62" w:rsidR="00467352" w:rsidRDefault="00467352" w:rsidP="008214AA">
      <w:pPr>
        <w:pStyle w:val="ListParagraph"/>
        <w:spacing w:line="240" w:lineRule="auto"/>
        <w:ind w:firstLine="720"/>
        <w:rPr>
          <w:rFonts w:ascii="Adobe Devanagari" w:hAnsi="Adobe Devanagari" w:cs="Adobe Devanagari"/>
          <w:bCs/>
          <w:sz w:val="24"/>
          <w:szCs w:val="24"/>
        </w:rPr>
      </w:pPr>
      <w:r>
        <w:rPr>
          <w:rFonts w:ascii="Adobe Devanagari" w:hAnsi="Adobe Devanagari" w:cs="Adobe Devanagari"/>
          <w:bCs/>
          <w:sz w:val="24"/>
          <w:szCs w:val="24"/>
        </w:rPr>
        <w:t xml:space="preserve">In this instance, we are replacing a space with </w:t>
      </w:r>
      <w:proofErr w:type="gramStart"/>
      <w:r>
        <w:rPr>
          <w:rFonts w:ascii="Adobe Devanagari" w:hAnsi="Adobe Devanagari" w:cs="Adobe Devanagari"/>
          <w:bCs/>
          <w:sz w:val="24"/>
          <w:szCs w:val="24"/>
        </w:rPr>
        <w:t>a</w:t>
      </w:r>
      <w:proofErr w:type="gramEnd"/>
      <w:r>
        <w:rPr>
          <w:rFonts w:ascii="Adobe Devanagari" w:hAnsi="Adobe Devanagari" w:cs="Adobe Devanagari"/>
          <w:bCs/>
          <w:sz w:val="24"/>
          <w:szCs w:val="24"/>
        </w:rPr>
        <w:t xml:space="preserve"> underscore. How would you </w:t>
      </w:r>
      <w:proofErr w:type="gramStart"/>
      <w:r>
        <w:rPr>
          <w:rFonts w:ascii="Adobe Devanagari" w:hAnsi="Adobe Devanagari" w:cs="Adobe Devanagari"/>
          <w:bCs/>
          <w:sz w:val="24"/>
          <w:szCs w:val="24"/>
        </w:rPr>
        <w:t>replace  the</w:t>
      </w:r>
      <w:proofErr w:type="gramEnd"/>
      <w:r>
        <w:rPr>
          <w:rFonts w:ascii="Adobe Devanagari" w:hAnsi="Adobe Devanagari" w:cs="Adobe Devanagari"/>
          <w:bCs/>
          <w:sz w:val="24"/>
          <w:szCs w:val="24"/>
        </w:rPr>
        <w:t xml:space="preserve">  space with it with a . ?</w:t>
      </w:r>
    </w:p>
    <w:p w14:paraId="7282210A" w14:textId="754A0FD5" w:rsidR="008214AA" w:rsidRPr="00467352" w:rsidRDefault="00467352" w:rsidP="00467352">
      <w:pPr>
        <w:spacing w:line="240" w:lineRule="auto"/>
        <w:rPr>
          <w:rFonts w:ascii="Adobe Devanagari" w:hAnsi="Adobe Devanagari" w:cs="Adobe Devanagari"/>
          <w:bCs/>
          <w:sz w:val="24"/>
          <w:szCs w:val="24"/>
        </w:rPr>
      </w:pPr>
      <w:r>
        <w:rPr>
          <w:rFonts w:ascii="Adobe Devanagari" w:hAnsi="Adobe Devanagari" w:cs="Adobe Devanagari"/>
          <w:bCs/>
          <w:sz w:val="24"/>
          <w:szCs w:val="24"/>
        </w:rPr>
        <w:t>Remember to save it:</w:t>
      </w:r>
    </w:p>
    <w:p w14:paraId="5C6691C9" w14:textId="089D4F55" w:rsidR="00A36687" w:rsidRDefault="00A36687" w:rsidP="00467352">
      <w:pPr>
        <w:pStyle w:val="RRRR"/>
      </w:pPr>
      <w:proofErr w:type="spellStart"/>
      <w:r>
        <w:t>c</w:t>
      </w:r>
      <w:r w:rsidRPr="00A36687">
        <w:t>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str_replace_</w:t>
      </w:r>
      <w:proofErr w:type="gramStart"/>
      <w:r w:rsidRPr="00A36687">
        <w:t>all</w:t>
      </w:r>
      <w:proofErr w:type="spellEnd"/>
      <w:r w:rsidRPr="00A36687">
        <w:t>(</w:t>
      </w:r>
      <w:proofErr w:type="gramEnd"/>
      <w:r w:rsidRPr="00A36687">
        <w:t>" ", "_")</w:t>
      </w:r>
    </w:p>
    <w:p w14:paraId="6BE8D281" w14:textId="2349B71C" w:rsidR="00A36687" w:rsidRDefault="00A36687" w:rsidP="00A36687">
      <w:pPr>
        <w:spacing w:line="240" w:lineRule="auto"/>
        <w:rPr>
          <w:rFonts w:ascii="Adobe Devanagari" w:hAnsi="Adobe Devanagari" w:cs="Adobe Devanagari"/>
          <w:bCs/>
          <w:sz w:val="24"/>
          <w:szCs w:val="24"/>
        </w:rPr>
      </w:pPr>
    </w:p>
    <w:p w14:paraId="5E0268BD" w14:textId="653F3B78" w:rsidR="000361A4"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fun fact: you could do this all in a single line like this: </w:t>
      </w:r>
      <w:proofErr w:type="spellStart"/>
      <w:r>
        <w:t>c</w:t>
      </w:r>
      <w:r w:rsidRPr="00A36687">
        <w:t>olnames</w:t>
      </w:r>
      <w:proofErr w:type="spellEnd"/>
      <w:r w:rsidRPr="00A36687">
        <w:t>(</w:t>
      </w:r>
      <w:r>
        <w:t>Brooklyn</w:t>
      </w:r>
      <w:r>
        <w:rPr>
          <w:rFonts w:ascii="Adobe Devanagari" w:hAnsi="Adobe Devanagari" w:cs="Adobe Devanagari"/>
          <w:bCs/>
          <w:sz w:val="24"/>
          <w:szCs w:val="24"/>
        </w:rPr>
        <w:t xml:space="preserve">) &lt;- </w:t>
      </w:r>
      <w:proofErr w:type="spellStart"/>
      <w:r w:rsidRPr="000361A4">
        <w:rPr>
          <w:rFonts w:ascii="Adobe Devanagari" w:hAnsi="Adobe Devanagari" w:cs="Adobe Devanagari"/>
          <w:bCs/>
          <w:sz w:val="24"/>
          <w:szCs w:val="24"/>
        </w:rPr>
        <w:t>colnames</w:t>
      </w:r>
      <w:proofErr w:type="spellEnd"/>
      <w:r w:rsidRPr="000361A4">
        <w:rPr>
          <w:rFonts w:ascii="Adobe Devanagari" w:hAnsi="Adobe Devanagari" w:cs="Adobe Devanagari"/>
          <w:bCs/>
          <w:sz w:val="24"/>
          <w:szCs w:val="24"/>
        </w:rPr>
        <w:t>(</w:t>
      </w:r>
      <w:proofErr w:type="spellStart"/>
      <w:r w:rsidRPr="000361A4">
        <w:rPr>
          <w:rFonts w:ascii="Adobe Devanagari" w:hAnsi="Adobe Devanagari" w:cs="Adobe Devanagari"/>
          <w:bCs/>
          <w:sz w:val="24"/>
          <w:szCs w:val="24"/>
        </w:rPr>
        <w:t>brooklyn</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str_to_title</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str_replace_all</w:t>
      </w:r>
      <w:proofErr w:type="spellEnd"/>
      <w:r w:rsidRPr="000361A4">
        <w:rPr>
          <w:rFonts w:ascii="Adobe Devanagari" w:hAnsi="Adobe Devanagari" w:cs="Adobe Devanagari"/>
          <w:bCs/>
          <w:sz w:val="24"/>
          <w:szCs w:val="24"/>
        </w:rPr>
        <w:t>(" ", "_")</w:t>
      </w:r>
    </w:p>
    <w:p w14:paraId="1415D2BF" w14:textId="77777777" w:rsidR="00467352" w:rsidRDefault="00467352" w:rsidP="00A36687">
      <w:pPr>
        <w:spacing w:line="240" w:lineRule="auto"/>
        <w:rPr>
          <w:rFonts w:ascii="Adobe Devanagari" w:hAnsi="Adobe Devanagari" w:cs="Adobe Devanagari"/>
          <w:bCs/>
          <w:sz w:val="24"/>
          <w:szCs w:val="24"/>
        </w:rPr>
      </w:pPr>
    </w:p>
    <w:p w14:paraId="13385B70" w14:textId="54F7E6AB" w:rsidR="008214AA" w:rsidRPr="00BF17A5" w:rsidRDefault="00BF17A5" w:rsidP="00A36687">
      <w:pPr>
        <w:spacing w:line="240" w:lineRule="auto"/>
        <w:rPr>
          <w:rFonts w:ascii="Adobe Devanagari" w:hAnsi="Adobe Devanagari" w:cs="Adobe Devanagari"/>
          <w:b/>
          <w:sz w:val="24"/>
          <w:szCs w:val="24"/>
          <w:u w:val="single"/>
        </w:rPr>
      </w:pPr>
      <w:proofErr w:type="spellStart"/>
      <w:r w:rsidRPr="00BF17A5">
        <w:rPr>
          <w:rFonts w:ascii="Adobe Devanagari" w:hAnsi="Adobe Devanagari" w:cs="Adobe Devanagari"/>
          <w:b/>
          <w:sz w:val="24"/>
          <w:szCs w:val="24"/>
          <w:u w:val="single"/>
        </w:rPr>
        <w:t>Protip</w:t>
      </w:r>
      <w:proofErr w:type="spellEnd"/>
      <w:r w:rsidRPr="00BF17A5">
        <w:rPr>
          <w:rFonts w:ascii="Adobe Devanagari" w:hAnsi="Adobe Devanagari" w:cs="Adobe Devanagari"/>
          <w:b/>
          <w:sz w:val="24"/>
          <w:szCs w:val="24"/>
          <w:u w:val="single"/>
        </w:rPr>
        <w:t>:</w:t>
      </w:r>
    </w:p>
    <w:p w14:paraId="41A4ABA7" w14:textId="71DC171D" w:rsidR="00E84264" w:rsidRDefault="00E8426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t</w:t>
      </w:r>
      <w:r w:rsidR="00BF17A5">
        <w:rPr>
          <w:rFonts w:ascii="Adobe Devanagari" w:hAnsi="Adobe Devanagari" w:cs="Adobe Devanagari"/>
          <w:bCs/>
          <w:sz w:val="24"/>
          <w:szCs w:val="24"/>
        </w:rPr>
        <w:t>h</w:t>
      </w:r>
      <w:r>
        <w:rPr>
          <w:rFonts w:ascii="Adobe Devanagari" w:hAnsi="Adobe Devanagari" w:cs="Adobe Devanagari"/>
          <w:bCs/>
          <w:sz w:val="24"/>
          <w:szCs w:val="24"/>
        </w:rPr>
        <w:t xml:space="preserve">at you did </w:t>
      </w:r>
      <w:proofErr w:type="gramStart"/>
      <w:r>
        <w:rPr>
          <w:rFonts w:ascii="Adobe Devanagari" w:hAnsi="Adobe Devanagari" w:cs="Adobe Devanagari"/>
          <w:bCs/>
          <w:sz w:val="24"/>
          <w:szCs w:val="24"/>
        </w:rPr>
        <w:t>that</w:t>
      </w:r>
      <w:proofErr w:type="gramEnd"/>
      <w:r>
        <w:rPr>
          <w:rFonts w:ascii="Adobe Devanagari" w:hAnsi="Adobe Devanagari" w:cs="Adobe Devanagari"/>
          <w:bCs/>
          <w:sz w:val="24"/>
          <w:szCs w:val="24"/>
        </w:rPr>
        <w:t xml:space="preserve"> </w:t>
      </w:r>
      <w:r w:rsidR="00BF17A5">
        <w:rPr>
          <w:rFonts w:ascii="Adobe Devanagari" w:hAnsi="Adobe Devanagari" w:cs="Adobe Devanagari"/>
          <w:bCs/>
          <w:sz w:val="24"/>
          <w:szCs w:val="24"/>
        </w:rPr>
        <w:t>I’m</w:t>
      </w:r>
      <w:r>
        <w:rPr>
          <w:rFonts w:ascii="Adobe Devanagari" w:hAnsi="Adobe Devanagari" w:cs="Adobe Devanagari"/>
          <w:bCs/>
          <w:sz w:val="24"/>
          <w:szCs w:val="24"/>
        </w:rPr>
        <w:t xml:space="preserve"> </w:t>
      </w:r>
      <w:r w:rsidR="00BF17A5">
        <w:rPr>
          <w:rFonts w:ascii="Adobe Devanagari" w:hAnsi="Adobe Devanagari" w:cs="Adobe Devanagari"/>
          <w:bCs/>
          <w:sz w:val="24"/>
          <w:szCs w:val="24"/>
        </w:rPr>
        <w:t>going</w:t>
      </w:r>
      <w:r>
        <w:rPr>
          <w:rFonts w:ascii="Adobe Devanagari" w:hAnsi="Adobe Devanagari" w:cs="Adobe Devanagari"/>
          <w:bCs/>
          <w:sz w:val="24"/>
          <w:szCs w:val="24"/>
        </w:rPr>
        <w:t xml:space="preserve"> to teach </w:t>
      </w:r>
      <w:r w:rsidR="00BF17A5">
        <w:rPr>
          <w:rFonts w:ascii="Adobe Devanagari" w:hAnsi="Adobe Devanagari" w:cs="Adobe Devanagari"/>
          <w:bCs/>
          <w:sz w:val="24"/>
          <w:szCs w:val="24"/>
        </w:rPr>
        <w:t>y</w:t>
      </w:r>
      <w:r>
        <w:rPr>
          <w:rFonts w:ascii="Adobe Devanagari" w:hAnsi="Adobe Devanagari" w:cs="Adobe Devanagari"/>
          <w:bCs/>
          <w:sz w:val="24"/>
          <w:szCs w:val="24"/>
        </w:rPr>
        <w:t>ou a trick</w:t>
      </w:r>
      <w:r w:rsidR="00467352">
        <w:rPr>
          <w:rFonts w:ascii="Adobe Devanagari" w:hAnsi="Adobe Devanagari" w:cs="Adobe Devanagari"/>
          <w:bCs/>
          <w:sz w:val="24"/>
          <w:szCs w:val="24"/>
        </w:rPr>
        <w:t xml:space="preserve"> using the janitor package we installed at the beginning. In that package is a function called </w:t>
      </w:r>
      <w:proofErr w:type="spellStart"/>
      <w:r w:rsidR="00467352">
        <w:rPr>
          <w:rFonts w:ascii="Adobe Devanagari" w:hAnsi="Adobe Devanagari" w:cs="Adobe Devanagari"/>
          <w:bCs/>
          <w:sz w:val="24"/>
          <w:szCs w:val="24"/>
        </w:rPr>
        <w:t>clean_</w:t>
      </w:r>
      <w:proofErr w:type="gramStart"/>
      <w:r w:rsidR="00467352">
        <w:rPr>
          <w:rFonts w:ascii="Adobe Devanagari" w:hAnsi="Adobe Devanagari" w:cs="Adobe Devanagari"/>
          <w:bCs/>
          <w:sz w:val="24"/>
          <w:szCs w:val="24"/>
        </w:rPr>
        <w:t>names</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which will change the case and remove spaces in one go!</w:t>
      </w:r>
    </w:p>
    <w:p w14:paraId="2844F59C" w14:textId="7CC8ADB5" w:rsidR="00BF17A5" w:rsidRDefault="00467352" w:rsidP="00467352">
      <w:pPr>
        <w:pStyle w:val="RRRR"/>
      </w:pPr>
      <w:proofErr w:type="spellStart"/>
      <w:r>
        <w:t>b</w:t>
      </w:r>
      <w:r w:rsidR="00BF17A5">
        <w:t>rooklyn</w:t>
      </w:r>
      <w:proofErr w:type="spellEnd"/>
      <w:r w:rsidR="00BF17A5">
        <w:t xml:space="preserve"> %&gt;% </w:t>
      </w:r>
      <w:proofErr w:type="spellStart"/>
      <w:r w:rsidR="00BF17A5">
        <w:t>clean_</w:t>
      </w:r>
      <w:proofErr w:type="gramStart"/>
      <w:r w:rsidR="00BF17A5">
        <w:t>names</w:t>
      </w:r>
      <w:proofErr w:type="spellEnd"/>
      <w:r w:rsidR="00BF17A5">
        <w:t>(</w:t>
      </w:r>
      <w:proofErr w:type="gramEnd"/>
      <w:r w:rsidR="00BF17A5">
        <w:t>)</w:t>
      </w:r>
    </w:p>
    <w:p w14:paraId="19DD16F3" w14:textId="51C63AB3" w:rsidR="00E84264" w:rsidRDefault="00E84264" w:rsidP="00A36687">
      <w:pPr>
        <w:spacing w:line="240" w:lineRule="auto"/>
        <w:rPr>
          <w:rFonts w:ascii="Adobe Devanagari" w:hAnsi="Adobe Devanagari" w:cs="Adobe Devanagari"/>
          <w:bCs/>
          <w:sz w:val="24"/>
          <w:szCs w:val="24"/>
        </w:rPr>
      </w:pPr>
    </w:p>
    <w:p w14:paraId="3CC6B760" w14:textId="0CB72936" w:rsidR="00E84264" w:rsidRDefault="00E84264" w:rsidP="00A36687">
      <w:pPr>
        <w:spacing w:line="240" w:lineRule="auto"/>
        <w:rPr>
          <w:rFonts w:ascii="Adobe Devanagari" w:hAnsi="Adobe Devanagari" w:cs="Adobe Devanagari"/>
          <w:bCs/>
          <w:sz w:val="24"/>
          <w:szCs w:val="24"/>
          <w:u w:val="single"/>
        </w:rPr>
      </w:pPr>
    </w:p>
    <w:p w14:paraId="72CA77F6" w14:textId="77777777" w:rsidR="00513C30" w:rsidRDefault="00513C30" w:rsidP="0087064E">
      <w:pPr>
        <w:pStyle w:val="Heading1"/>
      </w:pPr>
    </w:p>
    <w:p w14:paraId="43347500" w14:textId="77777777" w:rsidR="00513C30" w:rsidRDefault="00513C30" w:rsidP="0087064E">
      <w:pPr>
        <w:pStyle w:val="Heading1"/>
      </w:pPr>
    </w:p>
    <w:p w14:paraId="1437F234" w14:textId="5C690011" w:rsidR="0087064E" w:rsidRDefault="0087064E" w:rsidP="0087064E">
      <w:pPr>
        <w:pStyle w:val="Heading1"/>
      </w:pPr>
      <w:r>
        <w:t>Part 3: Try it on your dataset</w:t>
      </w:r>
    </w:p>
    <w:p w14:paraId="25BB00BF" w14:textId="12187808" w:rsidR="0087064E" w:rsidRDefault="0087064E" w:rsidP="0087064E"/>
    <w:p w14:paraId="4FC179D0" w14:textId="3B906315" w:rsidR="0087064E" w:rsidRPr="0087064E" w:rsidRDefault="0087064E" w:rsidP="0087064E">
      <w:r>
        <w:t xml:space="preserve">Take a look at the data you are examining for this course. </w:t>
      </w:r>
      <w:r w:rsidR="000361A4">
        <w:t>Thinking</w:t>
      </w:r>
      <w:r>
        <w:t xml:space="preserve"> about what we talked about this week and in this lab is there anything in your dataset that needs to be ‘</w:t>
      </w:r>
      <w:r w:rsidR="0074569F">
        <w:t>cleaned</w:t>
      </w:r>
      <w:r>
        <w:t xml:space="preserve"> to that it can work well. If so, what steps might you think about here</w:t>
      </w:r>
    </w:p>
    <w:p w14:paraId="12D4C0C4" w14:textId="06F3C798" w:rsidR="00467352" w:rsidRDefault="00467352" w:rsidP="00A36687">
      <w:pPr>
        <w:spacing w:line="240" w:lineRule="auto"/>
        <w:rPr>
          <w:rFonts w:ascii="Adobe Devanagari" w:hAnsi="Adobe Devanagari" w:cs="Adobe Devanagari"/>
          <w:bCs/>
          <w:sz w:val="24"/>
          <w:szCs w:val="24"/>
          <w:u w:val="single"/>
        </w:rPr>
      </w:pPr>
    </w:p>
    <w:p w14:paraId="513CC206" w14:textId="22EC35AD" w:rsidR="00467352" w:rsidRDefault="00467352" w:rsidP="00A36687">
      <w:pPr>
        <w:spacing w:line="240" w:lineRule="auto"/>
        <w:rPr>
          <w:rFonts w:ascii="Adobe Devanagari" w:hAnsi="Adobe Devanagari" w:cs="Adobe Devanagari"/>
          <w:bCs/>
          <w:sz w:val="24"/>
          <w:szCs w:val="24"/>
          <w:u w:val="single"/>
        </w:rPr>
      </w:pPr>
    </w:p>
    <w:p w14:paraId="5AD3EAFD" w14:textId="0EEACE25" w:rsidR="00467352" w:rsidRDefault="00467352" w:rsidP="00A36687">
      <w:pPr>
        <w:spacing w:line="240" w:lineRule="auto"/>
        <w:rPr>
          <w:rFonts w:ascii="Adobe Devanagari" w:hAnsi="Adobe Devanagari" w:cs="Adobe Devanagari"/>
          <w:bCs/>
          <w:sz w:val="24"/>
          <w:szCs w:val="24"/>
          <w:u w:val="single"/>
        </w:rPr>
      </w:pPr>
    </w:p>
    <w:p w14:paraId="60F319F0" w14:textId="6936E460" w:rsidR="00467352" w:rsidRDefault="00467352" w:rsidP="00A36687">
      <w:pPr>
        <w:spacing w:line="240" w:lineRule="auto"/>
        <w:rPr>
          <w:rFonts w:ascii="Adobe Devanagari" w:hAnsi="Adobe Devanagari" w:cs="Adobe Devanagari"/>
          <w:bCs/>
          <w:sz w:val="24"/>
          <w:szCs w:val="24"/>
          <w:u w:val="single"/>
        </w:rPr>
      </w:pPr>
    </w:p>
    <w:p w14:paraId="79E42F0F" w14:textId="41EE39C7" w:rsidR="00467352" w:rsidRDefault="00467352" w:rsidP="00A36687">
      <w:pPr>
        <w:spacing w:line="240" w:lineRule="auto"/>
        <w:rPr>
          <w:rFonts w:ascii="Adobe Devanagari" w:hAnsi="Adobe Devanagari" w:cs="Adobe Devanagari"/>
          <w:bCs/>
          <w:sz w:val="24"/>
          <w:szCs w:val="24"/>
          <w:u w:val="single"/>
        </w:rPr>
      </w:pPr>
    </w:p>
    <w:p w14:paraId="6B2B4D59" w14:textId="7743492A" w:rsidR="00467352" w:rsidRDefault="00467352" w:rsidP="00A36687">
      <w:pPr>
        <w:spacing w:line="240" w:lineRule="auto"/>
        <w:rPr>
          <w:rFonts w:ascii="Adobe Devanagari" w:hAnsi="Adobe Devanagari" w:cs="Adobe Devanagari"/>
          <w:bCs/>
          <w:sz w:val="24"/>
          <w:szCs w:val="24"/>
          <w:u w:val="single"/>
        </w:rPr>
      </w:pPr>
    </w:p>
    <w:p w14:paraId="6B5AB795" w14:textId="1241BB8E" w:rsidR="00467352" w:rsidRDefault="00467352" w:rsidP="00A36687">
      <w:pPr>
        <w:spacing w:line="240" w:lineRule="auto"/>
        <w:rPr>
          <w:rFonts w:ascii="Adobe Devanagari" w:hAnsi="Adobe Devanagari" w:cs="Adobe Devanagari"/>
          <w:bCs/>
          <w:sz w:val="24"/>
          <w:szCs w:val="24"/>
          <w:u w:val="single"/>
        </w:rPr>
      </w:pPr>
    </w:p>
    <w:p w14:paraId="7EC4E3C4" w14:textId="77777777" w:rsidR="00467352" w:rsidRPr="00E84264" w:rsidRDefault="00467352" w:rsidP="00A36687">
      <w:pPr>
        <w:spacing w:line="240" w:lineRule="auto"/>
        <w:rPr>
          <w:rFonts w:ascii="Adobe Devanagari" w:hAnsi="Adobe Devanagari" w:cs="Adobe Devanagari"/>
          <w:bCs/>
          <w:sz w:val="24"/>
          <w:szCs w:val="24"/>
          <w:u w:val="single"/>
        </w:rPr>
      </w:pPr>
    </w:p>
    <w:p w14:paraId="4E795F42" w14:textId="77169786" w:rsidR="00513C30" w:rsidRPr="008E4E67" w:rsidRDefault="00513C30" w:rsidP="00513C30">
      <w:pPr>
        <w:pStyle w:val="Heading1"/>
        <w:rPr>
          <w:u w:val="single"/>
        </w:rPr>
      </w:pPr>
      <w:r w:rsidRPr="008E4E67">
        <w:rPr>
          <w:u w:val="single"/>
        </w:rPr>
        <w:t>Part 4: assessment</w:t>
      </w:r>
    </w:p>
    <w:p w14:paraId="38BFEC83" w14:textId="77777777" w:rsidR="008E4E67" w:rsidRPr="008E4E67" w:rsidRDefault="008E4E67" w:rsidP="008E4E67"/>
    <w:p w14:paraId="103FB52F" w14:textId="0754EDC0" w:rsidR="008E4E67" w:rsidRDefault="00513C30" w:rsidP="00513C30">
      <w:pPr>
        <w:pStyle w:val="ListParagraph"/>
        <w:numPr>
          <w:ilvl w:val="0"/>
          <w:numId w:val="18"/>
        </w:numPr>
      </w:pPr>
      <w:r>
        <w:t xml:space="preserve">How can you apply ‘clean’ spreadsheet techniques to other </w:t>
      </w:r>
      <w:r w:rsidR="008E4E67">
        <w:t>work you do?</w:t>
      </w:r>
    </w:p>
    <w:p w14:paraId="6A337C30" w14:textId="77777777" w:rsidR="00510004" w:rsidRDefault="00510004" w:rsidP="00510004">
      <w:pPr>
        <w:ind w:left="360"/>
      </w:pPr>
      <w:r>
        <w:t xml:space="preserve">Well, I'd say, if I have a class where we have to look at any spreadsheets or make any for </w:t>
      </w:r>
      <w:proofErr w:type="gramStart"/>
      <w:r>
        <w:t>labs</w:t>
      </w:r>
      <w:proofErr w:type="gramEnd"/>
      <w:r>
        <w:t xml:space="preserve"> I could use this function so it'll look uniform and easier to work with</w:t>
      </w:r>
    </w:p>
    <w:p w14:paraId="60319BD1" w14:textId="77777777" w:rsidR="00510004" w:rsidRDefault="00510004" w:rsidP="00510004">
      <w:pPr>
        <w:pStyle w:val="ListParagraph"/>
      </w:pPr>
    </w:p>
    <w:p w14:paraId="4156C625" w14:textId="4F61F6E9" w:rsidR="008E4E67" w:rsidRDefault="008E4E67" w:rsidP="00513C30">
      <w:pPr>
        <w:pStyle w:val="ListParagraph"/>
        <w:numPr>
          <w:ilvl w:val="0"/>
          <w:numId w:val="18"/>
        </w:numPr>
      </w:pPr>
      <w:r>
        <w:t>After doing this lab, what sorts of reasons might you give for the importance of good data organization?</w:t>
      </w:r>
    </w:p>
    <w:p w14:paraId="3CC89AEC" w14:textId="79E6A538" w:rsidR="00510004" w:rsidRDefault="00510004" w:rsidP="00510004">
      <w:r>
        <w:t xml:space="preserve">Just so you </w:t>
      </w:r>
      <w:r>
        <w:t>will not</w:t>
      </w:r>
      <w:r>
        <w:t xml:space="preserve"> miss anything that is in the wrong format, so it can look nice and presentable to others, because first impressions always matte</w:t>
      </w:r>
      <w:r>
        <w:t xml:space="preserve">r. </w:t>
      </w:r>
      <w:r>
        <w:t xml:space="preserve">Easier for yourself when you come back to the data in one year or even two years, </w:t>
      </w:r>
      <w:proofErr w:type="gramStart"/>
      <w:r>
        <w:t>you'll</w:t>
      </w:r>
      <w:proofErr w:type="gramEnd"/>
      <w:r>
        <w:t xml:space="preserve"> understand why you have what you have.</w:t>
      </w:r>
    </w:p>
    <w:p w14:paraId="4489C0D7" w14:textId="3558D2A9" w:rsidR="008E4E67" w:rsidRDefault="008E4E67" w:rsidP="00513C30">
      <w:pPr>
        <w:pStyle w:val="ListParagraph"/>
        <w:numPr>
          <w:ilvl w:val="0"/>
          <w:numId w:val="18"/>
        </w:numPr>
      </w:pPr>
      <w:r>
        <w:t xml:space="preserve">“Reading in” data to R, especially </w:t>
      </w:r>
      <w:r>
        <w:rPr>
          <w:i/>
          <w:iCs/>
        </w:rPr>
        <w:t>messy</w:t>
      </w:r>
      <w:r>
        <w:t xml:space="preserve"> data, is one of the most frustrating parts of data analysis. Do you think you are getting the hang of it? What could make this easier?</w:t>
      </w:r>
    </w:p>
    <w:p w14:paraId="5A1346DD" w14:textId="47F23406" w:rsidR="00510004" w:rsidRDefault="00510004" w:rsidP="00510004">
      <w:pPr>
        <w:ind w:left="360"/>
      </w:pPr>
      <w:r>
        <w:t>Yeah,</w:t>
      </w:r>
      <w:r>
        <w:t xml:space="preserve"> I am getting the hang of it, I wanted to try to fix the data manually on my own than put it into R, but this way is much faster, maybe if you provide us with some of your tips and tricks it might be easier as </w:t>
      </w:r>
      <w:r>
        <w:t>everyone’s</w:t>
      </w:r>
      <w:r>
        <w:t xml:space="preserve"> situation is quite different.</w:t>
      </w:r>
    </w:p>
    <w:p w14:paraId="2B966FE4" w14:textId="77777777" w:rsidR="00510004" w:rsidRDefault="00510004" w:rsidP="00510004">
      <w:pPr>
        <w:ind w:left="360"/>
      </w:pPr>
    </w:p>
    <w:p w14:paraId="022D8FA0" w14:textId="77777777" w:rsidR="00510004" w:rsidRDefault="008E4E67" w:rsidP="00705477">
      <w:pPr>
        <w:pStyle w:val="ListParagraph"/>
        <w:numPr>
          <w:ilvl w:val="0"/>
          <w:numId w:val="18"/>
        </w:numPr>
      </w:pPr>
      <w:r>
        <w:t>Next week we are starting to think about data visualization. For your dataset what sorts of figures might you want to make?</w:t>
      </w:r>
      <w:r w:rsidR="00513C30">
        <w:t xml:space="preserve"> </w:t>
      </w:r>
    </w:p>
    <w:p w14:paraId="361DAB8C" w14:textId="39A4C6B5" w:rsidR="00510004" w:rsidRPr="00513C30" w:rsidRDefault="00510004" w:rsidP="00510004">
      <w:pPr>
        <w:ind w:left="360"/>
      </w:pPr>
      <w:r>
        <w:t>definitely</w:t>
      </w:r>
      <w:r>
        <w:t xml:space="preserve"> maps, plot </w:t>
      </w:r>
      <w:r>
        <w:t>coordinates</w:t>
      </w:r>
      <w:r>
        <w:t xml:space="preserve"> of where lemurs are at which may require some simple but </w:t>
      </w:r>
      <w:r>
        <w:t>tedious</w:t>
      </w:r>
      <w:r>
        <w:t xml:space="preserve"> math. also visualizing the behavioral that can occur the most in each lemur, maybe R can make guesses on what lemur that is based on a set of behaviors.</w:t>
      </w:r>
    </w:p>
    <w:p w14:paraId="22966C34" w14:textId="77777777" w:rsidR="00E84264" w:rsidRDefault="00E84264" w:rsidP="00A36687">
      <w:pPr>
        <w:spacing w:line="240" w:lineRule="auto"/>
        <w:rPr>
          <w:rFonts w:ascii="Adobe Devanagari" w:hAnsi="Adobe Devanagari" w:cs="Adobe Devanagari"/>
          <w:bCs/>
          <w:sz w:val="24"/>
          <w:szCs w:val="24"/>
        </w:rPr>
      </w:pPr>
    </w:p>
    <w:p w14:paraId="2074A9CB" w14:textId="77777777" w:rsidR="00A36687" w:rsidRDefault="00A36687" w:rsidP="00A36687">
      <w:pPr>
        <w:spacing w:line="240" w:lineRule="auto"/>
        <w:rPr>
          <w:rFonts w:ascii="Adobe Devanagari" w:hAnsi="Adobe Devanagari" w:cs="Adobe Devanagari"/>
          <w:bCs/>
          <w:sz w:val="24"/>
          <w:szCs w:val="24"/>
        </w:rPr>
      </w:pPr>
    </w:p>
    <w:p w14:paraId="678312E3" w14:textId="77777777" w:rsidR="00A36687" w:rsidRPr="00A36687" w:rsidRDefault="00A36687" w:rsidP="00A36687">
      <w:pPr>
        <w:spacing w:line="240" w:lineRule="auto"/>
        <w:rPr>
          <w:rFonts w:ascii="Adobe Devanagari" w:hAnsi="Adobe Devanagari" w:cs="Adobe Devanagari"/>
          <w:bCs/>
          <w:sz w:val="24"/>
          <w:szCs w:val="24"/>
        </w:rPr>
      </w:pPr>
    </w:p>
    <w:p w14:paraId="74F2A556" w14:textId="77777777" w:rsidR="00A36687" w:rsidRPr="00D20B39" w:rsidRDefault="00A36687" w:rsidP="00A36687">
      <w:pPr>
        <w:spacing w:line="240" w:lineRule="auto"/>
        <w:rPr>
          <w:rFonts w:ascii="Adobe Devanagari" w:hAnsi="Adobe Devanagari" w:cs="Adobe Devanagari"/>
          <w:bCs/>
          <w:sz w:val="24"/>
          <w:szCs w:val="24"/>
        </w:rPr>
      </w:pPr>
    </w:p>
    <w:sectPr w:rsidR="00A36687" w:rsidRPr="00D20B39" w:rsidSect="00F827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8F282" w14:textId="77777777" w:rsidR="00AD7A82" w:rsidRDefault="00AD7A82" w:rsidP="00943B2D">
      <w:pPr>
        <w:spacing w:after="0" w:line="240" w:lineRule="auto"/>
      </w:pPr>
      <w:r>
        <w:separator/>
      </w:r>
    </w:p>
  </w:endnote>
  <w:endnote w:type="continuationSeparator" w:id="0">
    <w:p w14:paraId="3E82814B" w14:textId="77777777" w:rsidR="00AD7A82" w:rsidRDefault="00AD7A82"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Devanagari">
    <w:altName w:val="Kokila"/>
    <w:panose1 w:val="00000000000000000000"/>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AB929" w14:textId="77777777" w:rsidR="00AD7A82" w:rsidRDefault="00AD7A82" w:rsidP="00943B2D">
      <w:pPr>
        <w:spacing w:after="0" w:line="240" w:lineRule="auto"/>
      </w:pPr>
      <w:r>
        <w:separator/>
      </w:r>
    </w:p>
  </w:footnote>
  <w:footnote w:type="continuationSeparator" w:id="0">
    <w:p w14:paraId="649CCC78" w14:textId="77777777" w:rsidR="00AD7A82" w:rsidRDefault="00AD7A82"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37B3" w14:textId="5A4DE888" w:rsidR="00AE086D" w:rsidRDefault="00AE086D">
    <w:pPr>
      <w:spacing w:line="264" w:lineRule="auto"/>
    </w:pPr>
    <w:r>
      <w:rPr>
        <w:noProof/>
        <w:color w:val="000000"/>
      </w:rPr>
      <mc:AlternateContent>
        <mc:Choice Requires="wps">
          <w:drawing>
            <wp:anchor distT="0" distB="0" distL="114300" distR="114300" simplePos="0" relativeHeight="251659264" behindDoc="0" locked="0" layoutInCell="1" allowOverlap="1" wp14:anchorId="29372C6E" wp14:editId="44B04A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A0A3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Good spreadsheets</w:t>
        </w:r>
      </w:sdtContent>
    </w:sdt>
  </w:p>
  <w:p w14:paraId="28669F8D" w14:textId="77777777" w:rsidR="00AE086D" w:rsidRDefault="00AE0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D2"/>
    <w:multiLevelType w:val="hybridMultilevel"/>
    <w:tmpl w:val="845E9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3B38"/>
    <w:multiLevelType w:val="hybridMultilevel"/>
    <w:tmpl w:val="3C9C8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C63F3"/>
    <w:multiLevelType w:val="multilevel"/>
    <w:tmpl w:val="391C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335E5"/>
    <w:multiLevelType w:val="hybridMultilevel"/>
    <w:tmpl w:val="80DE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D849F2"/>
    <w:multiLevelType w:val="hybridMultilevel"/>
    <w:tmpl w:val="5510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C4223"/>
    <w:multiLevelType w:val="hybridMultilevel"/>
    <w:tmpl w:val="A2D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061E"/>
    <w:multiLevelType w:val="hybridMultilevel"/>
    <w:tmpl w:val="02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20F6D"/>
    <w:multiLevelType w:val="multilevel"/>
    <w:tmpl w:val="B92C7C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dobe Devanagari" w:eastAsiaTheme="minorHAnsi" w:hAnsi="Adobe Devanagari" w:cs="Adobe Devanaga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19116E"/>
    <w:multiLevelType w:val="hybridMultilevel"/>
    <w:tmpl w:val="C1FE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2"/>
  </w:num>
  <w:num w:numId="5">
    <w:abstractNumId w:val="16"/>
  </w:num>
  <w:num w:numId="6">
    <w:abstractNumId w:val="10"/>
  </w:num>
  <w:num w:numId="7">
    <w:abstractNumId w:val="4"/>
  </w:num>
  <w:num w:numId="8">
    <w:abstractNumId w:val="0"/>
  </w:num>
  <w:num w:numId="9">
    <w:abstractNumId w:val="5"/>
  </w:num>
  <w:num w:numId="10">
    <w:abstractNumId w:val="14"/>
  </w:num>
  <w:num w:numId="11">
    <w:abstractNumId w:val="6"/>
  </w:num>
  <w:num w:numId="12">
    <w:abstractNumId w:val="15"/>
  </w:num>
  <w:num w:numId="13">
    <w:abstractNumId w:val="7"/>
  </w:num>
  <w:num w:numId="14">
    <w:abstractNumId w:val="17"/>
  </w:num>
  <w:num w:numId="15">
    <w:abstractNumId w:val="2"/>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8F"/>
    <w:rsid w:val="0003441E"/>
    <w:rsid w:val="000361A4"/>
    <w:rsid w:val="00060DAA"/>
    <w:rsid w:val="00063DF0"/>
    <w:rsid w:val="000A62D5"/>
    <w:rsid w:val="000B0C83"/>
    <w:rsid w:val="000E74F3"/>
    <w:rsid w:val="000F3F5E"/>
    <w:rsid w:val="000F5746"/>
    <w:rsid w:val="00106825"/>
    <w:rsid w:val="00127BD3"/>
    <w:rsid w:val="00155E49"/>
    <w:rsid w:val="00171A60"/>
    <w:rsid w:val="001F546A"/>
    <w:rsid w:val="00210035"/>
    <w:rsid w:val="00212C90"/>
    <w:rsid w:val="00221117"/>
    <w:rsid w:val="002232EF"/>
    <w:rsid w:val="00224747"/>
    <w:rsid w:val="00291E8F"/>
    <w:rsid w:val="002D517B"/>
    <w:rsid w:val="00361769"/>
    <w:rsid w:val="0037144F"/>
    <w:rsid w:val="00383043"/>
    <w:rsid w:val="0038785C"/>
    <w:rsid w:val="00395A5E"/>
    <w:rsid w:val="003B5A54"/>
    <w:rsid w:val="003D0285"/>
    <w:rsid w:val="003E37F6"/>
    <w:rsid w:val="004621A4"/>
    <w:rsid w:val="004662AE"/>
    <w:rsid w:val="00467352"/>
    <w:rsid w:val="004A0D39"/>
    <w:rsid w:val="004B3CAF"/>
    <w:rsid w:val="004C7C4C"/>
    <w:rsid w:val="00510004"/>
    <w:rsid w:val="00513C30"/>
    <w:rsid w:val="00520278"/>
    <w:rsid w:val="00545854"/>
    <w:rsid w:val="00592E46"/>
    <w:rsid w:val="005D2861"/>
    <w:rsid w:val="005F5BAC"/>
    <w:rsid w:val="00616E1A"/>
    <w:rsid w:val="00653605"/>
    <w:rsid w:val="00696D98"/>
    <w:rsid w:val="006B605E"/>
    <w:rsid w:val="006C0538"/>
    <w:rsid w:val="006C348F"/>
    <w:rsid w:val="006E28D3"/>
    <w:rsid w:val="006F3A2C"/>
    <w:rsid w:val="00703A0B"/>
    <w:rsid w:val="007255C2"/>
    <w:rsid w:val="00725C3A"/>
    <w:rsid w:val="0074569F"/>
    <w:rsid w:val="0076219A"/>
    <w:rsid w:val="007A6BA8"/>
    <w:rsid w:val="007B52D2"/>
    <w:rsid w:val="007D554F"/>
    <w:rsid w:val="008214AA"/>
    <w:rsid w:val="00834C0C"/>
    <w:rsid w:val="0087064E"/>
    <w:rsid w:val="008D7D6D"/>
    <w:rsid w:val="008E4E67"/>
    <w:rsid w:val="0093460B"/>
    <w:rsid w:val="00943B2D"/>
    <w:rsid w:val="00995A57"/>
    <w:rsid w:val="009A3301"/>
    <w:rsid w:val="009B3844"/>
    <w:rsid w:val="009F0DEE"/>
    <w:rsid w:val="00A0416D"/>
    <w:rsid w:val="00A36687"/>
    <w:rsid w:val="00A742B7"/>
    <w:rsid w:val="00A750A8"/>
    <w:rsid w:val="00AD7A82"/>
    <w:rsid w:val="00AE086D"/>
    <w:rsid w:val="00B003DA"/>
    <w:rsid w:val="00B06A8D"/>
    <w:rsid w:val="00B260EE"/>
    <w:rsid w:val="00B52417"/>
    <w:rsid w:val="00B6502F"/>
    <w:rsid w:val="00B9742B"/>
    <w:rsid w:val="00BB26A4"/>
    <w:rsid w:val="00BC3C96"/>
    <w:rsid w:val="00BC7077"/>
    <w:rsid w:val="00BF17A5"/>
    <w:rsid w:val="00BF48C2"/>
    <w:rsid w:val="00C13F73"/>
    <w:rsid w:val="00C15FD6"/>
    <w:rsid w:val="00C23C36"/>
    <w:rsid w:val="00C255BE"/>
    <w:rsid w:val="00C730FF"/>
    <w:rsid w:val="00C90555"/>
    <w:rsid w:val="00CF5CC7"/>
    <w:rsid w:val="00D013CA"/>
    <w:rsid w:val="00D143CF"/>
    <w:rsid w:val="00D20B39"/>
    <w:rsid w:val="00D7361B"/>
    <w:rsid w:val="00DA13B9"/>
    <w:rsid w:val="00DA13C7"/>
    <w:rsid w:val="00DB7792"/>
    <w:rsid w:val="00DC40BD"/>
    <w:rsid w:val="00E1469B"/>
    <w:rsid w:val="00E668CB"/>
    <w:rsid w:val="00E84264"/>
    <w:rsid w:val="00E865DB"/>
    <w:rsid w:val="00EA2FB2"/>
    <w:rsid w:val="00ED024D"/>
    <w:rsid w:val="00ED33CC"/>
    <w:rsid w:val="00F3604C"/>
    <w:rsid w:val="00F82750"/>
    <w:rsid w:val="00F93E4C"/>
    <w:rsid w:val="00FA1449"/>
    <w:rsid w:val="00FA7531"/>
    <w:rsid w:val="00FC1CE7"/>
    <w:rsid w:val="00FE40ED"/>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734D"/>
  <w15:chartTrackingRefBased/>
  <w15:docId w15:val="{1B35EC70-7F12-4ED1-AC21-E23BECA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 w:type="character" w:styleId="FollowedHyperlink">
    <w:name w:val="FollowedHyperlink"/>
    <w:basedOn w:val="DefaultParagraphFont"/>
    <w:uiPriority w:val="99"/>
    <w:semiHidden/>
    <w:unhideWhenUsed/>
    <w:rsid w:val="001F54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06054">
      <w:bodyDiv w:val="1"/>
      <w:marLeft w:val="0"/>
      <w:marRight w:val="0"/>
      <w:marTop w:val="0"/>
      <w:marBottom w:val="0"/>
      <w:divBdr>
        <w:top w:val="none" w:sz="0" w:space="0" w:color="auto"/>
        <w:left w:val="none" w:sz="0" w:space="0" w:color="auto"/>
        <w:bottom w:val="none" w:sz="0" w:space="0" w:color="auto"/>
        <w:right w:val="none" w:sz="0" w:space="0" w:color="auto"/>
      </w:divBdr>
    </w:div>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 w:id="1325356834">
      <w:bodyDiv w:val="1"/>
      <w:marLeft w:val="0"/>
      <w:marRight w:val="0"/>
      <w:marTop w:val="0"/>
      <w:marBottom w:val="0"/>
      <w:divBdr>
        <w:top w:val="none" w:sz="0" w:space="0" w:color="auto"/>
        <w:left w:val="none" w:sz="0" w:space="0" w:color="auto"/>
        <w:bottom w:val="none" w:sz="0" w:space="0" w:color="auto"/>
        <w:right w:val="none" w:sz="0" w:space="0" w:color="auto"/>
      </w:divBdr>
    </w:div>
    <w:div w:id="20444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u/1/folders/1zQtdbwQuVrxtHrFG7lXdW02ZV0r5cKn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6778-53D7-4DA6-AA0E-7360CC1A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Project_template</Template>
  <TotalTime>0</TotalTime>
  <Pages>13</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Good spreadsheets</vt:lpstr>
    </vt:vector>
  </TitlesOfParts>
  <Company>Appalachian State University</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spreadsheets</dc:title>
  <dc:subject/>
  <dc:creator>marck</dc:creator>
  <cp:keywords/>
  <dc:description/>
  <cp:lastModifiedBy>Edgar Villeda</cp:lastModifiedBy>
  <cp:revision>2</cp:revision>
  <cp:lastPrinted>2020-01-28T18:28:00Z</cp:lastPrinted>
  <dcterms:created xsi:type="dcterms:W3CDTF">2021-02-10T23:41:00Z</dcterms:created>
  <dcterms:modified xsi:type="dcterms:W3CDTF">2021-02-10T23:41:00Z</dcterms:modified>
</cp:coreProperties>
</file>