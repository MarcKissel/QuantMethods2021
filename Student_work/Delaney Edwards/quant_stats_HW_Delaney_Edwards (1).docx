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1BF0" w14:textId="67680D7E" w:rsidR="000F5746" w:rsidRPr="00C730FF" w:rsidRDefault="000F5746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C730FF">
        <w:rPr>
          <w:rFonts w:ascii="Adobe Devanagari" w:hAnsi="Adobe Devanagari" w:cs="Adobe Devanagari"/>
          <w:sz w:val="24"/>
          <w:szCs w:val="24"/>
        </w:rPr>
        <w:t xml:space="preserve">Name: </w:t>
      </w:r>
      <w:r w:rsidR="008E340D">
        <w:rPr>
          <w:rFonts w:ascii="Adobe Devanagari" w:hAnsi="Adobe Devanagari" w:cs="Adobe Devanagari"/>
          <w:sz w:val="24"/>
          <w:szCs w:val="24"/>
        </w:rPr>
        <w:t>Delaney Edwards</w:t>
      </w:r>
      <w:r w:rsidRPr="00C730FF">
        <w:rPr>
          <w:rFonts w:ascii="Adobe Devanagari" w:hAnsi="Adobe Devanagari" w:cs="Adobe Devanagari"/>
          <w:sz w:val="24"/>
          <w:szCs w:val="24"/>
        </w:rPr>
        <w:t>____________________________</w:t>
      </w:r>
    </w:p>
    <w:p w14:paraId="24C5722C" w14:textId="47CCFE36" w:rsidR="000F5746" w:rsidRPr="00C730FF" w:rsidRDefault="00ED33CC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155E49">
        <w:rPr>
          <w:rFonts w:ascii="Adobe Devanagari" w:hAnsi="Adobe Devanagari" w:cs="Adobe Devanagari"/>
          <w:noProof/>
          <w:sz w:val="28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8AF5581" wp14:editId="597021FC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4484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F874" w14:textId="6616F3B8" w:rsidR="00943B2D" w:rsidRPr="00155E49" w:rsidRDefault="00D721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ap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Arial-BoldMT" w:eastAsia="Arial-BoldMT" w:hAnsi="Arial-BoldMT" w:cs="Arial-BoldMT"/>
                                <w:b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spend some time with R and learn how it ‘thinks’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F5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45pt;width:507.7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" filled="f" stroked="f">
                <v:textbox style="mso-fit-shape-to-text:t">
                  <w:txbxContent>
                    <w:p w14:paraId="6BA6F874" w14:textId="6616F3B8" w:rsidR="00943B2D" w:rsidRPr="00155E49" w:rsidRDefault="00D721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ap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Arial-BoldMT" w:eastAsia="Arial-BoldMT" w:hAnsi="Arial-BoldMT" w:cs="Arial-BoldMT"/>
                          <w:b/>
                          <w:caps/>
                          <w:color w:val="000000"/>
                          <w:sz w:val="26"/>
                          <w:szCs w:val="26"/>
                        </w:rPr>
                        <w:t>spend some time with R and learn how it ‘thinks’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5746" w:rsidRPr="00C730FF">
        <w:rPr>
          <w:rFonts w:ascii="Adobe Devanagari" w:hAnsi="Adobe Devanagari" w:cs="Adobe Devanagari"/>
          <w:sz w:val="24"/>
          <w:szCs w:val="24"/>
        </w:rPr>
        <w:t>Date: _</w:t>
      </w:r>
      <w:r w:rsidR="008E340D">
        <w:rPr>
          <w:rFonts w:ascii="Adobe Devanagari" w:hAnsi="Adobe Devanagari" w:cs="Adobe Devanagari"/>
          <w:sz w:val="24"/>
          <w:szCs w:val="24"/>
        </w:rPr>
        <w:t>02/06/2021</w:t>
      </w:r>
      <w:r w:rsidR="000F5746" w:rsidRPr="00C730FF">
        <w:rPr>
          <w:rFonts w:ascii="Adobe Devanagari" w:hAnsi="Adobe Devanagari" w:cs="Adobe Devanagari"/>
          <w:sz w:val="24"/>
          <w:szCs w:val="24"/>
        </w:rPr>
        <w:t>________________________</w:t>
      </w:r>
    </w:p>
    <w:p w14:paraId="45B9CD5D" w14:textId="77777777" w:rsidR="00943B2D" w:rsidRPr="00ED024D" w:rsidRDefault="00943B2D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  <w:r w:rsidRPr="00ED024D">
        <w:rPr>
          <w:rFonts w:ascii="Adobe Devanagari" w:hAnsi="Adobe Devanagari" w:cs="Adobe Devanagari"/>
          <w:b/>
          <w:bCs/>
          <w:color w:val="000000"/>
          <w:sz w:val="24"/>
          <w:szCs w:val="24"/>
        </w:rPr>
        <w:t>Purpose:</w:t>
      </w:r>
    </w:p>
    <w:p w14:paraId="7CEBE795" w14:textId="5DDD9F00" w:rsidR="006F3A2C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 xml:space="preserve">Learn how R </w:t>
      </w:r>
      <w:r>
        <w:rPr>
          <w:rFonts w:ascii="Adobe Devanagari" w:hAnsi="Adobe Devanagari" w:cs="Adobe Devanagari"/>
          <w:b/>
          <w:bCs/>
          <w:i/>
          <w:iCs/>
          <w:color w:val="000000"/>
          <w:sz w:val="24"/>
          <w:szCs w:val="24"/>
          <w:u w:val="single"/>
        </w:rPr>
        <w:t>thinks</w:t>
      </w:r>
    </w:p>
    <w:p w14:paraId="1A29BBA3" w14:textId="74CC2813" w:rsidR="00E8230A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Begin to see how we can use R to ask questions about our data</w:t>
      </w:r>
    </w:p>
    <w:p w14:paraId="56D67286" w14:textId="0B089EA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Overview:</w:t>
      </w:r>
    </w:p>
    <w:p w14:paraId="64BB2BAE" w14:textId="7B87A932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0B702B76" w14:textId="619197FE" w:rsidR="00986BCF" w:rsidRDefault="00986BCF" w:rsidP="00986BCF">
      <w:pPr>
        <w:pStyle w:val="FirstParagraph"/>
      </w:pPr>
      <w:r>
        <w:t>T</w:t>
      </w:r>
      <w:r w:rsidR="00D7215A">
        <w:t>o</w:t>
      </w:r>
      <w:r>
        <w:t xml:space="preserve"> do this homework </w:t>
      </w:r>
    </w:p>
    <w:p w14:paraId="4D548282" w14:textId="49E87A66" w:rsidR="00986BCF" w:rsidRDefault="00986BCF" w:rsidP="00AE4B4B">
      <w:pPr>
        <w:pStyle w:val="FirstParagraph"/>
        <w:numPr>
          <w:ilvl w:val="1"/>
          <w:numId w:val="26"/>
        </w:numPr>
      </w:pPr>
      <w:r>
        <w:t xml:space="preserve">Start R and </w:t>
      </w:r>
      <w:r w:rsidR="00D655F1">
        <w:t xml:space="preserve">create a new Project titled </w:t>
      </w:r>
      <w:r>
        <w:t xml:space="preserve">the </w:t>
      </w:r>
      <w:proofErr w:type="spellStart"/>
      <w:r>
        <w:t>Quant_stats_HW</w:t>
      </w:r>
      <w:proofErr w:type="spellEnd"/>
      <w:r>
        <w:t xml:space="preserve"> project</w:t>
      </w:r>
      <w:r w:rsidR="00D655F1">
        <w:t>-[your name]</w:t>
      </w:r>
      <w:r>
        <w:t xml:space="preserve"> </w:t>
      </w:r>
    </w:p>
    <w:p w14:paraId="76AC8680" w14:textId="5716959B" w:rsidR="00D655F1" w:rsidRPr="00AE4B4B" w:rsidRDefault="00D655F1" w:rsidP="00AE4B4B">
      <w:pPr>
        <w:pStyle w:val="BodyText"/>
        <w:numPr>
          <w:ilvl w:val="2"/>
          <w:numId w:val="26"/>
        </w:numPr>
        <w:rPr>
          <w:b/>
          <w:bCs/>
        </w:rPr>
      </w:pPr>
      <w:r w:rsidRPr="00AE4B4B">
        <w:rPr>
          <w:b/>
          <w:bCs/>
        </w:rPr>
        <w:t xml:space="preserve">Just to be clear when I say [your name] I mean to put </w:t>
      </w:r>
      <w:r w:rsidRPr="00020092">
        <w:rPr>
          <w:b/>
          <w:bCs/>
          <w:i/>
          <w:iCs/>
        </w:rPr>
        <w:t xml:space="preserve">your </w:t>
      </w:r>
      <w:r w:rsidR="00020092">
        <w:rPr>
          <w:b/>
          <w:bCs/>
          <w:i/>
          <w:iCs/>
        </w:rPr>
        <w:t xml:space="preserve">own </w:t>
      </w:r>
      <w:r w:rsidRPr="00020092">
        <w:rPr>
          <w:b/>
          <w:bCs/>
          <w:i/>
          <w:iCs/>
        </w:rPr>
        <w:t>name</w:t>
      </w:r>
      <w:r w:rsidRPr="00AE4B4B">
        <w:rPr>
          <w:b/>
          <w:bCs/>
        </w:rPr>
        <w:t xml:space="preserve"> there. Like I would call it “</w:t>
      </w:r>
      <w:proofErr w:type="spellStart"/>
      <w:r w:rsidRPr="00AE4B4B">
        <w:rPr>
          <w:b/>
          <w:bCs/>
        </w:rPr>
        <w:t>Quant_stats_HW_Marc_Kissel</w:t>
      </w:r>
      <w:proofErr w:type="spellEnd"/>
      <w:r w:rsidR="00D7215A" w:rsidRPr="00AE4B4B">
        <w:rPr>
          <w:b/>
          <w:bCs/>
        </w:rPr>
        <w:t xml:space="preserve">.” If  I had a dollar for every time a student called a file “HW-[your name]” I could buy a fancy dinner. </w:t>
      </w:r>
    </w:p>
    <w:p w14:paraId="2CD6DCFC" w14:textId="77777777" w:rsidR="00D655F1" w:rsidRPr="00D655F1" w:rsidRDefault="00D655F1" w:rsidP="00D655F1">
      <w:pPr>
        <w:pStyle w:val="BodyText"/>
        <w:ind w:left="360"/>
      </w:pPr>
    </w:p>
    <w:p w14:paraId="5A7B7F76" w14:textId="689F54D7" w:rsidR="00986BCF" w:rsidRDefault="00986BCF" w:rsidP="00AE4B4B">
      <w:pPr>
        <w:pStyle w:val="FirstParagraph"/>
        <w:numPr>
          <w:ilvl w:val="1"/>
          <w:numId w:val="26"/>
        </w:numPr>
      </w:pPr>
      <w:r>
        <w:t>Open a new R script</w:t>
      </w:r>
      <w:r w:rsidR="00020092">
        <w:t xml:space="preserve"> &amp; </w:t>
      </w:r>
      <w:r>
        <w:t xml:space="preserve">title it </w:t>
      </w:r>
      <w:r w:rsidR="00E8230A">
        <w:t>[</w:t>
      </w:r>
      <w:proofErr w:type="spellStart"/>
      <w:r w:rsidR="00D655F1">
        <w:t>Firstname</w:t>
      </w:r>
      <w:proofErr w:type="spellEnd"/>
      <w:r w:rsidR="00E8230A">
        <w:t>]</w:t>
      </w:r>
      <w:r w:rsidR="00D655F1">
        <w:t>_</w:t>
      </w:r>
      <w:r w:rsidR="00E8230A">
        <w:t>[</w:t>
      </w:r>
      <w:proofErr w:type="spellStart"/>
      <w:r w:rsidR="00D655F1">
        <w:t>Lastname</w:t>
      </w:r>
      <w:proofErr w:type="spellEnd"/>
      <w:r w:rsidR="00E8230A">
        <w:t>]</w:t>
      </w:r>
      <w:r>
        <w:t>_HW</w:t>
      </w:r>
      <w:r w:rsidR="00D655F1">
        <w:t>1</w:t>
      </w:r>
    </w:p>
    <w:p w14:paraId="6B70DBDD" w14:textId="18764064" w:rsidR="00DD62FD" w:rsidRDefault="00986BCF" w:rsidP="00AE4B4B">
      <w:pPr>
        <w:pStyle w:val="FirstParagraph"/>
        <w:numPr>
          <w:ilvl w:val="1"/>
          <w:numId w:val="26"/>
        </w:numPr>
      </w:pPr>
      <w:r>
        <w:t xml:space="preserve">Follow along with the info below. when it is time to do the </w:t>
      </w:r>
      <w:r w:rsidR="00D7215A">
        <w:t>coding</w:t>
      </w:r>
      <w:r>
        <w:t xml:space="preserve"> simply type in the </w:t>
      </w:r>
      <w:r w:rsidRPr="00D7215A">
        <w:rPr>
          <w:b/>
          <w:bCs/>
          <w:i/>
          <w:iCs/>
        </w:rPr>
        <w:t>Source</w:t>
      </w:r>
      <w:r>
        <w:t xml:space="preserve"> and then run the command. This way you have a</w:t>
      </w:r>
      <w:r w:rsidR="00020092">
        <w:t>n</w:t>
      </w:r>
      <w:r>
        <w:t xml:space="preserve"> easy way to keep track of what you did</w:t>
      </w:r>
    </w:p>
    <w:p w14:paraId="355903A0" w14:textId="6D7BF030" w:rsidR="00986BCF" w:rsidRDefault="00DD62FD" w:rsidP="00AE4B4B">
      <w:pPr>
        <w:pStyle w:val="FirstParagraph"/>
        <w:numPr>
          <w:ilvl w:val="1"/>
          <w:numId w:val="26"/>
        </w:numPr>
      </w:pPr>
      <w:r>
        <w:t xml:space="preserve">To help you, I attached a draft of this </w:t>
      </w:r>
      <w:r w:rsidR="00D7215A">
        <w:t xml:space="preserve">homework </w:t>
      </w:r>
      <w:r>
        <w:t>file</w:t>
      </w:r>
      <w:r w:rsidR="00D7215A">
        <w:t xml:space="preserve"> with the first few filled in</w:t>
      </w:r>
      <w:r>
        <w:t xml:space="preserve">. You can put it in your </w:t>
      </w:r>
      <w:r w:rsidR="00D655F1">
        <w:t>project folder to start this</w:t>
      </w:r>
      <w:r>
        <w:t>.</w:t>
      </w:r>
      <w:r w:rsidR="00D655F1">
        <w:t xml:space="preserve"> </w:t>
      </w:r>
      <w:r w:rsidR="00D7215A">
        <w:t>B</w:t>
      </w:r>
      <w:r>
        <w:t>ut be sure to rename it!!!</w:t>
      </w:r>
      <w:r w:rsidR="00FD2F10">
        <w:t xml:space="preserve"> </w:t>
      </w:r>
      <w:r w:rsidR="00D7215A">
        <w:t>Remember</w:t>
      </w:r>
      <w:r w:rsidR="00FD2F10">
        <w:t xml:space="preserve"> you can use ‘#’ to make comments</w:t>
      </w:r>
    </w:p>
    <w:p w14:paraId="63788D63" w14:textId="6AEAAA2A" w:rsidR="00AE4B4B" w:rsidRDefault="00AE4B4B" w:rsidP="00AE4B4B">
      <w:pPr>
        <w:pStyle w:val="BodyText"/>
        <w:numPr>
          <w:ilvl w:val="1"/>
          <w:numId w:val="26"/>
        </w:numPr>
      </w:pPr>
      <w:r>
        <w:t>You can hand in this work in a few ways (I’m not sure the best way and happy to help if you are having trouble with this).</w:t>
      </w:r>
    </w:p>
    <w:p w14:paraId="62B78773" w14:textId="26665449" w:rsidR="00AE4B4B" w:rsidRDefault="00AE4B4B" w:rsidP="00AE4B4B">
      <w:pPr>
        <w:pStyle w:val="BodyText"/>
        <w:numPr>
          <w:ilvl w:val="2"/>
          <w:numId w:val="26"/>
        </w:numPr>
      </w:pPr>
      <w:r>
        <w:t>Copy and past your answers into this Word document and</w:t>
      </w:r>
      <w:r w:rsidR="00020092">
        <w:t xml:space="preserve"> post it to the assignments section</w:t>
      </w:r>
    </w:p>
    <w:p w14:paraId="53941D75" w14:textId="77777777" w:rsidR="00CC0F25" w:rsidRDefault="00AE4B4B" w:rsidP="00CC0F25">
      <w:pPr>
        <w:pStyle w:val="BodyText"/>
        <w:numPr>
          <w:ilvl w:val="2"/>
          <w:numId w:val="26"/>
        </w:numPr>
      </w:pPr>
      <w:r>
        <w:t>Post your R code</w:t>
      </w:r>
      <w:r w:rsidR="00CC0F25">
        <w:t xml:space="preserve"> to the assignments section</w:t>
      </w:r>
    </w:p>
    <w:p w14:paraId="0E89D782" w14:textId="743AFF59" w:rsidR="00AE4B4B" w:rsidRDefault="00AE4B4B" w:rsidP="00CC0F25">
      <w:pPr>
        <w:pStyle w:val="BodyText"/>
        <w:ind w:left="2160"/>
      </w:pPr>
    </w:p>
    <w:p w14:paraId="6825E2F4" w14:textId="2EC8C473" w:rsidR="00CC0F25" w:rsidRDefault="00AE4B4B" w:rsidP="00CC0F25">
      <w:pPr>
        <w:pStyle w:val="BodyText"/>
        <w:numPr>
          <w:ilvl w:val="2"/>
          <w:numId w:val="26"/>
        </w:numPr>
      </w:pPr>
      <w:r>
        <w:t>Write your answers by hand and scan it in</w:t>
      </w:r>
      <w:r w:rsidR="00CC0F25">
        <w:t>to the assignments section</w:t>
      </w:r>
    </w:p>
    <w:p w14:paraId="595C36D3" w14:textId="10808DB3" w:rsidR="00AE4B4B" w:rsidRPr="00AE4B4B" w:rsidRDefault="00AE4B4B" w:rsidP="00CC0F25">
      <w:pPr>
        <w:pStyle w:val="BodyText"/>
        <w:ind w:left="2160"/>
      </w:pPr>
    </w:p>
    <w:p w14:paraId="636A4EF2" w14:textId="77777777" w:rsidR="00AE4B4B" w:rsidRPr="00AE4B4B" w:rsidRDefault="00AE4B4B" w:rsidP="00AE4B4B">
      <w:pPr>
        <w:pStyle w:val="BodyText"/>
      </w:pPr>
    </w:p>
    <w:p w14:paraId="100C2925" w14:textId="77777777" w:rsidR="00AE4B4B" w:rsidRPr="00AE4B4B" w:rsidRDefault="00AE4B4B" w:rsidP="00AE4B4B">
      <w:pPr>
        <w:pStyle w:val="BodyText"/>
      </w:pPr>
    </w:p>
    <w:p w14:paraId="75BF01F5" w14:textId="77777777" w:rsidR="00AE4B4B" w:rsidRPr="00AE4B4B" w:rsidRDefault="00AE4B4B" w:rsidP="00AE4B4B">
      <w:pPr>
        <w:pStyle w:val="BodyText"/>
      </w:pPr>
    </w:p>
    <w:p w14:paraId="76E2F4B9" w14:textId="77777777" w:rsidR="00AE4B4B" w:rsidRPr="00AE4B4B" w:rsidRDefault="00AE4B4B" w:rsidP="00AE4B4B">
      <w:pPr>
        <w:pStyle w:val="BodyText"/>
      </w:pPr>
    </w:p>
    <w:p w14:paraId="66E305B5" w14:textId="203FDD33" w:rsidR="000203AB" w:rsidRPr="00986BCF" w:rsidRDefault="000203AB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6998651B" w14:textId="7777777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5294F6C6" w14:textId="37CBEA10" w:rsidR="00986BCF" w:rsidRDefault="00986BCF" w:rsidP="00ED024D">
      <w:pPr>
        <w:spacing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10BFC909" w14:textId="2AB2CD09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Overview on R:</w:t>
      </w:r>
    </w:p>
    <w:p w14:paraId="0F6FD89A" w14:textId="116EA82D" w:rsidR="00E729C1" w:rsidRDefault="00E729C1" w:rsidP="00E729C1">
      <w:r>
        <w:t>While I think computer scientists would  disagree with this claim, the way I think about R is as follows:</w:t>
      </w:r>
    </w:p>
    <w:p w14:paraId="45E9FF80" w14:textId="2CC376E4" w:rsidR="00E729C1" w:rsidRDefault="00E729C1" w:rsidP="00D7215A">
      <w:pPr>
        <w:pStyle w:val="IntenseQuote"/>
      </w:pPr>
      <w:r>
        <w:t xml:space="preserve">We create objects and then do things to these objects with functions that help us to understand the object we created. </w:t>
      </w:r>
    </w:p>
    <w:p w14:paraId="61B4C7FE" w14:textId="2799311C" w:rsidR="00E729C1" w:rsidRDefault="00E729C1" w:rsidP="00E729C1">
      <w:r>
        <w:t xml:space="preserve">So what do I mean by this? Well, we are often going to be taking data from outside of R and getting it into R. </w:t>
      </w:r>
      <w:r w:rsidR="00D7215A">
        <w:t>W</w:t>
      </w:r>
      <w:r>
        <w:t xml:space="preserve">hen we have it in R it is stored as an </w:t>
      </w:r>
      <w:r w:rsidRPr="00D7215A">
        <w:rPr>
          <w:b/>
          <w:bCs/>
          <w:i/>
          <w:iCs/>
        </w:rPr>
        <w:t>object</w:t>
      </w:r>
      <w:r>
        <w:t>. So for example the following code</w:t>
      </w:r>
      <w:r w:rsidR="00E8230A">
        <w:t>s</w:t>
      </w:r>
      <w:r>
        <w:t xml:space="preserve"> take a dataset </w:t>
      </w:r>
      <w:r w:rsidR="00147748">
        <w:t xml:space="preserve">of Christmas songs </w:t>
      </w:r>
      <w:r>
        <w:t xml:space="preserve">from online and stores it as </w:t>
      </w:r>
      <w:r w:rsidR="00147748">
        <w:t xml:space="preserve">an object (which I called </w:t>
      </w:r>
      <w:proofErr w:type="spellStart"/>
      <w:r w:rsidR="00147748" w:rsidRPr="00E8230A">
        <w:rPr>
          <w:b/>
          <w:bCs/>
          <w:i/>
          <w:iCs/>
        </w:rPr>
        <w:t>christmas_songs</w:t>
      </w:r>
      <w:proofErr w:type="spellEnd"/>
      <w:r w:rsidR="00147748">
        <w:t>). I then use another function to plot the relationship between the song’s peak position and the total weeks it was on the chart.</w:t>
      </w:r>
      <w:r w:rsidR="005E5ED1">
        <w:t xml:space="preserve"> Finally, we add a best fit line</w:t>
      </w:r>
      <w:r w:rsidR="00D7215A">
        <w:t>.</w:t>
      </w:r>
      <w:r w:rsidR="00147748">
        <w:t xml:space="preserve"> Feel free to try it out in R!</w:t>
      </w:r>
      <w:r w:rsidR="005E5ED1">
        <w:t xml:space="preserve"> </w:t>
      </w:r>
      <w:r w:rsidR="00D7215A">
        <w:t>N</w:t>
      </w:r>
      <w:r w:rsidR="00E8230A">
        <w:t>o</w:t>
      </w:r>
      <w:r w:rsidR="005E5ED1">
        <w:t>te that this is a much more complex code that we normally will use, but I wanted you to have something that would work right awa</w:t>
      </w:r>
      <w:r w:rsidR="00E8230A">
        <w:t xml:space="preserve">y. Also remember that the ‘#’ is a way to make a comment without having R read it, so I use that often to make notes </w:t>
      </w:r>
      <w:proofErr w:type="spellStart"/>
      <w:r w:rsidR="00E8230A">
        <w:t>etc</w:t>
      </w:r>
      <w:proofErr w:type="spellEnd"/>
    </w:p>
    <w:p w14:paraId="0A01710E" w14:textId="77777777" w:rsidR="00147748" w:rsidRDefault="00147748" w:rsidP="00E729C1"/>
    <w:p w14:paraId="7B0FFB92" w14:textId="77777777" w:rsidR="00147748" w:rsidRDefault="00147748" w:rsidP="00E729C1"/>
    <w:p w14:paraId="32DC8310" w14:textId="397A3D33" w:rsidR="00E729C1" w:rsidRDefault="00E729C1" w:rsidP="00E729C1">
      <w:pPr>
        <w:pStyle w:val="R-code"/>
      </w:pPr>
      <w:proofErr w:type="spellStart"/>
      <w:r w:rsidRPr="00E729C1">
        <w:t>christmas_songs</w:t>
      </w:r>
      <w:proofErr w:type="spellEnd"/>
      <w:r w:rsidRPr="00E729C1">
        <w:t xml:space="preserve"> &lt;- read.csv("https://raw.githubusercontent.com/rfordatascience/tidytuesday/master/data/2019/2019-12-24/christmas_songs.csv")</w:t>
      </w:r>
    </w:p>
    <w:p w14:paraId="3647B8C9" w14:textId="77777777" w:rsidR="00FD51E6" w:rsidRDefault="00FD51E6" w:rsidP="00E729C1">
      <w:pPr>
        <w:pStyle w:val="R-code"/>
      </w:pPr>
    </w:p>
    <w:p w14:paraId="310F78A2" w14:textId="7070ADAB" w:rsidR="00FD51E6" w:rsidRPr="00E8230A" w:rsidRDefault="00FD51E6" w:rsidP="00E729C1">
      <w:pPr>
        <w:pStyle w:val="R-code"/>
      </w:pPr>
      <w:r w:rsidRPr="00FD51E6">
        <w:t>mean(</w:t>
      </w:r>
      <w:proofErr w:type="spellStart"/>
      <w:r w:rsidRPr="00FD51E6">
        <w:t>christmas_songs$peak_position</w:t>
      </w:r>
      <w:proofErr w:type="spellEnd"/>
      <w:r w:rsidRPr="00FD51E6">
        <w:t>)</w:t>
      </w:r>
      <w:r w:rsidR="00E8230A">
        <w:t xml:space="preserve"> # here, we use the </w:t>
      </w:r>
      <w:r w:rsidR="00E8230A" w:rsidRPr="00E8230A">
        <w:rPr>
          <w:i/>
          <w:iCs/>
        </w:rPr>
        <w:t>mean</w:t>
      </w:r>
      <w:r w:rsidR="00E8230A">
        <w:t xml:space="preserve"> function </w:t>
      </w:r>
      <w:r w:rsidR="00FF22CA">
        <w:t xml:space="preserve"> </w:t>
      </w:r>
      <w:r w:rsidR="00E8230A">
        <w:t>to get the mean peak</w:t>
      </w:r>
      <w:r w:rsidR="00FF22CA">
        <w:t xml:space="preserve"> </w:t>
      </w:r>
      <w:r w:rsidR="00E8230A">
        <w:t>position of the songs</w:t>
      </w:r>
      <w:r w:rsidR="00FF22CA">
        <w:t xml:space="preserve"> on the list</w:t>
      </w:r>
    </w:p>
    <w:p w14:paraId="71D3BEF9" w14:textId="77777777" w:rsidR="00FD51E6" w:rsidRDefault="00FD51E6" w:rsidP="00E729C1">
      <w:pPr>
        <w:pStyle w:val="R-code"/>
      </w:pPr>
    </w:p>
    <w:p w14:paraId="218A9F47" w14:textId="6EE80FEC" w:rsidR="00147748" w:rsidRDefault="00147748" w:rsidP="00E729C1">
      <w:pPr>
        <w:pStyle w:val="R-code"/>
      </w:pPr>
      <w:r w:rsidRPr="00147748">
        <w:t>plot(x=</w:t>
      </w:r>
      <w:proofErr w:type="spellStart"/>
      <w:r w:rsidRPr="00147748">
        <w:t>christmas_songs$peak_position</w:t>
      </w:r>
      <w:proofErr w:type="spellEnd"/>
      <w:r w:rsidRPr="00147748">
        <w:t>, y=</w:t>
      </w:r>
      <w:proofErr w:type="spellStart"/>
      <w:r w:rsidRPr="00147748">
        <w:t>christmas_songs$weeks_on_chart</w:t>
      </w:r>
      <w:proofErr w:type="spellEnd"/>
      <w:r w:rsidRPr="00147748">
        <w:t>)</w:t>
      </w:r>
      <w:r w:rsidR="00E8230A">
        <w:t xml:space="preserve"> #here, we use the built in plot function to make a scatter plot</w:t>
      </w:r>
    </w:p>
    <w:p w14:paraId="5E3385A5" w14:textId="3466798B" w:rsidR="00147748" w:rsidRDefault="005E5ED1" w:rsidP="00E729C1">
      <w:pPr>
        <w:pStyle w:val="R-code"/>
      </w:pPr>
      <w:proofErr w:type="spellStart"/>
      <w:r w:rsidRPr="005E5ED1">
        <w:t>abline</w:t>
      </w:r>
      <w:proofErr w:type="spellEnd"/>
      <w:r w:rsidRPr="005E5ED1">
        <w:t>(</w:t>
      </w:r>
      <w:proofErr w:type="spellStart"/>
      <w:r w:rsidRPr="005E5ED1">
        <w:t>lm</w:t>
      </w:r>
      <w:proofErr w:type="spellEnd"/>
      <w:r w:rsidRPr="005E5ED1">
        <w:t>(</w:t>
      </w:r>
      <w:proofErr w:type="spellStart"/>
      <w:r w:rsidRPr="005E5ED1">
        <w:t>christmas_songs$weeks_on_chart</w:t>
      </w:r>
      <w:proofErr w:type="spellEnd"/>
      <w:r w:rsidRPr="005E5ED1">
        <w:t xml:space="preserve"> ~ </w:t>
      </w:r>
      <w:proofErr w:type="spellStart"/>
      <w:r w:rsidRPr="005E5ED1">
        <w:t>christmas_songs$peak_position</w:t>
      </w:r>
      <w:proofErr w:type="spellEnd"/>
      <w:r w:rsidRPr="005E5ED1">
        <w:t>), col = "blue")</w:t>
      </w:r>
      <w:r w:rsidR="00E8230A">
        <w:t xml:space="preserve"> # this </w:t>
      </w:r>
      <w:proofErr w:type="spellStart"/>
      <w:r w:rsidR="00E8230A">
        <w:t>abline</w:t>
      </w:r>
      <w:proofErr w:type="spellEnd"/>
      <w:r w:rsidR="00E8230A">
        <w:t xml:space="preserve"> function adds a regression line to out plot and colors it blue. How can we change the color?</w:t>
      </w:r>
    </w:p>
    <w:p w14:paraId="38AFAF7D" w14:textId="67019A4E" w:rsidR="00147748" w:rsidRDefault="00147748" w:rsidP="00E729C1">
      <w:pPr>
        <w:pStyle w:val="R-code"/>
      </w:pPr>
    </w:p>
    <w:p w14:paraId="35C19476" w14:textId="77777777" w:rsidR="00E729C1" w:rsidRDefault="00E729C1" w:rsidP="00E729C1">
      <w:pPr>
        <w:pStyle w:val="R-code"/>
      </w:pPr>
    </w:p>
    <w:p w14:paraId="10E63A0F" w14:textId="77777777" w:rsidR="00E729C1" w:rsidRDefault="00E729C1" w:rsidP="00E729C1"/>
    <w:p w14:paraId="59D37D48" w14:textId="217A14A4" w:rsidR="00E729C1" w:rsidRDefault="00E729C1" w:rsidP="00E729C1"/>
    <w:p w14:paraId="6376971E" w14:textId="77777777" w:rsidR="00E729C1" w:rsidRDefault="00E729C1" w:rsidP="00E729C1"/>
    <w:p w14:paraId="202B5832" w14:textId="77777777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1561BDD5" w14:textId="4D15BC0D" w:rsidR="00986BCF" w:rsidRPr="00FF22CA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 w:rsidRPr="00FF22CA">
        <w:rPr>
          <w:rFonts w:ascii="Adobe Devanagari" w:hAnsi="Adobe Devanagari" w:cs="Adobe Devanagari"/>
          <w:b/>
          <w:bCs/>
          <w:sz w:val="32"/>
          <w:szCs w:val="32"/>
          <w:u w:val="single"/>
        </w:rPr>
        <w:t>Questions:</w:t>
      </w:r>
    </w:p>
    <w:p w14:paraId="69478F7F" w14:textId="7958F198" w:rsidR="00986BCF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B4CF24D" w14:textId="5D3CF4C3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#</w:t>
      </w:r>
      <w:r w:rsidRPr="00986BCF">
        <w:rPr>
          <w:rFonts w:ascii="Cambria" w:eastAsia="Cambria" w:hAnsi="Cambria" w:cs="Times New Roman"/>
          <w:sz w:val="24"/>
          <w:szCs w:val="24"/>
        </w:rPr>
        <w:t>1: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</w:t>
      </w:r>
      <w:r w:rsidR="005B034B">
        <w:rPr>
          <w:rFonts w:ascii="Cambria" w:eastAsia="Cambria" w:hAnsi="Cambria" w:cs="Times New Roman"/>
          <w:sz w:val="24"/>
          <w:szCs w:val="24"/>
        </w:rPr>
        <w:t xml:space="preserve"> introduction </w:t>
      </w:r>
    </w:p>
    <w:p w14:paraId="41F8305D" w14:textId="08B1CEE4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 first thing we want to do is to learn how to run something in R. </w:t>
      </w:r>
      <w:r w:rsidR="00E8230A">
        <w:rPr>
          <w:rFonts w:ascii="Cambria" w:eastAsia="Cambria" w:hAnsi="Cambria" w:cs="Times New Roman"/>
          <w:sz w:val="24"/>
          <w:szCs w:val="24"/>
        </w:rPr>
        <w:t>T</w:t>
      </w:r>
      <w:r w:rsidRPr="00986BCF">
        <w:rPr>
          <w:rFonts w:ascii="Cambria" w:eastAsia="Cambria" w:hAnsi="Cambria" w:cs="Times New Roman"/>
          <w:sz w:val="24"/>
          <w:szCs w:val="24"/>
        </w:rPr>
        <w:t>ake a look at the code below:</w:t>
      </w:r>
    </w:p>
    <w:p w14:paraId="6964490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bookmarkStart w:id="0" w:name="_Hlk60929172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</w:p>
    <w:p w14:paraId="4753A62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13</w:t>
      </w:r>
    </w:p>
    <w:bookmarkEnd w:id="0"/>
    <w:p w14:paraId="6F1A20F9" w14:textId="398EE9F9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part in grey is the code that is entered into R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in 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the </w:t>
      </w:r>
      <w:r w:rsidR="00D655F1" w:rsidRPr="00D655F1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 panel</w:t>
      </w:r>
      <w:r w:rsidR="005B034B">
        <w:rPr>
          <w:rFonts w:ascii="Cambria" w:eastAsia="Cambria" w:hAnsi="Cambria" w:cs="Times New Roman"/>
          <w:sz w:val="24"/>
          <w:szCs w:val="24"/>
        </w:rPr>
        <w:t>’s script</w:t>
      </w:r>
      <w:r>
        <w:rPr>
          <w:rFonts w:ascii="Cambria" w:eastAsia="Cambria" w:hAnsi="Cambria" w:cs="Times New Roman"/>
          <w:sz w:val="24"/>
          <w:szCs w:val="24"/>
        </w:rPr>
        <w:t>.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 think the best way to lean R is to retype the code so that you begin to get a sort of muscle memory for the functions.</w:t>
      </w:r>
    </w:p>
    <w:p w14:paraId="586FE57E" w14:textId="13EFB043" w:rsidR="00986BCF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H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can you send a command from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Source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 to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Console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Pane?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If you are having trouble with this look for the ‘run’ button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see the </w:t>
      </w:r>
      <w:r w:rsidR="00540DA7">
        <w:rPr>
          <w:rFonts w:ascii="Cambria" w:eastAsia="Cambria" w:hAnsi="Cambria" w:cs="Times New Roman"/>
          <w:i/>
          <w:iCs/>
          <w:sz w:val="24"/>
          <w:szCs w:val="24"/>
        </w:rPr>
        <w:t xml:space="preserve">Installing R </w:t>
      </w:r>
      <w:r w:rsidR="00540DA7">
        <w:rPr>
          <w:rFonts w:ascii="Cambria" w:eastAsia="Cambria" w:hAnsi="Cambria" w:cs="Times New Roman"/>
          <w:sz w:val="24"/>
          <w:szCs w:val="24"/>
        </w:rPr>
        <w:t>handout from week one</w:t>
      </w:r>
      <w:r>
        <w:rPr>
          <w:rFonts w:ascii="Cambria" w:eastAsia="Cambria" w:hAnsi="Cambria" w:cs="Times New Roman"/>
          <w:sz w:val="24"/>
          <w:szCs w:val="24"/>
        </w:rPr>
        <w:t xml:space="preserve">. </w:t>
      </w:r>
      <w:r w:rsidR="00E8230A">
        <w:rPr>
          <w:rFonts w:ascii="Cambria" w:eastAsia="Cambria" w:hAnsi="Cambria" w:cs="Times New Roman"/>
          <w:sz w:val="24"/>
          <w:szCs w:val="24"/>
        </w:rPr>
        <w:t xml:space="preserve"> (fun R fact: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540DA7">
        <w:rPr>
          <w:rFonts w:ascii="Cambria" w:eastAsia="Cambria" w:hAnsi="Cambria" w:cs="Times New Roman"/>
          <w:b/>
          <w:bCs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sz w:val="24"/>
          <w:szCs w:val="24"/>
        </w:rPr>
        <w:t>is actually the function!)</w:t>
      </w:r>
      <w:r w:rsidR="008E340D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6D49AF29" w14:textId="6DA4C4B6" w:rsidR="008E340D" w:rsidRPr="00776BC3" w:rsidRDefault="008E340D" w:rsidP="008E340D">
      <w:pPr>
        <w:spacing w:before="36" w:after="36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776BC3">
        <w:rPr>
          <w:rFonts w:ascii="Cambria" w:eastAsia="Cambria" w:hAnsi="Cambria" w:cs="Times New Roman"/>
          <w:color w:val="FF0000"/>
          <w:sz w:val="24"/>
          <w:szCs w:val="24"/>
        </w:rPr>
        <w:t xml:space="preserve">I use command + enter. </w:t>
      </w:r>
    </w:p>
    <w:p w14:paraId="04258AF9" w14:textId="651B724D" w:rsidR="005B034B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9 and 1?</w:t>
      </w:r>
    </w:p>
    <w:p w14:paraId="68FCDB4C" w14:textId="1800252A" w:rsidR="008E340D" w:rsidRPr="00776BC3" w:rsidRDefault="008E340D" w:rsidP="008E340D">
      <w:pPr>
        <w:spacing w:before="36" w:after="36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776BC3">
        <w:rPr>
          <w:rFonts w:ascii="Cambria" w:eastAsia="Cambria" w:hAnsi="Cambria" w:cs="Times New Roman"/>
          <w:color w:val="FF0000"/>
          <w:sz w:val="24"/>
          <w:szCs w:val="24"/>
        </w:rPr>
        <w:t>9+1</w:t>
      </w:r>
    </w:p>
    <w:p w14:paraId="258EAB99" w14:textId="215147D9" w:rsidR="005B034B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365 and 1986</w:t>
      </w:r>
      <w:r w:rsidR="008E340D">
        <w:rPr>
          <w:rFonts w:ascii="Cambria" w:eastAsia="Cambria" w:hAnsi="Cambria" w:cs="Times New Roman"/>
          <w:sz w:val="24"/>
          <w:szCs w:val="24"/>
        </w:rPr>
        <w:t xml:space="preserve">? </w:t>
      </w:r>
    </w:p>
    <w:p w14:paraId="463E18E3" w14:textId="12E2D361" w:rsidR="008E340D" w:rsidRPr="00776BC3" w:rsidRDefault="008E340D" w:rsidP="008E340D">
      <w:pPr>
        <w:spacing w:before="36" w:after="36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776BC3">
        <w:rPr>
          <w:rFonts w:ascii="Cambria" w:eastAsia="Cambria" w:hAnsi="Cambria" w:cs="Times New Roman"/>
          <w:color w:val="FF0000"/>
          <w:sz w:val="24"/>
          <w:szCs w:val="24"/>
        </w:rPr>
        <w:t>365 + 1986</w:t>
      </w:r>
    </w:p>
    <w:p w14:paraId="157BB771" w14:textId="77777777" w:rsidR="00986BCF" w:rsidRPr="00986BCF" w:rsidRDefault="00986BCF" w:rsidP="00986BCF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C4087C" w14:textId="221312EA" w:rsidR="00986BCF" w:rsidRPr="00D655F1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#2</w:t>
      </w:r>
      <w:r w:rsidR="00262698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 - Math</w:t>
      </w:r>
    </w:p>
    <w:p w14:paraId="1686649A" w14:textId="6C56A886" w:rsidR="00986BCF" w:rsidRPr="00986BCF" w:rsidRDefault="00DD62FD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</w:t>
      </w:r>
      <w:r w:rsidR="00D655F1" w:rsidRPr="00986BCF">
        <w:rPr>
          <w:rFonts w:ascii="Cambria" w:eastAsia="Cambria" w:hAnsi="Cambria" w:cs="Times New Roman"/>
          <w:sz w:val="24"/>
          <w:szCs w:val="24"/>
        </w:rPr>
        <w:t>let’s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learn how to do basic math. Using whatever sources you can think of, figure out how to add, subtract, divide, multiply, take an exponent (i.e. square a number), get the square root</w:t>
      </w:r>
      <w:r w:rsidR="00540DA7">
        <w:rPr>
          <w:rFonts w:ascii="Cambria" w:eastAsia="Cambria" w:hAnsi="Cambria" w:cs="Times New Roman"/>
          <w:sz w:val="24"/>
          <w:szCs w:val="24"/>
        </w:rPr>
        <w:t>.</w:t>
      </w:r>
    </w:p>
    <w:p w14:paraId="3CCE1C78" w14:textId="69A9139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="00262698"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4A270E18" w14:textId="1E7AB767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3-4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3 – 4 (-1)</w:t>
      </w:r>
    </w:p>
    <w:p w14:paraId="57549B24" w14:textId="00CF908E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7 divided by 10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7/10 (.70)</w:t>
      </w:r>
    </w:p>
    <w:p w14:paraId="63D0878C" w14:textId="7CF85F32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>6 times 89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6*89 (534)</w:t>
      </w:r>
    </w:p>
    <w:p w14:paraId="51ECED09" w14:textId="6470709A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8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raised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the 7th power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8^7 (2097152)</w:t>
      </w:r>
    </w:p>
    <w:p w14:paraId="4E30B1BA" w14:textId="04EDBEA1" w:rsidR="00262698" w:rsidRDefault="00986BCF" w:rsidP="00262698">
      <w:pPr>
        <w:numPr>
          <w:ilvl w:val="0"/>
          <w:numId w:val="12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square root of 52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sqrt(52) (7.211103)</w:t>
      </w:r>
    </w:p>
    <w:p w14:paraId="0E96F5EE" w14:textId="068090A6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D39D985" w14:textId="03C89C5B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056F02" w14:textId="77777777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E2A3631" w14:textId="6BBBD6D2" w:rsidR="00986BCF" w:rsidRPr="00D655F1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#3 - A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ssigning variables:</w:t>
      </w:r>
    </w:p>
    <w:p w14:paraId="046DB485" w14:textId="00EA3E1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One of the key things you will do is assign a value to an object</w:t>
      </w:r>
      <w:r w:rsidR="00540DA7">
        <w:rPr>
          <w:rFonts w:ascii="Cambria" w:eastAsia="Cambria" w:hAnsi="Cambria" w:cs="Times New Roman"/>
          <w:sz w:val="24"/>
          <w:szCs w:val="24"/>
        </w:rPr>
        <w:t>/variable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A variable is simply a label for information. I like to think of it as a name tag in a way.  </w:t>
      </w:r>
    </w:p>
    <w:p w14:paraId="7FB3071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do this we use this symbol &lt;-.</w:t>
      </w:r>
    </w:p>
    <w:p w14:paraId="1222EC3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</w:p>
    <w:p w14:paraId="60CD007A" w14:textId="6D9F236B" w:rsid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read the above like: “assign the value of 42 to the object x”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or “x gets the value of 42”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“the variable X is going to represent the value 42.” </w:t>
      </w:r>
    </w:p>
    <w:p w14:paraId="70D05D0B" w14:textId="33D828E9" w:rsidR="001C3701" w:rsidRDefault="001C370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</w:t>
      </w:r>
      <w:hyperlink r:id="rId8" w:history="1">
        <w:r w:rsidRPr="001C3701">
          <w:rPr>
            <w:rStyle w:val="Hyperlink"/>
            <w:rFonts w:ascii="Cambria" w:eastAsia="Cambria" w:hAnsi="Cambria" w:cs="Times New Roman"/>
            <w:sz w:val="24"/>
            <w:szCs w:val="24"/>
          </w:rPr>
          <w:t>are some rules</w:t>
        </w:r>
      </w:hyperlink>
      <w:r>
        <w:rPr>
          <w:rFonts w:ascii="Cambria" w:eastAsia="Cambria" w:hAnsi="Cambria" w:cs="Times New Roman"/>
          <w:sz w:val="24"/>
          <w:szCs w:val="24"/>
        </w:rPr>
        <w:t xml:space="preserve"> that </w:t>
      </w:r>
    </w:p>
    <w:p w14:paraId="0CB69963" w14:textId="77777777" w:rsidR="00262698" w:rsidRPr="00986BCF" w:rsidRDefault="00262698" w:rsidP="00262698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505F8D4D" w14:textId="77777777" w:rsidR="00262698" w:rsidRPr="00986BCF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339823E2" w14:textId="04338D50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</w:t>
      </w:r>
      <w:r w:rsidR="00016477">
        <w:rPr>
          <w:rFonts w:ascii="Cambria" w:eastAsia="Cambria" w:hAnsi="Cambria" w:cs="Times New Roman"/>
          <w:sz w:val="24"/>
          <w:szCs w:val="24"/>
        </w:rPr>
        <w:t xml:space="preserve">name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Pr="0001647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assign it the value 334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y = 334</w:t>
      </w:r>
    </w:p>
    <w:p w14:paraId="6EA56D97" w14:textId="0D526E68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would you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add the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together to get the sum of the </w:t>
      </w:r>
      <w:r w:rsidR="00016477">
        <w:rPr>
          <w:rFonts w:ascii="Cambria" w:eastAsia="Cambria" w:hAnsi="Cambria" w:cs="Times New Roman"/>
          <w:sz w:val="24"/>
          <w:szCs w:val="24"/>
        </w:rPr>
        <w:t>two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numbers?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 xml:space="preserve">x + y </w:t>
      </w:r>
    </w:p>
    <w:p w14:paraId="5B6A278D" w14:textId="69C53C2E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new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variable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</w:t>
      </w:r>
      <w:r w:rsidR="00262698" w:rsidRPr="00262698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986BCF">
        <w:rPr>
          <w:rFonts w:ascii="Cambria" w:eastAsia="Cambria" w:hAnsi="Cambria" w:cs="Times New Roman"/>
          <w:sz w:val="24"/>
          <w:szCs w:val="24"/>
        </w:rPr>
        <w:t>) that stores the result of x +y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?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>z = x + y</w:t>
      </w:r>
    </w:p>
    <w:p w14:paraId="127C2311" w14:textId="360F56CA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change the value of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be 500 and see what happens when you add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+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together? if you ask for the value of </w:t>
      </w:r>
      <w:r w:rsidR="00262698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now what do you get? why?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>
        <w:rPr>
          <w:rFonts w:ascii="Cambria" w:eastAsia="Cambria" w:hAnsi="Cambria" w:cs="Times New Roman"/>
          <w:color w:val="FF0000"/>
          <w:sz w:val="24"/>
          <w:szCs w:val="24"/>
        </w:rPr>
        <w:t xml:space="preserve">When adding x + y the number changes from what it was previously, but when you ask for the value of z it does not. My assumption is that this occurs because I saved z to be the value of the previously set x + y , and because it was set to be the number 334 through that function, it will not change with other variables. </w:t>
      </w:r>
    </w:p>
    <w:p w14:paraId="3F5A0AA8" w14:textId="20CB4719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what are the rules for what the name of an object in R can be?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This can be found by searching online or using the R help function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. </w:t>
      </w:r>
      <w:r w:rsidR="00776BC3" w:rsidRPr="00776BC3">
        <w:rPr>
          <w:rFonts w:ascii="Cambria" w:eastAsia="Cambria" w:hAnsi="Cambria" w:cs="Times New Roman"/>
          <w:color w:val="FF0000"/>
          <w:sz w:val="24"/>
          <w:szCs w:val="24"/>
        </w:rPr>
        <w:t>when naming an object, the name cannot begin with a number; names must consist only of letters, numbers, underscores, and dots, not other special characters</w:t>
      </w:r>
    </w:p>
    <w:p w14:paraId="7C57B3CE" w14:textId="6EDC50BB" w:rsidR="00986BCF" w:rsidRPr="00D655F1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4. types of data</w:t>
      </w:r>
    </w:p>
    <w:p w14:paraId="68DD319D" w14:textId="7B292702" w:rsidR="00EF1952" w:rsidRDefault="00EF195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When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you assign a value to a variable</w:t>
      </w:r>
      <w:r w:rsidR="00070928">
        <w:rPr>
          <w:rFonts w:ascii="Cambria" w:eastAsia="Cambria" w:hAnsi="Cambria" w:cs="Times New Roman"/>
          <w:sz w:val="24"/>
          <w:szCs w:val="24"/>
        </w:rPr>
        <w:t>/object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, it is given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class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. the class is </w:t>
      </w:r>
      <w:r w:rsidR="00986BCF" w:rsidRPr="00986BCF">
        <w:rPr>
          <w:rFonts w:ascii="Cambria" w:eastAsia="Cambria" w:hAnsi="Cambria" w:cs="Times New Roman"/>
          <w:b/>
          <w:bCs/>
          <w:sz w:val="24"/>
          <w:szCs w:val="24"/>
        </w:rPr>
        <w:t>VERY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important and is probably the #1 reason for having troubles with R. </w:t>
      </w:r>
      <w:r w:rsidR="00070928"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is always good to check the class of an object. </w:t>
      </w:r>
      <w:r w:rsidR="00016477">
        <w:rPr>
          <w:rFonts w:ascii="Cambria" w:eastAsia="Cambria" w:hAnsi="Cambria" w:cs="Times New Roman"/>
          <w:sz w:val="24"/>
          <w:szCs w:val="24"/>
        </w:rPr>
        <w:t>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do this, we can use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function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in R called class</w:t>
      </w:r>
      <w:r w:rsidR="00016477">
        <w:rPr>
          <w:rFonts w:ascii="Cambria" w:eastAsia="Cambria" w:hAnsi="Cambria" w:cs="Times New Roman"/>
          <w:sz w:val="24"/>
          <w:szCs w:val="24"/>
        </w:rPr>
        <w:t>()</w:t>
      </w:r>
      <w:r>
        <w:rPr>
          <w:rFonts w:ascii="Cambria" w:eastAsia="Cambria" w:hAnsi="Cambria" w:cs="Times New Roman"/>
          <w:sz w:val="24"/>
          <w:szCs w:val="24"/>
        </w:rPr>
        <w:t>.</w:t>
      </w:r>
    </w:p>
    <w:p w14:paraId="154059B5" w14:textId="5315B9D2" w:rsidR="00EF1952" w:rsidRPr="00016477" w:rsidRDefault="00EC1476" w:rsidP="00986BCF">
      <w:pPr>
        <w:spacing w:before="180" w:after="180" w:line="240" w:lineRule="auto"/>
        <w:rPr>
          <w:rFonts w:ascii="Cambria" w:eastAsia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Basic </w:t>
      </w:r>
      <w:r w:rsidR="00986BCF" w:rsidRPr="00016477"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 class types </w:t>
      </w:r>
    </w:p>
    <w:p w14:paraId="796AD8FE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1.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integers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‘natural numbers’: 5, 6, 987 </w:t>
      </w:r>
    </w:p>
    <w:p w14:paraId="6CC40062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 xml:space="preserve">2.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numeric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decimal numbers: 4.5, 8.76666 </w:t>
      </w:r>
    </w:p>
    <w:p w14:paraId="25AE967C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3. characters - text (sometimes called strings): “hello”, “goodbye” </w:t>
      </w:r>
    </w:p>
    <w:p w14:paraId="02444EB9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4. logical -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Boolean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: True or False </w:t>
      </w:r>
    </w:p>
    <w:p w14:paraId="4B99F1CD" w14:textId="2D59A563" w:rsidR="00986BCF" w:rsidRPr="00986BCF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5. factors - categorical data. This is different from characters because factors are given numbers (or </w:t>
      </w:r>
      <w:r w:rsidRPr="00986BCF">
        <w:rPr>
          <w:rFonts w:ascii="Cambria" w:eastAsia="Cambria" w:hAnsi="Cambria" w:cs="Times New Roman"/>
          <w:i/>
          <w:sz w:val="24"/>
          <w:szCs w:val="24"/>
        </w:rPr>
        <w:t>levels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) that are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associated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that factor and then used for analysis…..we will come back to this later </w:t>
      </w:r>
      <w:r w:rsidR="00EF1952">
        <w:rPr>
          <w:rFonts w:ascii="Cambria" w:eastAsia="Cambria" w:hAnsi="Cambria" w:cs="Times New Roman"/>
          <w:sz w:val="24"/>
          <w:szCs w:val="24"/>
        </w:rPr>
        <w:t xml:space="preserve">for part </w:t>
      </w:r>
      <w:r w:rsidRPr="00986BCF">
        <w:rPr>
          <w:rFonts w:ascii="Cambria" w:eastAsia="Cambria" w:hAnsi="Cambria" w:cs="Times New Roman"/>
          <w:sz w:val="24"/>
          <w:szCs w:val="24"/>
        </w:rPr>
        <w:t>6.</w:t>
      </w:r>
    </w:p>
    <w:p w14:paraId="6BDE2B00" w14:textId="05E9A8AC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="00EC1476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(x)</w:t>
      </w:r>
    </w:p>
    <w:p w14:paraId="45247D8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"numeric"</w:t>
      </w:r>
    </w:p>
    <w:p w14:paraId="23F1B9C8" w14:textId="546E5640" w:rsidR="00986BCF" w:rsidRPr="00070928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Note that the class of X here is numeric rather than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(which might not be want you expected). why? well, it has to do with some inside stuff on computer languages but in general R is going to store everything as numeric unless you tell it differently. In order to make it be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we need to use a trick, which is to add the suffix L to the number</w:t>
      </w:r>
    </w:p>
    <w:p w14:paraId="0B70F78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42L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is.integer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(xx)</w:t>
      </w:r>
    </w:p>
    <w:p w14:paraId="07D5205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164717E1" w14:textId="7DF842B2" w:rsidR="00986BCF" w:rsidRPr="00986BCF" w:rsidRDefault="00EC1476" w:rsidP="00986BCF">
      <w:pPr>
        <w:numPr>
          <w:ilvl w:val="0"/>
          <w:numId w:val="14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A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ssign </w:t>
      </w:r>
      <w:proofErr w:type="spellStart"/>
      <w:r w:rsidR="00986BCF" w:rsidRPr="00EC1476">
        <w:rPr>
          <w:rFonts w:ascii="Cambria" w:eastAsia="Cambria" w:hAnsi="Cambria" w:cs="Times New Roman"/>
          <w:i/>
          <w:iCs/>
          <w:sz w:val="24"/>
          <w:szCs w:val="24"/>
        </w:rPr>
        <w:t>my_value</w:t>
      </w:r>
      <w:proofErr w:type="spellEnd"/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be “hello”. then check its class</w:t>
      </w:r>
    </w:p>
    <w:p w14:paraId="406BDDE4" w14:textId="70A50FBF" w:rsidR="00986BCF" w:rsidRPr="00776BC3" w:rsidRDefault="00776BC3" w:rsidP="00016477">
      <w:pPr>
        <w:spacing w:before="36" w:after="36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776BC3">
        <w:rPr>
          <w:rFonts w:ascii="Cambria" w:eastAsia="Cambria" w:hAnsi="Cambria" w:cs="Times New Roman"/>
          <w:color w:val="FF0000"/>
          <w:sz w:val="24"/>
          <w:szCs w:val="24"/>
        </w:rPr>
        <w:t>Class - characters</w:t>
      </w:r>
    </w:p>
    <w:p w14:paraId="3AC9E054" w14:textId="6DAFD0A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CE48437" w14:textId="35B0FB09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19B65EE" w14:textId="6300C1AF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Below are some examples…copy the code into R and play around with this until you get a feel for the different classes</w:t>
      </w:r>
    </w:p>
    <w:p w14:paraId="35C4B91A" w14:textId="77777777" w:rsidR="00AB0825" w:rsidRPr="00986BCF" w:rsidRDefault="00AB0825" w:rsidP="00AB0825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</w:p>
    <w:p w14:paraId="052C54CA" w14:textId="2C803E44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my_value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my_value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0BD7E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50AB12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"Marc Kissel"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4DFB1B3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FALSE</w:t>
      </w:r>
    </w:p>
    <w:p w14:paraId="354F705C" w14:textId="1F7607ED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is.character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</w:p>
    <w:p w14:paraId="36987131" w14:textId="77777777" w:rsidR="00EC1476" w:rsidRPr="00986BCF" w:rsidRDefault="00986BCF" w:rsidP="00EC1476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  <w:r w:rsidR="00EC1476">
        <w:rPr>
          <w:rFonts w:ascii="Consolas" w:eastAsia="Cambria" w:hAnsi="Consolas" w:cs="Times New Roman"/>
          <w:szCs w:val="24"/>
        </w:rPr>
        <w:t xml:space="preserve"> </w:t>
      </w:r>
      <w:r w:rsidR="00EC147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#and how!</w:t>
      </w:r>
    </w:p>
    <w:p w14:paraId="4396446D" w14:textId="113B38A6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1248953D" w14:textId="7777777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76CBDC9D" w14:textId="2F134B9D" w:rsidR="00986BCF" w:rsidRPr="00986BCF" w:rsidRDefault="00986BCF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below is some R code. guess what each type of object will be and then use R to find the answer</w:t>
      </w:r>
    </w:p>
    <w:p w14:paraId="4BF3B746" w14:textId="77777777" w:rsidR="00AB0825" w:rsidRDefault="00AB0825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</w:rPr>
      </w:pPr>
    </w:p>
    <w:p w14:paraId="05DB7D22" w14:textId="7D9232A9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1.333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"my name is"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Sys.Date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tricky</w:t>
      </w:r>
    </w:p>
    <w:p w14:paraId="33FFDD00" w14:textId="77777777" w:rsidR="00AB0825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05C2BD6" w14:textId="6FF874D8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A class defines what kinds of operations can be implemented on an object &amp; how a function will return a value</w:t>
      </w:r>
      <w:r w:rsidR="00EC1476">
        <w:rPr>
          <w:rFonts w:ascii="Cambria" w:eastAsia="Cambria" w:hAnsi="Cambria" w:cs="Times New Roman"/>
          <w:sz w:val="24"/>
          <w:szCs w:val="24"/>
        </w:rPr>
        <w:t xml:space="preserve"> </w:t>
      </w:r>
      <w:r w:rsidR="00AB0825">
        <w:rPr>
          <w:rFonts w:ascii="Cambria" w:eastAsia="Cambria" w:hAnsi="Cambria" w:cs="Times New Roman"/>
          <w:sz w:val="24"/>
          <w:szCs w:val="24"/>
        </w:rPr>
        <w:t xml:space="preserve">(for example, it wouldn’t make sense to get the mean of something that is stored as a </w:t>
      </w:r>
      <w:r w:rsidR="00A61CB2">
        <w:rPr>
          <w:rFonts w:ascii="Cambria" w:eastAsia="Cambria" w:hAnsi="Cambria" w:cs="Times New Roman"/>
          <w:sz w:val="24"/>
          <w:szCs w:val="24"/>
        </w:rPr>
        <w:t>character</w:t>
      </w:r>
      <w:r w:rsidR="00AB0825">
        <w:rPr>
          <w:rFonts w:ascii="Cambria" w:eastAsia="Cambria" w:hAnsi="Cambria" w:cs="Times New Roman"/>
          <w:sz w:val="24"/>
          <w:szCs w:val="24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t>. It is important to keep track of the classes of your objects. Class mistakes are probably the most common kind of problem in R</w:t>
      </w:r>
    </w:p>
    <w:p w14:paraId="7B0A8A34" w14:textId="39DBB6A1" w:rsidR="00986BCF" w:rsidRPr="00D655F1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5: Vectors</w:t>
      </w:r>
    </w:p>
    <w:p w14:paraId="5E64E872" w14:textId="7E1281B0" w:rsidR="00986BCF" w:rsidRPr="00A61CB2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far we have only stored one value into an object. but most of the time we are going to have to work with a lot of data. </w:t>
      </w: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ay you have a series of numbers and want to add 7 to each of them. </w:t>
      </w:r>
      <w:r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would be a pain to have to do that manually. </w:t>
      </w:r>
      <w:r>
        <w:rPr>
          <w:rFonts w:ascii="Cambria" w:eastAsia="Cambria" w:hAnsi="Cambria" w:cs="Times New Roman"/>
          <w:sz w:val="24"/>
          <w:szCs w:val="24"/>
        </w:rPr>
        <w:t>W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e can use </w:t>
      </w:r>
      <w:r>
        <w:rPr>
          <w:rFonts w:ascii="Cambria" w:eastAsia="Cambria" w:hAnsi="Cambria" w:cs="Times New Roman"/>
          <w:sz w:val="24"/>
          <w:szCs w:val="24"/>
        </w:rPr>
        <w:t>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store a series of </w:t>
      </w:r>
      <w:r w:rsidRPr="00986BCF">
        <w:rPr>
          <w:rFonts w:ascii="Cambria" w:eastAsia="Cambria" w:hAnsi="Cambria" w:cs="Times New Roman"/>
          <w:sz w:val="24"/>
          <w:szCs w:val="24"/>
        </w:rPr>
        <w:t>values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(called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)</w:t>
      </w:r>
      <w:r>
        <w:rPr>
          <w:rFonts w:ascii="Cambria" w:eastAsia="Cambria" w:hAnsi="Cambria" w:cs="Times New Roman"/>
          <w:sz w:val="24"/>
          <w:szCs w:val="24"/>
        </w:rPr>
        <w:t xml:space="preserve"> by using the </w:t>
      </w:r>
      <w:r>
        <w:rPr>
          <w:rFonts w:ascii="Cambria" w:eastAsia="Cambria" w:hAnsi="Cambria" w:cs="Times New Roman"/>
          <w:i/>
          <w:iCs/>
          <w:sz w:val="24"/>
          <w:szCs w:val="24"/>
        </w:rPr>
        <w:t>c</w:t>
      </w:r>
      <w:r>
        <w:rPr>
          <w:rFonts w:ascii="Cambria" w:eastAsia="Cambria" w:hAnsi="Cambria" w:cs="Times New Roman"/>
          <w:sz w:val="24"/>
          <w:szCs w:val="24"/>
        </w:rPr>
        <w:t xml:space="preserve"> function:</w:t>
      </w:r>
    </w:p>
    <w:p w14:paraId="4076D5D1" w14:textId="77777777" w:rsidR="00A61CB2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60364B7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my_vector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my_new_vector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DFAA75F" w14:textId="4426497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let’s say you are doing some research and want to record the biological sex of the </w:t>
      </w:r>
      <w:r w:rsidR="00A61CB2" w:rsidRPr="00986BCF">
        <w:rPr>
          <w:rFonts w:ascii="Cambria" w:eastAsia="Cambria" w:hAnsi="Cambria" w:cs="Times New Roman"/>
          <w:sz w:val="24"/>
          <w:szCs w:val="24"/>
        </w:rPr>
        <w:t>skeletons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in your study. </w:t>
      </w:r>
      <w:r w:rsidR="00A61CB2">
        <w:rPr>
          <w:rFonts w:ascii="Cambria" w:eastAsia="Cambria" w:hAnsi="Cambria" w:cs="Times New Roman"/>
          <w:sz w:val="24"/>
          <w:szCs w:val="24"/>
        </w:rPr>
        <w:t>A</w:t>
      </w:r>
      <w:r w:rsidRPr="00986BCF">
        <w:rPr>
          <w:rFonts w:ascii="Cambria" w:eastAsia="Cambria" w:hAnsi="Cambria" w:cs="Times New Roman"/>
          <w:sz w:val="24"/>
          <w:szCs w:val="24"/>
        </w:rPr>
        <w:t>fter analyzing them you decide that this is the correct designation</w:t>
      </w:r>
    </w:p>
    <w:p w14:paraId="33F39A64" w14:textId="77777777" w:rsidR="00986BCF" w:rsidRPr="00020092" w:rsidRDefault="00986BCF" w:rsidP="00020092">
      <w:pPr>
        <w:spacing w:before="180" w:after="180" w:line="240" w:lineRule="auto"/>
        <w:jc w:val="center"/>
        <w:rPr>
          <w:rFonts w:ascii="Cambria" w:eastAsia="Cambria" w:hAnsi="Cambria" w:cs="Times New Roman"/>
          <w:b/>
          <w:bCs/>
          <w:sz w:val="24"/>
          <w:szCs w:val="24"/>
        </w:rPr>
      </w:pPr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male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male</w:t>
      </w:r>
      <w:proofErr w:type="spellEnd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 female male female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female</w:t>
      </w:r>
      <w:proofErr w:type="spellEnd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female</w:t>
      </w:r>
      <w:proofErr w:type="spellEnd"/>
    </w:p>
    <w:p w14:paraId="0A96385C" w14:textId="3FFCCA2F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FE53FB8" w14:textId="77777777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2376AE9E" w14:textId="0D6B7AC7" w:rsidR="00986BCF" w:rsidRDefault="00986BCF" w:rsidP="00986BCF">
      <w:pPr>
        <w:numPr>
          <w:ilvl w:val="0"/>
          <w:numId w:val="16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object called </w:t>
      </w:r>
      <w:proofErr w:type="spellStart"/>
      <w:r w:rsidRPr="00986BCF">
        <w:rPr>
          <w:rFonts w:ascii="Cambria" w:eastAsia="Cambria" w:hAnsi="Cambria" w:cs="Times New Roman"/>
          <w:b/>
          <w:sz w:val="24"/>
          <w:szCs w:val="24"/>
        </w:rPr>
        <w:t>my_study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and make it a vector of the recorded biological sex</w:t>
      </w:r>
      <w:r w:rsidR="00A61CB2">
        <w:rPr>
          <w:rFonts w:ascii="Cambria" w:eastAsia="Cambria" w:hAnsi="Cambria" w:cs="Times New Roman"/>
          <w:sz w:val="24"/>
          <w:szCs w:val="24"/>
        </w:rPr>
        <w:t xml:space="preserve"> *** &lt; - this is harder than it might look.</w:t>
      </w:r>
      <w:r w:rsidR="00776BC3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6F51DC1D" w14:textId="68439668" w:rsidR="00776BC3" w:rsidRPr="00776BC3" w:rsidRDefault="00776BC3" w:rsidP="00776BC3">
      <w:pPr>
        <w:spacing w:before="36" w:after="36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776BC3">
        <w:rPr>
          <w:rFonts w:ascii="Cambria" w:eastAsia="Cambria" w:hAnsi="Cambria" w:cs="Times New Roman"/>
          <w:color w:val="FF0000"/>
          <w:sz w:val="24"/>
          <w:szCs w:val="24"/>
        </w:rPr>
        <w:t>“</w:t>
      </w:r>
      <w:proofErr w:type="spellStart"/>
      <w:r w:rsidRPr="00776BC3">
        <w:rPr>
          <w:rFonts w:ascii="Cambria" w:eastAsia="Cambria" w:hAnsi="Cambria" w:cs="Times New Roman"/>
          <w:color w:val="FF0000"/>
          <w:sz w:val="24"/>
          <w:szCs w:val="24"/>
        </w:rPr>
        <w:t>my_study</w:t>
      </w:r>
      <w:proofErr w:type="spellEnd"/>
      <w:r w:rsidRPr="00776BC3">
        <w:rPr>
          <w:rFonts w:ascii="Cambria" w:eastAsia="Cambria" w:hAnsi="Cambria" w:cs="Times New Roman"/>
          <w:color w:val="FF0000"/>
          <w:sz w:val="24"/>
          <w:szCs w:val="24"/>
        </w:rPr>
        <w:t xml:space="preserve"> = c(“male”, “male”, “female”, “male”, “female”, “female”, “female”)”</w:t>
      </w:r>
    </w:p>
    <w:p w14:paraId="6EAAE74B" w14:textId="01F7ADAF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C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ongrats! you now have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!</w:t>
      </w:r>
    </w:p>
    <w:p w14:paraId="2D7825FA" w14:textId="5701B16B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L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et</w:t>
      </w:r>
      <w:r>
        <w:rPr>
          <w:rFonts w:ascii="Cambria" w:eastAsia="Cambria" w:hAnsi="Cambria" w:cs="Times New Roman"/>
          <w:sz w:val="24"/>
          <w:szCs w:val="24"/>
        </w:rPr>
        <w:t>’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s say you want to figure out how what the sex of the 5th skeleton is. you could print the object and count, but that takes time and an get difficult. R makes things easier for people like me who are lazy and what the computer to do it all.</w:t>
      </w:r>
    </w:p>
    <w:p w14:paraId="7555B9D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to get an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element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from a list we use square brackets</w:t>
      </w:r>
    </w:p>
    <w:p w14:paraId="74C84F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39F5B16" w14:textId="68F10B1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</w:t>
      </w:r>
      <w:r w:rsidR="00E45196">
        <w:rPr>
          <w:rFonts w:ascii="Consolas" w:eastAsia="Cambria" w:hAnsi="Consolas" w:cs="Times New Roman"/>
          <w:szCs w:val="24"/>
        </w:rPr>
        <w:t>“male”</w:t>
      </w:r>
      <w:r w:rsidRPr="00986BCF">
        <w:rPr>
          <w:rFonts w:ascii="Consolas" w:eastAsia="Cambria" w:hAnsi="Consolas" w:cs="Times New Roman"/>
          <w:szCs w:val="24"/>
        </w:rPr>
        <w:t xml:space="preserve">] </w:t>
      </w:r>
    </w:p>
    <w:p w14:paraId="537636A1" w14:textId="27D72D17" w:rsidR="00986BCF" w:rsidRPr="00020092" w:rsidRDefault="00020092" w:rsidP="00020092">
      <w:pPr>
        <w:spacing w:before="36" w:after="36" w:line="240" w:lineRule="auto"/>
        <w:ind w:left="144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b. </w:t>
      </w:r>
      <w:r w:rsidR="00986BCF" w:rsidRPr="00020092">
        <w:rPr>
          <w:rFonts w:ascii="Cambria" w:eastAsia="Cambria" w:hAnsi="Cambria" w:cs="Times New Roman"/>
          <w:sz w:val="24"/>
          <w:szCs w:val="24"/>
        </w:rPr>
        <w:t>how would you get the sex of the third skeleton?</w:t>
      </w:r>
      <w:r w:rsidR="005F6819">
        <w:rPr>
          <w:rFonts w:ascii="Cambria" w:eastAsia="Cambria" w:hAnsi="Cambria" w:cs="Times New Roman"/>
          <w:sz w:val="24"/>
          <w:szCs w:val="24"/>
        </w:rPr>
        <w:t xml:space="preserve"> </w:t>
      </w:r>
      <w:r w:rsidR="00776BC3" w:rsidRPr="00776BC3">
        <w:rPr>
          <w:rFonts w:ascii="Cambria" w:eastAsia="Cambria" w:hAnsi="Cambria" w:cs="Times New Roman"/>
          <w:color w:val="FF0000"/>
          <w:sz w:val="24"/>
          <w:szCs w:val="24"/>
        </w:rPr>
        <w:t>“</w:t>
      </w:r>
      <w:proofErr w:type="spellStart"/>
      <w:r w:rsidR="00776BC3" w:rsidRPr="00776BC3">
        <w:rPr>
          <w:rFonts w:ascii="Cambria" w:eastAsia="Cambria" w:hAnsi="Cambria" w:cs="Times New Roman"/>
          <w:color w:val="FF0000"/>
          <w:sz w:val="24"/>
          <w:szCs w:val="24"/>
        </w:rPr>
        <w:t>my_study</w:t>
      </w:r>
      <w:proofErr w:type="spellEnd"/>
      <w:r w:rsidR="00776BC3" w:rsidRPr="00776BC3">
        <w:rPr>
          <w:rFonts w:ascii="Cambria" w:eastAsia="Cambria" w:hAnsi="Cambria" w:cs="Times New Roman"/>
          <w:color w:val="FF0000"/>
          <w:sz w:val="24"/>
          <w:szCs w:val="24"/>
        </w:rPr>
        <w:t>[3]”</w:t>
      </w:r>
    </w:p>
    <w:p w14:paraId="791A9DF2" w14:textId="173D0FD7" w:rsidR="00986BCF" w:rsidRPr="00986BCF" w:rsidRDefault="00986BCF" w:rsidP="00020092">
      <w:pPr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can you figure out how, in one line of code, to get the sex of the 1st and 4th skeleton?</w:t>
      </w:r>
      <w:r w:rsidR="00FB3FC2">
        <w:rPr>
          <w:rFonts w:ascii="Cambria" w:eastAsia="Cambria" w:hAnsi="Cambria" w:cs="Times New Roman"/>
          <w:sz w:val="24"/>
          <w:szCs w:val="24"/>
        </w:rPr>
        <w:t xml:space="preserve"> </w:t>
      </w:r>
      <w:r w:rsidR="00FB3FC2">
        <w:rPr>
          <w:rFonts w:ascii="Cambria" w:eastAsia="Cambria" w:hAnsi="Cambria" w:cs="Times New Roman"/>
          <w:color w:val="FF0000"/>
          <w:sz w:val="24"/>
          <w:szCs w:val="24"/>
        </w:rPr>
        <w:t>I have genuinely no idea</w:t>
      </w:r>
      <w:r w:rsidR="00E27E05">
        <w:rPr>
          <w:rFonts w:ascii="Cambria" w:eastAsia="Cambria" w:hAnsi="Cambria" w:cs="Times New Roman"/>
          <w:color w:val="FF0000"/>
          <w:sz w:val="24"/>
          <w:szCs w:val="24"/>
        </w:rPr>
        <w:t xml:space="preserve"> – I only know how to get 1-4 using “</w:t>
      </w:r>
      <w:proofErr w:type="spellStart"/>
      <w:r w:rsidR="00E27E05">
        <w:rPr>
          <w:rFonts w:ascii="Cambria" w:eastAsia="Cambria" w:hAnsi="Cambria" w:cs="Times New Roman"/>
          <w:color w:val="FF0000"/>
          <w:sz w:val="24"/>
          <w:szCs w:val="24"/>
        </w:rPr>
        <w:t>my_study</w:t>
      </w:r>
      <w:proofErr w:type="spellEnd"/>
      <w:r w:rsidR="00E27E05">
        <w:rPr>
          <w:rFonts w:ascii="Cambria" w:eastAsia="Cambria" w:hAnsi="Cambria" w:cs="Times New Roman"/>
          <w:color w:val="FF0000"/>
          <w:sz w:val="24"/>
          <w:szCs w:val="24"/>
        </w:rPr>
        <w:t>[1:4]”</w:t>
      </w:r>
    </w:p>
    <w:p w14:paraId="0D2A367E" w14:textId="0E30560C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Ok, but it is </w:t>
      </w:r>
      <w:r w:rsidR="00D54636" w:rsidRPr="00986BCF">
        <w:rPr>
          <w:rFonts w:ascii="Cambria" w:eastAsia="Cambria" w:hAnsi="Cambria" w:cs="Times New Roman"/>
          <w:sz w:val="24"/>
          <w:szCs w:val="24"/>
        </w:rPr>
        <w:t>kind of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confusin</w:t>
      </w:r>
      <w:r w:rsidR="00E45196">
        <w:rPr>
          <w:rFonts w:ascii="Cambria" w:eastAsia="Cambria" w:hAnsi="Cambria" w:cs="Times New Roman"/>
          <w:sz w:val="24"/>
          <w:szCs w:val="24"/>
        </w:rPr>
        <w:t>g.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. </w:t>
      </w:r>
      <w:r w:rsidR="00E45196">
        <w:rPr>
          <w:rFonts w:ascii="Cambria" w:eastAsia="Cambria" w:hAnsi="Cambria" w:cs="Times New Roman"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ou know that they are skeletons 1-7, but maybe someone else doesn’t. We can assign names to objects using a special function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names</w:t>
      </w:r>
    </w:p>
    <w:p w14:paraId="277930B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names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"one"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"three"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"four"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"five"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"six"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"seven"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6F4E3451" w14:textId="0DA3FB7C" w:rsidR="00986BCF" w:rsidRPr="00020092" w:rsidRDefault="00986BCF" w:rsidP="00020092">
      <w:pPr>
        <w:pStyle w:val="ListParagraph"/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020092">
        <w:rPr>
          <w:rFonts w:ascii="Cambria" w:eastAsia="Cambria" w:hAnsi="Cambria" w:cs="Times New Roman"/>
          <w:sz w:val="24"/>
          <w:szCs w:val="24"/>
        </w:rPr>
        <w:t xml:space="preserve">print </w:t>
      </w:r>
      <w:proofErr w:type="spellStart"/>
      <w:r w:rsidRPr="00020092">
        <w:rPr>
          <w:rFonts w:ascii="Cambria" w:eastAsia="Cambria" w:hAnsi="Cambria" w:cs="Times New Roman"/>
          <w:sz w:val="24"/>
          <w:szCs w:val="24"/>
        </w:rPr>
        <w:t>my_study</w:t>
      </w:r>
      <w:proofErr w:type="spellEnd"/>
      <w:r w:rsidRPr="00020092">
        <w:rPr>
          <w:rFonts w:ascii="Cambria" w:eastAsia="Cambria" w:hAnsi="Cambria" w:cs="Times New Roman"/>
          <w:sz w:val="24"/>
          <w:szCs w:val="24"/>
        </w:rPr>
        <w:t xml:space="preserve"> now and see how it differs.</w:t>
      </w:r>
    </w:p>
    <w:p w14:paraId="2639F9D8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Note: now that they have names we can also get the values that way</w:t>
      </w:r>
    </w:p>
    <w:p w14:paraId="1932950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48C2B46" w14:textId="04133045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 xml:space="preserve">##   </w:t>
      </w:r>
      <w:r w:rsidR="00E45196">
        <w:rPr>
          <w:rFonts w:ascii="Consolas" w:eastAsia="Cambria" w:hAnsi="Consolas" w:cs="Times New Roman"/>
          <w:szCs w:val="24"/>
        </w:rPr>
        <w:t>“male”</w:t>
      </w:r>
    </w:p>
    <w:p w14:paraId="5064EE5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B17D472" w14:textId="097156FF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 xml:space="preserve">##  </w:t>
      </w:r>
      <w:r w:rsidR="00E45196">
        <w:rPr>
          <w:rFonts w:ascii="Consolas" w:eastAsia="Cambria" w:hAnsi="Consolas" w:cs="Times New Roman"/>
          <w:szCs w:val="24"/>
        </w:rPr>
        <w:t>“male”</w:t>
      </w:r>
    </w:p>
    <w:p w14:paraId="6C3E01A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#these are the same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==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'==' asks R to tell you if the value on the left and the value on the right are the same....</w:t>
      </w:r>
    </w:p>
    <w:p w14:paraId="21D1BD75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TRUE</w:t>
      </w:r>
    </w:p>
    <w:p w14:paraId="065DF312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be fair, most of the time there are easier ways to name things, but having a basic understanding of how R works helps a lot</w:t>
      </w:r>
    </w:p>
    <w:p w14:paraId="1ACD8A49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D42AA8A" w14:textId="35BFD14F" w:rsidR="00986BCF" w:rsidRPr="00D655F1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6: matrices</w:t>
      </w:r>
    </w:p>
    <w:p w14:paraId="61956864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vector is simply a list of numbers a matrix is a </w:t>
      </w:r>
      <w:r w:rsidRPr="00986BCF">
        <w:rPr>
          <w:rFonts w:ascii="Cambria" w:eastAsia="Cambria" w:hAnsi="Cambria" w:cs="Times New Roman"/>
          <w:b/>
          <w:sz w:val="24"/>
          <w:szCs w:val="24"/>
        </w:rPr>
        <w:t>rectangular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array of numbers</w:t>
      </w:r>
    </w:p>
    <w:p w14:paraId="3BD2B2A0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cx1980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cx1988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(cx1980, cx1988)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</w:t>
      </w:r>
      <w:proofErr w:type="spellStart"/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cbind</w:t>
      </w:r>
      <w:proofErr w:type="spellEnd"/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binds the vectors together a columns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(chimp)</w:t>
      </w:r>
    </w:p>
    <w:p w14:paraId="1D1B65FD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"matrix"</w:t>
      </w:r>
    </w:p>
    <w:p w14:paraId="3F2467C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</w:t>
      </w:r>
    </w:p>
    <w:p w14:paraId="72AE71C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cx1980 cx1988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[1,]      7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[2,]     13     11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[3,]      8 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[4,]     13      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[5,]      5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[6,]     35     38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[7,]      9      0</w:t>
      </w:r>
    </w:p>
    <w:p w14:paraId="2950688A" w14:textId="591BDBAE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one thing you want to learn is how to read a matrix and identify elements</w:t>
      </w:r>
      <w:r w:rsidR="00E4519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et</w:t>
      </w:r>
      <w:r w:rsidR="00E45196">
        <w:rPr>
          <w:rFonts w:ascii="Cambria" w:eastAsia="Cambria" w:hAnsi="Cambria" w:cs="Times New Roman"/>
          <w:sz w:val="24"/>
          <w:szCs w:val="24"/>
        </w:rPr>
        <w:t>’s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say you want to get a vector of just the </w:t>
      </w:r>
      <w:r w:rsidR="00E45196">
        <w:rPr>
          <w:rFonts w:ascii="Cambria" w:eastAsia="Cambria" w:hAnsi="Cambria" w:cs="Times New Roman"/>
          <w:sz w:val="24"/>
          <w:szCs w:val="24"/>
        </w:rPr>
        <w:t xml:space="preserve">first observation. Or you want the data </w:t>
      </w:r>
      <w:r w:rsidRPr="00986BCF">
        <w:rPr>
          <w:rFonts w:ascii="Cambria" w:eastAsia="Cambria" w:hAnsi="Cambria" w:cs="Times New Roman"/>
          <w:sz w:val="24"/>
          <w:szCs w:val="24"/>
        </w:rPr>
        <w:t>from 1980. we can use the square brackets again but need to know a trick.</w:t>
      </w:r>
    </w:p>
    <w:p w14:paraId="0CC750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#note the comma</w:t>
      </w:r>
    </w:p>
    <w:p w14:paraId="555F549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cx1980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 7      9</w:t>
      </w:r>
    </w:p>
    <w:p w14:paraId="453DD3F1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6FF894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 7 13  8 13  5 35  9</w:t>
      </w:r>
    </w:p>
    <w:p w14:paraId="2E5D2576" w14:textId="7F5509B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#putting the number before the comma gets us the row. putting it after the comma gets column.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#one way to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remember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that Rows come first is the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mnemonic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Railway Cars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third row, second column</w:t>
      </w:r>
    </w:p>
    <w:p w14:paraId="4672E63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15</w:t>
      </w:r>
    </w:p>
    <w:p w14:paraId="40F7080D" w14:textId="347A3076" w:rsidR="00986BCF" w:rsidRPr="00986BCF" w:rsidRDefault="00986BCF" w:rsidP="00986BCF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how would you make a matrix by row rather than column (use google if need be)</w:t>
      </w:r>
      <w:r w:rsidR="00E27E05">
        <w:rPr>
          <w:rFonts w:ascii="Cambria" w:eastAsia="Cambria" w:hAnsi="Cambria" w:cs="Times New Roman"/>
          <w:sz w:val="24"/>
          <w:szCs w:val="24"/>
        </w:rPr>
        <w:t xml:space="preserve"> </w:t>
      </w:r>
      <w:r w:rsidR="00E27E05">
        <w:rPr>
          <w:rFonts w:ascii="Cambria" w:eastAsia="Cambria" w:hAnsi="Cambria" w:cs="Times New Roman"/>
          <w:color w:val="FF0000"/>
          <w:sz w:val="24"/>
          <w:szCs w:val="24"/>
        </w:rPr>
        <w:t>putting the number before the comma when writing the code</w:t>
      </w:r>
    </w:p>
    <w:p w14:paraId="5FFCB16A" w14:textId="1345C1F5" w:rsidR="00986BCF" w:rsidRPr="00986BCF" w:rsidRDefault="00986BCF" w:rsidP="00986BCF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There are other ways to make a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matrix</w:t>
      </w:r>
      <w:r w:rsidR="00EC147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C1476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ook at the code below and figure out how it works</w:t>
      </w:r>
    </w:p>
    <w:p w14:paraId="7C2F0F6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"Black"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"Red"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"Blond"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"Blue"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"Hazel"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"Green"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matrix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nr=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proofErr w:type="spellStart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nc</w:t>
      </w:r>
      <w:proofErr w:type="spellEnd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proofErr w:type="spellStart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byrow</w:t>
      </w:r>
      <w:proofErr w:type="spellEnd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</w:p>
    <w:p w14:paraId="346F428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 Brown Blue Hazel Green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Black    32   11    10     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Brown    38   50    25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Red      10   10     7     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Blond     3   30     5     8</w:t>
      </w:r>
    </w:p>
    <w:p w14:paraId="2A896D31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1E886E1B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2B5819F9" w14:textId="3C7C271B" w:rsidR="00986BCF" w:rsidRPr="00D54636" w:rsidRDefault="00986BCF" w:rsidP="00D54636">
      <w:pPr>
        <w:pStyle w:val="ListParagraph"/>
        <w:numPr>
          <w:ilvl w:val="0"/>
          <w:numId w:val="19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D54636">
        <w:rPr>
          <w:rFonts w:ascii="Cambria" w:eastAsia="Cambria" w:hAnsi="Cambria" w:cs="Times New Roman"/>
          <w:sz w:val="24"/>
          <w:szCs w:val="24"/>
        </w:rPr>
        <w:t xml:space="preserve">now, create your own matrix with 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made up</w:t>
      </w:r>
      <w:r w:rsidRPr="00D54636">
        <w:rPr>
          <w:rFonts w:ascii="Cambria" w:eastAsia="Cambria" w:hAnsi="Cambria" w:cs="Times New Roman"/>
          <w:sz w:val="24"/>
          <w:szCs w:val="24"/>
        </w:rPr>
        <w:t xml:space="preserve"> data…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give the code you used to make this</w:t>
      </w:r>
    </w:p>
    <w:p w14:paraId="70D42D35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&gt; stones = c(7, 8, 4, 11, 2)</w:t>
      </w:r>
    </w:p>
    <w:p w14:paraId="16D73601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&gt; colors = c("black", "pink", "blue", "green", "yellow")</w:t>
      </w:r>
    </w:p>
    <w:p w14:paraId="593F7FA1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&gt; collection =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cbind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(stones, colors)</w:t>
      </w:r>
    </w:p>
    <w:p w14:paraId="74103753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&gt; class(crystals)</w:t>
      </w:r>
    </w:p>
    <w:p w14:paraId="2D276450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Error: object 'crystals' not found</w:t>
      </w:r>
    </w:p>
    <w:p w14:paraId="5ACA95CC" w14:textId="5B401FF6" w:rsidR="00E45196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&gt; class(collection)</w:t>
      </w:r>
    </w:p>
    <w:p w14:paraId="65F164BA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[1] "matrix" "array" </w:t>
      </w:r>
    </w:p>
    <w:p w14:paraId="78B21187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&gt; collection</w:t>
      </w:r>
    </w:p>
    <w:p w14:paraId="62575FB4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    stones colors  </w:t>
      </w:r>
    </w:p>
    <w:p w14:paraId="4CFF5960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[1,] "7"    "black" </w:t>
      </w:r>
    </w:p>
    <w:p w14:paraId="7B14A1AC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[2,] "8"    "pink"  </w:t>
      </w:r>
    </w:p>
    <w:p w14:paraId="618B2F9B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[3,] "4"    "blue"  </w:t>
      </w:r>
    </w:p>
    <w:p w14:paraId="33AE2B58" w14:textId="77777777" w:rsidR="00DF124C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[4,] "11"   "green" </w:t>
      </w:r>
    </w:p>
    <w:p w14:paraId="6F875C58" w14:textId="3BC1A73C" w:rsidR="00E45196" w:rsidRPr="00DF124C" w:rsidRDefault="00DF124C" w:rsidP="00DF124C">
      <w:pPr>
        <w:spacing w:before="180" w:after="180" w:line="240" w:lineRule="auto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[5,] "2"    "yellow"</w:t>
      </w:r>
    </w:p>
    <w:p w14:paraId="78D92D86" w14:textId="77777777" w:rsidR="00E45196" w:rsidRPr="00986BCF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78972DD1" w14:textId="6BE149F8" w:rsidR="00796069" w:rsidRPr="00D655F1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7: data frame </w:t>
      </w:r>
    </w:p>
    <w:p w14:paraId="45CDBFBD" w14:textId="762E91E4" w:rsidR="00D54636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dataframe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stores data! it can hold different kinds of classes so it is different from a matrix. You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can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think of it as a list of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variables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that are all the same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length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In other words, it is shaped like a rectangle. You can’t have one column that has 4 entries and another that has 5. </w:t>
      </w:r>
    </w:p>
    <w:p w14:paraId="6DE932A1" w14:textId="2760C0B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 Data frames are probably the most common way we will work with R</w:t>
      </w:r>
    </w:p>
    <w:p w14:paraId="26484E2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"humerus"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"radius"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"ulna"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"femur"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"tibia"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"fibula"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14.4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11.1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injury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sample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proofErr w:type="spellStart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yes"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</w:t>
      </w:r>
      <w:proofErr w:type="spellEnd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replace=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sample_letter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LETTERS[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: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data.frame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(bone,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injury,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sample_letter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</w:p>
    <w:p w14:paraId="3EEA741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     bone </w:t>
      </w:r>
      <w:proofErr w:type="spellStart"/>
      <w:r w:rsidRPr="00986BCF">
        <w:rPr>
          <w:rFonts w:ascii="Consolas" w:eastAsia="Cambria" w:hAnsi="Consolas" w:cs="Times New Roman"/>
          <w:szCs w:val="24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</w:rPr>
        <w:t xml:space="preserve"> injury </w:t>
      </w:r>
      <w:proofErr w:type="spellStart"/>
      <w:r w:rsidRPr="00986BCF">
        <w:rPr>
          <w:rFonts w:ascii="Consolas" w:eastAsia="Cambria" w:hAnsi="Consolas" w:cs="Times New Roman"/>
          <w:szCs w:val="24"/>
        </w:rPr>
        <w:t>sample_letter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1 humerus        14.4    yes             A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2  radius        10.4     no             B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3    ulna        11.1     no             C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4   femur        19.9     no             D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5   tibia        16.9    yes             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6  fibula        15.9    yes             F</w:t>
      </w:r>
    </w:p>
    <w:p w14:paraId="4374C5B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If you use the function View you can see a spreadsheet of the data frame you just made</w:t>
      </w:r>
    </w:p>
    <w:p w14:paraId="71D0CC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View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72398360" w14:textId="37C16522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you can view a </w:t>
      </w:r>
      <w:r w:rsidR="00EC1476" w:rsidRPr="00986BCF">
        <w:rPr>
          <w:rFonts w:ascii="Cambria" w:eastAsia="Cambria" w:hAnsi="Cambria" w:cs="Times New Roman"/>
          <w:sz w:val="24"/>
          <w:szCs w:val="24"/>
        </w:rPr>
        <w:t>specific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column/vector using the $</w:t>
      </w:r>
    </w:p>
    <w:p w14:paraId="2371F41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$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</w:t>
      </w:r>
      <w:proofErr w:type="spellEnd"/>
    </w:p>
    <w:p w14:paraId="65ADAD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[1] humerus radius  ulna    femur   tibia   fibula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Levels: femur fibula humerus radius tibia ulna</w:t>
      </w:r>
    </w:p>
    <w:p w14:paraId="52E07332" w14:textId="00E48F32" w:rsidR="00986BCF" w:rsidRPr="00DF124C" w:rsidRDefault="00986BCF" w:rsidP="00986BCF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run the code below. it should show an error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on step 4</w:t>
      </w:r>
      <w:r w:rsidRPr="00986BCF">
        <w:rPr>
          <w:rFonts w:ascii="Cambria" w:eastAsia="Cambria" w:hAnsi="Cambria" w:cs="Times New Roman"/>
          <w:sz w:val="24"/>
          <w:szCs w:val="24"/>
        </w:rPr>
        <w:t>. Why? rewrite the code so it works!</w:t>
      </w:r>
      <w:r w:rsidR="00DF124C">
        <w:rPr>
          <w:rFonts w:ascii="Cambria" w:eastAsia="Cambria" w:hAnsi="Cambria" w:cs="Times New Roman"/>
          <w:sz w:val="24"/>
          <w:szCs w:val="24"/>
        </w:rPr>
        <w:t xml:space="preserve"> </w:t>
      </w:r>
      <w:r w:rsidR="00DF124C">
        <w:rPr>
          <w:rFonts w:ascii="Cambria" w:eastAsia="Cambria" w:hAnsi="Cambria" w:cs="Times New Roman"/>
          <w:color w:val="FF0000"/>
          <w:sz w:val="24"/>
          <w:szCs w:val="24"/>
        </w:rPr>
        <w:t>There are only 5 objects in num and 6 in food and quantity</w:t>
      </w:r>
    </w:p>
    <w:p w14:paraId="5B562AB5" w14:textId="1A34BEFB" w:rsidR="00DF124C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>
        <w:rPr>
          <w:rFonts w:ascii="Cambria" w:eastAsia="Cambria" w:hAnsi="Cambria" w:cs="Times New Roman"/>
          <w:color w:val="FF0000"/>
          <w:sz w:val="24"/>
          <w:szCs w:val="24"/>
        </w:rPr>
        <w:t xml:space="preserve">To make it work, combine coffee and tea into one object, then combing the last two numbers in quantity? </w:t>
      </w:r>
    </w:p>
    <w:p w14:paraId="774E4149" w14:textId="77777777" w:rsidR="00DF124C" w:rsidRPr="00366708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366708">
        <w:rPr>
          <w:rFonts w:ascii="Cambria" w:eastAsia="Cambria" w:hAnsi="Cambria" w:cs="Times New Roman"/>
          <w:color w:val="FF0000"/>
          <w:sz w:val="24"/>
          <w:szCs w:val="24"/>
        </w:rPr>
        <w:t>num &lt;- c(1,2,3,4,5)</w:t>
      </w:r>
    </w:p>
    <w:p w14:paraId="102B7E4A" w14:textId="44093C99" w:rsidR="00DF124C" w:rsidRPr="00366708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366708">
        <w:rPr>
          <w:rFonts w:ascii="Cambria" w:eastAsia="Cambria" w:hAnsi="Cambria" w:cs="Times New Roman"/>
          <w:color w:val="FF0000"/>
          <w:sz w:val="24"/>
          <w:szCs w:val="24"/>
        </w:rPr>
        <w:t>food &lt;- c("bread", "butter", "milk", "</w:t>
      </w:r>
      <w:r w:rsidR="00366708" w:rsidRPr="00366708">
        <w:rPr>
          <w:rFonts w:ascii="Cambria" w:eastAsia="Cambria" w:hAnsi="Cambria" w:cs="Times New Roman"/>
          <w:color w:val="FF0000"/>
          <w:sz w:val="24"/>
          <w:szCs w:val="24"/>
        </w:rPr>
        <w:t>cheese”, “coffee</w:t>
      </w:r>
      <w:r w:rsidRPr="00366708">
        <w:rPr>
          <w:rFonts w:ascii="Cambria" w:eastAsia="Cambria" w:hAnsi="Cambria" w:cs="Times New Roman"/>
          <w:color w:val="FF0000"/>
          <w:sz w:val="24"/>
          <w:szCs w:val="24"/>
        </w:rPr>
        <w:t xml:space="preserve"> and tea")</w:t>
      </w:r>
    </w:p>
    <w:p w14:paraId="6F989E98" w14:textId="77777777" w:rsidR="00DF124C" w:rsidRPr="00366708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366708">
        <w:rPr>
          <w:rFonts w:ascii="Cambria" w:eastAsia="Cambria" w:hAnsi="Cambria" w:cs="Times New Roman"/>
          <w:color w:val="FF0000"/>
          <w:sz w:val="24"/>
          <w:szCs w:val="24"/>
        </w:rPr>
        <w:t>quantity &lt;-  c(1,1,3,5,8)</w:t>
      </w:r>
    </w:p>
    <w:p w14:paraId="4FE37188" w14:textId="4D091285" w:rsidR="00DF124C" w:rsidRPr="00366708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 w:rsidRPr="00366708">
        <w:rPr>
          <w:rFonts w:ascii="Cambria" w:eastAsia="Cambria" w:hAnsi="Cambria" w:cs="Times New Roman"/>
          <w:color w:val="FF0000"/>
          <w:sz w:val="24"/>
          <w:szCs w:val="24"/>
        </w:rPr>
        <w:t xml:space="preserve">shopping &lt;- </w:t>
      </w:r>
      <w:proofErr w:type="spellStart"/>
      <w:r w:rsidRPr="00366708">
        <w:rPr>
          <w:rFonts w:ascii="Cambria" w:eastAsia="Cambria" w:hAnsi="Cambria" w:cs="Times New Roman"/>
          <w:color w:val="FF0000"/>
          <w:sz w:val="24"/>
          <w:szCs w:val="24"/>
        </w:rPr>
        <w:t>data.frame</w:t>
      </w:r>
      <w:proofErr w:type="spellEnd"/>
      <w:r w:rsidRPr="00366708">
        <w:rPr>
          <w:rFonts w:ascii="Cambria" w:eastAsia="Cambria" w:hAnsi="Cambria" w:cs="Times New Roman"/>
          <w:color w:val="FF0000"/>
          <w:sz w:val="24"/>
          <w:szCs w:val="24"/>
        </w:rPr>
        <w:t>(num, food, quantity)</w:t>
      </w:r>
    </w:p>
    <w:p w14:paraId="07B017AA" w14:textId="77777777" w:rsidR="00986BCF" w:rsidRPr="00986BCF" w:rsidRDefault="00986BCF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098887B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num &lt;- c(1,2,3,4,5)</w:t>
      </w:r>
    </w:p>
    <w:p w14:paraId="55CB185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food &lt;- c("bread", "butter", "milk", "</w:t>
      </w:r>
      <w:proofErr w:type="spellStart"/>
      <w:r w:rsidRPr="00986BCF">
        <w:rPr>
          <w:rFonts w:ascii="Consolas" w:eastAsia="Cambria" w:hAnsi="Consolas" w:cs="Times New Roman"/>
          <w:szCs w:val="24"/>
        </w:rPr>
        <w:t>cheese","coffee</w:t>
      </w:r>
      <w:proofErr w:type="spellEnd"/>
      <w:r w:rsidRPr="00986BCF">
        <w:rPr>
          <w:rFonts w:ascii="Consolas" w:eastAsia="Cambria" w:hAnsi="Consolas" w:cs="Times New Roman"/>
          <w:szCs w:val="24"/>
        </w:rPr>
        <w:t>", "tea")</w:t>
      </w:r>
    </w:p>
    <w:p w14:paraId="6B72EA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quantity &lt;-  c(1,1,3,5,7,1)</w:t>
      </w:r>
    </w:p>
    <w:p w14:paraId="32A493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shopping &lt;- </w:t>
      </w:r>
      <w:proofErr w:type="spellStart"/>
      <w:r w:rsidRPr="00986BCF">
        <w:rPr>
          <w:rFonts w:ascii="Consolas" w:eastAsia="Cambria" w:hAnsi="Consolas" w:cs="Times New Roman"/>
          <w:szCs w:val="24"/>
        </w:rPr>
        <w:t>data.frame</w:t>
      </w:r>
      <w:proofErr w:type="spellEnd"/>
      <w:r w:rsidRPr="00986BCF">
        <w:rPr>
          <w:rFonts w:ascii="Consolas" w:eastAsia="Cambria" w:hAnsi="Consolas" w:cs="Times New Roman"/>
          <w:szCs w:val="24"/>
        </w:rPr>
        <w:t>(num, food, quantity)</w:t>
      </w:r>
    </w:p>
    <w:p w14:paraId="6EB5C82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</w:p>
    <w:p w14:paraId="4ECD301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30BA3EEA" w14:textId="77777777" w:rsidR="00986BCF" w:rsidRPr="00986BCF" w:rsidRDefault="00986BCF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17A425A1" w14:textId="736773EB" w:rsidR="00986BCF" w:rsidRDefault="00986BCF" w:rsidP="00986BCF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what is the class type of the different vectors in the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my_sample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dataframe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>?</w:t>
      </w:r>
      <w:r w:rsidR="00DF124C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62D70610" w14:textId="260A6D0C" w:rsidR="00DF124C" w:rsidRPr="00DF124C" w:rsidRDefault="00DF124C" w:rsidP="00DF124C">
      <w:pPr>
        <w:spacing w:after="200" w:line="240" w:lineRule="auto"/>
        <w:ind w:left="1200"/>
        <w:rPr>
          <w:rFonts w:ascii="Cambria" w:eastAsia="Cambria" w:hAnsi="Cambria" w:cs="Times New Roman"/>
          <w:color w:val="FF0000"/>
          <w:sz w:val="24"/>
          <w:szCs w:val="24"/>
        </w:rPr>
      </w:pPr>
      <w:r>
        <w:rPr>
          <w:rFonts w:ascii="Cambria" w:eastAsia="Cambria" w:hAnsi="Cambria" w:cs="Times New Roman"/>
          <w:color w:val="FF0000"/>
          <w:sz w:val="24"/>
          <w:szCs w:val="24"/>
        </w:rPr>
        <w:t>Num is numeric, food is characters, and quantity is numeric</w:t>
      </w:r>
    </w:p>
    <w:p w14:paraId="0F44506E" w14:textId="786005E1" w:rsidR="00986BCF" w:rsidRPr="00D67C08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7C08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7C08">
        <w:rPr>
          <w:rFonts w:ascii="Cambria" w:eastAsia="Cambria" w:hAnsi="Cambria" w:cs="Times New Roman"/>
          <w:sz w:val="24"/>
          <w:szCs w:val="24"/>
          <w:u w:val="single"/>
        </w:rPr>
        <w:t>8: comparing values</w:t>
      </w:r>
    </w:p>
    <w:p w14:paraId="4ACE559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often times we are going to want to compare things.</w:t>
      </w:r>
    </w:p>
    <w:p w14:paraId="179F91D4" w14:textId="77777777" w:rsidR="00D54636" w:rsidRDefault="00D54636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8B75714" w14:textId="73DA4540" w:rsidR="00986BCF" w:rsidRPr="00986BCF" w:rsidRDefault="00986BCF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run the code below</w:t>
      </w:r>
    </w:p>
    <w:p w14:paraId="5C947B72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sqrt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5568E4AB" w14:textId="0A4EE1A1" w:rsidR="00796069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figure out how to have R evaluate the following: </w:t>
      </w:r>
    </w:p>
    <w:p w14:paraId="0F32873A" w14:textId="207A7638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0C9593D7" w14:textId="77777777" w:rsidR="00D655F1" w:rsidRPr="00986BCF" w:rsidRDefault="00D655F1" w:rsidP="00D655F1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1515F406" w14:textId="063F4E12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45A2AB61" w14:textId="77777777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64D6634" w14:textId="7E108CA8" w:rsid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is </w:t>
      </w:r>
      <w:r w:rsidR="00796069" w:rsidRPr="00796069">
        <w:rPr>
          <w:rFonts w:ascii="Cambria" w:eastAsia="Cambria" w:hAnsi="Cambria" w:cs="Times New Roman"/>
          <w:i/>
          <w:iCs/>
          <w:sz w:val="24"/>
          <w:szCs w:val="24"/>
        </w:rPr>
        <w:t>a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bigger than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? </w:t>
      </w:r>
      <w:r w:rsid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</w:p>
    <w:p w14:paraId="1A15B44C" w14:textId="146CFFE4" w:rsid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d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(careful with this one..) </w:t>
      </w:r>
      <w:r w:rsidR="00DF124C">
        <w:rPr>
          <w:rFonts w:ascii="Cambria" w:eastAsia="Cambria" w:hAnsi="Cambria" w:cs="Times New Roman"/>
          <w:color w:val="FF0000"/>
          <w:sz w:val="24"/>
          <w:szCs w:val="24"/>
        </w:rPr>
        <w:t>TRUE</w:t>
      </w:r>
    </w:p>
    <w:p w14:paraId="4750B4CE" w14:textId="4346F41B" w:rsidR="00986BCF" w:rsidRP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 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less than or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>?</w:t>
      </w:r>
      <w:r w:rsidR="00DF124C">
        <w:rPr>
          <w:rFonts w:ascii="Cambria" w:eastAsia="Cambria" w:hAnsi="Cambria" w:cs="Times New Roman"/>
          <w:sz w:val="24"/>
          <w:szCs w:val="24"/>
        </w:rPr>
        <w:t xml:space="preserve"> </w:t>
      </w:r>
      <w:r w:rsidR="00DF124C">
        <w:rPr>
          <w:rFonts w:ascii="Cambria" w:eastAsia="Cambria" w:hAnsi="Cambria" w:cs="Times New Roman"/>
          <w:color w:val="FF0000"/>
          <w:sz w:val="24"/>
          <w:szCs w:val="24"/>
        </w:rPr>
        <w:t>TRUE</w:t>
      </w:r>
    </w:p>
    <w:p w14:paraId="7E352E5B" w14:textId="140F80CF" w:rsidR="00986BCF" w:rsidRDefault="00986BCF" w:rsidP="00986BCF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vector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the values of 1,5,7,9,11,14,6,8. then write a single line of code that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evaluates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if 3 is greater than each of the values in the vector</w:t>
      </w:r>
    </w:p>
    <w:p w14:paraId="4B0233AE" w14:textId="77777777" w:rsidR="00DF124C" w:rsidRPr="00DF124C" w:rsidRDefault="00DF124C" w:rsidP="00DF124C">
      <w:pPr>
        <w:spacing w:after="200" w:line="240" w:lineRule="auto"/>
        <w:ind w:left="480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3 &gt; temp</w:t>
      </w:r>
    </w:p>
    <w:p w14:paraId="31CD463D" w14:textId="2E8574BA" w:rsidR="00DF124C" w:rsidRPr="00DF124C" w:rsidRDefault="00DF124C" w:rsidP="00DF124C">
      <w:pPr>
        <w:spacing w:after="200" w:line="240" w:lineRule="auto"/>
        <w:ind w:left="480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[1]  TRUE FALSE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 xml:space="preserve"> </w:t>
      </w:r>
      <w:proofErr w:type="spellStart"/>
      <w:r w:rsidRPr="00DF124C">
        <w:rPr>
          <w:rFonts w:ascii="Cambria" w:eastAsia="Cambria" w:hAnsi="Cambria" w:cs="Times New Roman"/>
          <w:color w:val="FF0000"/>
          <w:sz w:val="24"/>
          <w:szCs w:val="24"/>
        </w:rPr>
        <w:t>FALSE</w:t>
      </w:r>
      <w:proofErr w:type="spellEnd"/>
    </w:p>
    <w:p w14:paraId="59404BFF" w14:textId="50DBC73B" w:rsidR="00986BCF" w:rsidRDefault="00986BCF" w:rsidP="00986BCF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ask R if the 5th value in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is larger than 5?</w:t>
      </w:r>
    </w:p>
    <w:p w14:paraId="1FA1AEE8" w14:textId="77777777" w:rsidR="00DF124C" w:rsidRPr="00DF124C" w:rsidRDefault="00DF124C" w:rsidP="00DF124C">
      <w:pPr>
        <w:spacing w:after="200" w:line="240" w:lineRule="auto"/>
        <w:ind w:left="480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temp[5] &gt; 5</w:t>
      </w:r>
    </w:p>
    <w:p w14:paraId="1A76FD19" w14:textId="18BFC9C8" w:rsidR="00DF124C" w:rsidRPr="00DF124C" w:rsidRDefault="00DF124C" w:rsidP="00DF124C">
      <w:pPr>
        <w:spacing w:after="200" w:line="240" w:lineRule="auto"/>
        <w:ind w:left="480"/>
        <w:rPr>
          <w:rFonts w:ascii="Cambria" w:eastAsia="Cambria" w:hAnsi="Cambria" w:cs="Times New Roman"/>
          <w:color w:val="FF0000"/>
          <w:sz w:val="24"/>
          <w:szCs w:val="24"/>
        </w:rPr>
      </w:pPr>
      <w:r w:rsidRPr="00DF124C">
        <w:rPr>
          <w:rFonts w:ascii="Cambria" w:eastAsia="Cambria" w:hAnsi="Cambria" w:cs="Times New Roman"/>
          <w:color w:val="FF0000"/>
          <w:sz w:val="24"/>
          <w:szCs w:val="24"/>
        </w:rPr>
        <w:t>[1] TRUE</w:t>
      </w:r>
    </w:p>
    <w:p w14:paraId="554908D8" w14:textId="77777777" w:rsidR="00986BCF" w:rsidRPr="00986BCF" w:rsidRDefault="00986BCF" w:rsidP="00986BCF"/>
    <w:p w14:paraId="165C6CDC" w14:textId="1FAE5DD0" w:rsidR="00986BCF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7F51AFD4" w14:textId="77777777" w:rsidR="00986BCF" w:rsidRPr="00520278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605D18F1" w14:textId="3A438775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D67C08">
        <w:rPr>
          <w:rFonts w:ascii="Cambria" w:eastAsia="Cambria" w:hAnsi="Cambria" w:cs="Times New Roman"/>
          <w:sz w:val="24"/>
          <w:szCs w:val="24"/>
          <w:u w:val="single"/>
        </w:rPr>
        <w:t>9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: </w:t>
      </w:r>
      <w:r>
        <w:rPr>
          <w:rFonts w:ascii="Cambria" w:eastAsia="Cambria" w:hAnsi="Cambria" w:cs="Times New Roman"/>
          <w:sz w:val="24"/>
          <w:szCs w:val="24"/>
          <w:u w:val="single"/>
        </w:rPr>
        <w:t>getting data into R.</w:t>
      </w:r>
      <w:r w:rsidR="00D54636">
        <w:rPr>
          <w:rFonts w:ascii="Cambria" w:eastAsia="Cambria" w:hAnsi="Cambria" w:cs="Times New Roman"/>
          <w:sz w:val="24"/>
          <w:szCs w:val="24"/>
          <w:u w:val="single"/>
        </w:rPr>
        <w:t xml:space="preserve"> (Note this doesn’t have any thing you need to do in R for the homework)</w:t>
      </w:r>
    </w:p>
    <w:p w14:paraId="0C5D025F" w14:textId="1CD303FD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to be honest, while building a </w:t>
      </w:r>
      <w:proofErr w:type="spellStart"/>
      <w:r>
        <w:rPr>
          <w:rFonts w:ascii="Cambria" w:eastAsia="Cambria" w:hAnsi="Cambria" w:cs="Times New Roman"/>
          <w:sz w:val="24"/>
          <w:szCs w:val="24"/>
        </w:rPr>
        <w:t>data</w:t>
      </w:r>
      <w:r w:rsidR="00DA49DA">
        <w:rPr>
          <w:rFonts w:ascii="Cambria" w:eastAsia="Cambria" w:hAnsi="Cambria" w:cs="Times New Roman"/>
          <w:sz w:val="24"/>
          <w:szCs w:val="24"/>
        </w:rPr>
        <w:t>table</w:t>
      </w:r>
      <w:proofErr w:type="spellEnd"/>
      <w:r w:rsidR="00DA49DA">
        <w:rPr>
          <w:rFonts w:ascii="Cambria" w:eastAsia="Cambria" w:hAnsi="Cambria" w:cs="Times New Roman"/>
          <w:sz w:val="24"/>
          <w:szCs w:val="24"/>
        </w:rPr>
        <w:t xml:space="preserve"> from scratch is totes possible, for the most part you are going to be </w:t>
      </w:r>
      <w:r w:rsidR="00DA49DA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reading in</w:t>
      </w:r>
      <w:r w:rsidR="00DA49DA">
        <w:rPr>
          <w:rFonts w:ascii="Cambria" w:eastAsia="Cambria" w:hAnsi="Cambria" w:cs="Times New Roman"/>
          <w:sz w:val="24"/>
          <w:szCs w:val="24"/>
        </w:rPr>
        <w:t xml:space="preserve"> data from outside. In the past this was not too easily and was the source of many headaches. Nowadays it is still a pain but there are a lot of functions that help you do this.</w:t>
      </w:r>
    </w:p>
    <w:p w14:paraId="664CC398" w14:textId="3696CAA3" w:rsidR="00DA49DA" w:rsidRDefault="00DA49DA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are a few ways to do this. Here we will work through </w:t>
      </w:r>
      <w:r w:rsidR="00D67C08">
        <w:rPr>
          <w:rFonts w:ascii="Cambria" w:eastAsia="Cambria" w:hAnsi="Cambria" w:cs="Times New Roman"/>
          <w:sz w:val="24"/>
          <w:szCs w:val="24"/>
        </w:rPr>
        <w:t>3</w:t>
      </w:r>
      <w:r>
        <w:rPr>
          <w:rFonts w:ascii="Cambria" w:eastAsia="Cambria" w:hAnsi="Cambria" w:cs="Times New Roman"/>
          <w:sz w:val="24"/>
          <w:szCs w:val="24"/>
        </w:rPr>
        <w:t xml:space="preserve"> different ways. I prefer to </w:t>
      </w:r>
      <w:r w:rsidR="00D67C08">
        <w:rPr>
          <w:rFonts w:ascii="Cambria" w:eastAsia="Cambria" w:hAnsi="Cambria" w:cs="Times New Roman"/>
          <w:sz w:val="24"/>
          <w:szCs w:val="24"/>
        </w:rPr>
        <w:t xml:space="preserve">third </w:t>
      </w:r>
      <w:r>
        <w:rPr>
          <w:rFonts w:ascii="Cambria" w:eastAsia="Cambria" w:hAnsi="Cambria" w:cs="Times New Roman"/>
          <w:sz w:val="24"/>
          <w:szCs w:val="24"/>
        </w:rPr>
        <w:t xml:space="preserve"> but honestly it usually doesn’t matter.</w:t>
      </w:r>
    </w:p>
    <w:p w14:paraId="4A4B0D82" w14:textId="62DC5764" w:rsidR="00DA49DA" w:rsidRDefault="00DA49DA" w:rsidP="00DA49DA">
      <w:pPr>
        <w:pStyle w:val="Subtitle"/>
        <w:rPr>
          <w:rStyle w:val="IntenseEmphasis"/>
          <w:i w:val="0"/>
          <w:iCs w:val="0"/>
        </w:rPr>
      </w:pPr>
    </w:p>
    <w:p w14:paraId="24BA6422" w14:textId="32ED12C3" w:rsidR="00DA49DA" w:rsidRPr="00DA49DA" w:rsidRDefault="00DA49DA" w:rsidP="00DA49DA">
      <w:pPr>
        <w:pStyle w:val="Heading2"/>
        <w:rPr>
          <w:u w:val="single"/>
        </w:rPr>
      </w:pPr>
      <w:r w:rsidRPr="00DA49DA">
        <w:rPr>
          <w:u w:val="single"/>
        </w:rPr>
        <w:t xml:space="preserve">First way: using </w:t>
      </w:r>
      <w:proofErr w:type="spellStart"/>
      <w:r w:rsidRPr="00DA49DA">
        <w:rPr>
          <w:u w:val="single"/>
        </w:rPr>
        <w:t>file.choose</w:t>
      </w:r>
      <w:proofErr w:type="spellEnd"/>
      <w:r w:rsidRPr="00DA49DA">
        <w:rPr>
          <w:u w:val="single"/>
        </w:rPr>
        <w:t>()</w:t>
      </w:r>
    </w:p>
    <w:p w14:paraId="4BF58CA5" w14:textId="26216C8F" w:rsidR="00DA49DA" w:rsidRDefault="00DA49DA" w:rsidP="00DA49DA"/>
    <w:p w14:paraId="4EBC3B2F" w14:textId="126678DE" w:rsidR="00DA49DA" w:rsidRDefault="00DA49DA" w:rsidP="00DA49DA">
      <w:r>
        <w:t xml:space="preserve">This lets you interact with the computer in a more ‘easy’ way then hardcoding. However, the drawback is that we </w:t>
      </w:r>
      <w:r w:rsidR="00D67C08">
        <w:t>lose</w:t>
      </w:r>
      <w:r>
        <w:t xml:space="preserve"> some reproducibility </w:t>
      </w:r>
    </w:p>
    <w:p w14:paraId="5ECC3CF8" w14:textId="77777777" w:rsidR="00DA49DA" w:rsidRDefault="00DA49DA" w:rsidP="00D67C08"/>
    <w:p w14:paraId="5FD53829" w14:textId="04A23B5E" w:rsidR="00DA49DA" w:rsidRDefault="00DA49DA" w:rsidP="00DA49DA">
      <w:pPr>
        <w:pStyle w:val="ListParagraph"/>
        <w:numPr>
          <w:ilvl w:val="0"/>
          <w:numId w:val="23"/>
        </w:numPr>
      </w:pPr>
      <w:r>
        <w:t xml:space="preserve">type the code into the Source and then run it </w:t>
      </w:r>
    </w:p>
    <w:p w14:paraId="5933A0EF" w14:textId="41E95C3A" w:rsidR="00DA49DA" w:rsidRDefault="00DA49DA" w:rsidP="00DA49DA">
      <w:pPr>
        <w:pStyle w:val="R-code"/>
      </w:pPr>
      <w:proofErr w:type="spellStart"/>
      <w:r w:rsidRPr="00DA49DA">
        <w:t>my_data</w:t>
      </w:r>
      <w:proofErr w:type="spellEnd"/>
      <w:r w:rsidRPr="00DA49DA">
        <w:t xml:space="preserve"> &lt;- read.csv(</w:t>
      </w:r>
      <w:proofErr w:type="spellStart"/>
      <w:r w:rsidRPr="00DA49DA">
        <w:t>file.choose</w:t>
      </w:r>
      <w:proofErr w:type="spellEnd"/>
      <w:r w:rsidRPr="00DA49DA">
        <w:t>(), header=T)</w:t>
      </w:r>
    </w:p>
    <w:p w14:paraId="77E64D62" w14:textId="77777777" w:rsidR="00DA49DA" w:rsidRDefault="00DA49DA" w:rsidP="00DA49DA"/>
    <w:p w14:paraId="332C1618" w14:textId="691880AD" w:rsidR="00DA49DA" w:rsidRDefault="00DA49DA" w:rsidP="00DA49DA">
      <w:pPr>
        <w:pStyle w:val="ListParagraph"/>
        <w:numPr>
          <w:ilvl w:val="0"/>
          <w:numId w:val="23"/>
        </w:numPr>
      </w:pPr>
      <w:r>
        <w:t>once you run it you should see a small window pop up that looks something like this:</w:t>
      </w:r>
    </w:p>
    <w:p w14:paraId="6C0D5346" w14:textId="28AFFBBF" w:rsidR="00DA49DA" w:rsidRDefault="00DA49DA" w:rsidP="00DA49DA">
      <w:r w:rsidRPr="00DA49DA">
        <w:rPr>
          <w:noProof/>
        </w:rPr>
        <w:drawing>
          <wp:inline distT="0" distB="0" distL="0" distR="0" wp14:anchorId="0259901A" wp14:editId="4070BF7D">
            <wp:extent cx="2095500" cy="14648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230" cy="1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B111" w14:textId="77777777" w:rsidR="00DA49DA" w:rsidRDefault="00DA49DA" w:rsidP="00DA49DA"/>
    <w:p w14:paraId="50A51B63" w14:textId="3ACDE1D8" w:rsidR="00DA49DA" w:rsidRDefault="00DA49DA" w:rsidP="00DA49DA">
      <w:pPr>
        <w:pStyle w:val="ListParagraph"/>
        <w:numPr>
          <w:ilvl w:val="0"/>
          <w:numId w:val="23"/>
        </w:numPr>
      </w:pPr>
      <w:r>
        <w:t xml:space="preserve">that’s the </w:t>
      </w:r>
      <w:r w:rsidRPr="00DA49DA">
        <w:rPr>
          <w:b/>
          <w:bCs/>
          <w:i/>
          <w:iCs/>
        </w:rPr>
        <w:t>file chooser</w:t>
      </w:r>
      <w:r>
        <w:t xml:space="preserve"> window. You can simply select the file you want and then R will read it in</w:t>
      </w:r>
    </w:p>
    <w:p w14:paraId="6EB3DCAE" w14:textId="77777777" w:rsidR="00200C07" w:rsidRDefault="00DA49DA" w:rsidP="00200C07">
      <w:pPr>
        <w:pStyle w:val="ListParagraph"/>
        <w:numPr>
          <w:ilvl w:val="0"/>
          <w:numId w:val="23"/>
        </w:numPr>
      </w:pPr>
      <w:r>
        <w:t>let’s take a second and look what is going on here with this line of code.</w:t>
      </w:r>
    </w:p>
    <w:p w14:paraId="075DF503" w14:textId="0525FB99" w:rsidR="00DA49DA" w:rsidRDefault="00DA49DA" w:rsidP="00200C07">
      <w:pPr>
        <w:pStyle w:val="ListParagraph"/>
        <w:numPr>
          <w:ilvl w:val="1"/>
          <w:numId w:val="23"/>
        </w:numPr>
      </w:pPr>
      <w:r>
        <w:t xml:space="preserve">The </w:t>
      </w:r>
      <w:r>
        <w:rPr>
          <w:b/>
          <w:bCs/>
          <w:i/>
          <w:iCs/>
        </w:rPr>
        <w:t>Function</w:t>
      </w:r>
      <w:r>
        <w:t xml:space="preserve"> read.csv is used to read in files that are </w:t>
      </w:r>
      <w:r>
        <w:rPr>
          <w:i/>
          <w:iCs/>
        </w:rPr>
        <w:t xml:space="preserve">comma-separated values  </w:t>
      </w:r>
      <w:r>
        <w:t xml:space="preserve">(we will come back to this later). </w:t>
      </w:r>
      <w:r w:rsidR="00200C07">
        <w:t xml:space="preserve"> Remember that a function is simply a collection of commands that do something for us. In this case, it lets us read that data into R. </w:t>
      </w:r>
      <w:r>
        <w:t xml:space="preserve">It takes a few </w:t>
      </w:r>
      <w:r w:rsidRPr="00200C07">
        <w:rPr>
          <w:b/>
          <w:bCs/>
          <w:i/>
          <w:iCs/>
        </w:rPr>
        <w:t>arguments</w:t>
      </w:r>
      <w:r w:rsidRPr="00200C07">
        <w:rPr>
          <w:b/>
          <w:bCs/>
        </w:rPr>
        <w:t xml:space="preserve">, </w:t>
      </w:r>
      <w:r>
        <w:t>which</w:t>
      </w:r>
      <w:r w:rsidR="00200C07">
        <w:t xml:space="preserve"> is the stuff that goes between the parentheses and is what the function works on. In this case we are using a second function called </w:t>
      </w:r>
      <w:proofErr w:type="spellStart"/>
      <w:r w:rsidR="00200C07">
        <w:t>file.choose</w:t>
      </w:r>
      <w:proofErr w:type="spellEnd"/>
      <w:r w:rsidR="00200C07">
        <w:t xml:space="preserve"> which lets us interact with a mouse click to choose a file. We are also saying </w:t>
      </w:r>
      <w:r w:rsidR="00200C07" w:rsidRPr="00200C07">
        <w:rPr>
          <w:i/>
          <w:iCs/>
        </w:rPr>
        <w:t xml:space="preserve">header = </w:t>
      </w:r>
      <w:proofErr w:type="spellStart"/>
      <w:r w:rsidR="00200C07">
        <w:rPr>
          <w:i/>
          <w:iCs/>
        </w:rPr>
        <w:t>TRUE</w:t>
      </w:r>
      <w:r w:rsidR="00200C07">
        <w:t>¸which</w:t>
      </w:r>
      <w:proofErr w:type="spellEnd"/>
      <w:r w:rsidR="00200C07">
        <w:t xml:space="preserve"> tells R that our file’s first row has names of the columns.  </w:t>
      </w:r>
    </w:p>
    <w:p w14:paraId="1D31BDC7" w14:textId="140989B2" w:rsidR="00200C07" w:rsidRDefault="00200C07" w:rsidP="00200C07">
      <w:pPr>
        <w:pStyle w:val="ListParagraph"/>
        <w:numPr>
          <w:ilvl w:val="1"/>
          <w:numId w:val="23"/>
        </w:numPr>
      </w:pPr>
      <w:r>
        <w:t xml:space="preserve">We are then using the assignment arrow to give this value to a new </w:t>
      </w:r>
      <w:r w:rsidRPr="00200C07">
        <w:rPr>
          <w:b/>
          <w:bCs/>
          <w:i/>
          <w:iCs/>
        </w:rPr>
        <w:t>object</w:t>
      </w:r>
      <w:r>
        <w:t xml:space="preserve"> called </w:t>
      </w:r>
      <w:proofErr w:type="spellStart"/>
      <w:r>
        <w:t>my_data</w:t>
      </w:r>
      <w:proofErr w:type="spellEnd"/>
    </w:p>
    <w:p w14:paraId="4CF41F85" w14:textId="4BB7FA43" w:rsidR="00200C07" w:rsidRDefault="00200C07" w:rsidP="00200C07">
      <w:pPr>
        <w:pStyle w:val="ListParagraph"/>
        <w:numPr>
          <w:ilvl w:val="0"/>
          <w:numId w:val="23"/>
        </w:numPr>
      </w:pPr>
      <w:r>
        <w:t xml:space="preserve">Now, see what happens if you run </w:t>
      </w:r>
      <w:proofErr w:type="spellStart"/>
      <w:r>
        <w:t>my_data</w:t>
      </w:r>
      <w:proofErr w:type="spellEnd"/>
      <w:r>
        <w:t xml:space="preserve"> in the console </w:t>
      </w:r>
    </w:p>
    <w:p w14:paraId="6C08B50D" w14:textId="7E14FC41" w:rsidR="00200C07" w:rsidRDefault="00200C07" w:rsidP="00200C07">
      <w:pPr>
        <w:pStyle w:val="ListParagraph"/>
        <w:numPr>
          <w:ilvl w:val="0"/>
          <w:numId w:val="23"/>
        </w:numPr>
      </w:pPr>
      <w:r>
        <w:t>You can also use the View() function to  see the data in a spreadsheet form (note that unlike many other functions, this one is capitalized.</w:t>
      </w:r>
    </w:p>
    <w:p w14:paraId="7C674280" w14:textId="77777777" w:rsidR="00200C07" w:rsidRDefault="00200C07" w:rsidP="00200C07">
      <w:pPr>
        <w:pStyle w:val="ListParagraph"/>
      </w:pPr>
    </w:p>
    <w:p w14:paraId="4BBA17C9" w14:textId="43B1356D" w:rsidR="00200C07" w:rsidRDefault="00200C07" w:rsidP="00200C07">
      <w:pPr>
        <w:pStyle w:val="R-code"/>
        <w:ind w:left="720"/>
      </w:pPr>
      <w:r>
        <w:t>View(</w:t>
      </w:r>
      <w:proofErr w:type="spellStart"/>
      <w:r w:rsidRPr="00DA49DA">
        <w:t>my</w:t>
      </w:r>
      <w:r>
        <w:t>_data</w:t>
      </w:r>
      <w:proofErr w:type="spellEnd"/>
      <w:r>
        <w:t>)</w:t>
      </w:r>
    </w:p>
    <w:p w14:paraId="3D2F4E8A" w14:textId="77777777" w:rsidR="00200C07" w:rsidRDefault="00200C07" w:rsidP="00200C07">
      <w:pPr>
        <w:pStyle w:val="ListParagraph"/>
      </w:pPr>
    </w:p>
    <w:p w14:paraId="5AE4D9C6" w14:textId="74230FC3" w:rsidR="00200C07" w:rsidRDefault="00200C07" w:rsidP="00200C07">
      <w:pPr>
        <w:pStyle w:val="ListParagraph"/>
      </w:pPr>
    </w:p>
    <w:p w14:paraId="7A8A49F0" w14:textId="3689B32C" w:rsidR="00200C07" w:rsidRPr="00DA49DA" w:rsidRDefault="00200C07" w:rsidP="00200C07">
      <w:pPr>
        <w:pStyle w:val="Heading2"/>
        <w:rPr>
          <w:u w:val="single"/>
        </w:rPr>
      </w:pPr>
      <w:bookmarkStart w:id="1" w:name="_Hlk61178969"/>
      <w:r>
        <w:rPr>
          <w:u w:val="single"/>
        </w:rPr>
        <w:t xml:space="preserve">Second </w:t>
      </w:r>
      <w:r w:rsidRPr="00DA49DA">
        <w:rPr>
          <w:u w:val="single"/>
        </w:rPr>
        <w:t xml:space="preserve">way: using </w:t>
      </w:r>
      <w:r>
        <w:rPr>
          <w:u w:val="single"/>
        </w:rPr>
        <w:t>the “Import Dataset”</w:t>
      </w:r>
      <w:bookmarkEnd w:id="1"/>
    </w:p>
    <w:p w14:paraId="7B8E9CE4" w14:textId="061E5715" w:rsidR="00200C07" w:rsidRDefault="00200C07" w:rsidP="00200C07"/>
    <w:p w14:paraId="27632159" w14:textId="2D4942B0" w:rsidR="00200C07" w:rsidRDefault="00200C07" w:rsidP="00200C07">
      <w:pPr>
        <w:ind w:left="360"/>
      </w:pPr>
      <w:r>
        <w:t xml:space="preserve">This method uses </w:t>
      </w:r>
      <w:r w:rsidR="00D67C08">
        <w:t>the icon</w:t>
      </w:r>
      <w:r>
        <w:t xml:space="preserve"> in the </w:t>
      </w:r>
      <w:r w:rsidR="00D67C08">
        <w:t>Environment</w:t>
      </w:r>
      <w:r>
        <w:t xml:space="preserve"> tab to import a </w:t>
      </w:r>
      <w:r w:rsidR="00D67C08">
        <w:t>dataset</w:t>
      </w:r>
      <w:r>
        <w:t xml:space="preserve">. It gives a lot more </w:t>
      </w:r>
      <w:r w:rsidR="00D67C08">
        <w:t xml:space="preserve">functionality </w:t>
      </w:r>
      <w:r>
        <w:t xml:space="preserve"> than the </w:t>
      </w:r>
      <w:proofErr w:type="spellStart"/>
      <w:r>
        <w:t>file.choose</w:t>
      </w:r>
      <w:proofErr w:type="spellEnd"/>
      <w:r>
        <w:t xml:space="preserve"> and while it lets you interact with a mouse click it also reproduces the code used so you have a </w:t>
      </w:r>
      <w:r w:rsidR="00D67C08">
        <w:t>record</w:t>
      </w:r>
      <w:r>
        <w:t>. To be honest I tend to forget this exists but it is really useful!</w:t>
      </w:r>
    </w:p>
    <w:p w14:paraId="6125A92D" w14:textId="077BF788" w:rsidR="00200C07" w:rsidRDefault="00200C07" w:rsidP="00200C07"/>
    <w:p w14:paraId="39D3D4C1" w14:textId="0E95BA5F" w:rsidR="00200C07" w:rsidRDefault="00200C07" w:rsidP="00200C07"/>
    <w:p w14:paraId="211B8237" w14:textId="7614C672" w:rsidR="00200C07" w:rsidRDefault="00470B4A" w:rsidP="00470B4A">
      <w:pPr>
        <w:pStyle w:val="Heading2"/>
      </w:pPr>
      <w:r>
        <w:t>Third</w:t>
      </w:r>
      <w:r w:rsidR="00200C07">
        <w:t xml:space="preserve"> </w:t>
      </w:r>
      <w:r w:rsidR="00200C07" w:rsidRPr="00DA49DA">
        <w:t xml:space="preserve">way: using </w:t>
      </w:r>
      <w:proofErr w:type="spellStart"/>
      <w:r>
        <w:t>read_csv</w:t>
      </w:r>
      <w:proofErr w:type="spellEnd"/>
      <w:r>
        <w:t xml:space="preserve"> or read.csv and </w:t>
      </w:r>
      <w:r w:rsidR="00B77276">
        <w:t>giving</w:t>
      </w:r>
      <w:r>
        <w:t xml:space="preserve"> the </w:t>
      </w:r>
      <w:r w:rsidR="00B77276">
        <w:t>location</w:t>
      </w:r>
      <w:r>
        <w:t xml:space="preserve"> of the file name</w:t>
      </w:r>
    </w:p>
    <w:p w14:paraId="1664BE7E" w14:textId="31EC9AF3" w:rsidR="00470B4A" w:rsidRDefault="00470B4A" w:rsidP="00470B4A"/>
    <w:p w14:paraId="5D013870" w14:textId="4D8E4B7E" w:rsidR="00470B4A" w:rsidRDefault="00470B4A" w:rsidP="00470B4A">
      <w:r>
        <w:t xml:space="preserve">This is </w:t>
      </w:r>
      <w:r w:rsidR="00D67C08">
        <w:t>probably</w:t>
      </w:r>
      <w:r>
        <w:t xml:space="preserve"> the hardest of the 3. It pretty much is the same as number 2 but </w:t>
      </w:r>
      <w:r w:rsidR="00D67C08">
        <w:t>rather</w:t>
      </w:r>
      <w:r>
        <w:t xml:space="preserve"> that </w:t>
      </w:r>
      <w:r w:rsidR="00D67C08">
        <w:t>using</w:t>
      </w:r>
      <w:r>
        <w:t xml:space="preserve"> the fi</w:t>
      </w:r>
      <w:r w:rsidR="00D67C08">
        <w:t>le</w:t>
      </w:r>
      <w:r>
        <w:t xml:space="preserve"> import feature you just write the code needed. I am not sure if there is any other difference. It does make it slightly easier to read </w:t>
      </w:r>
      <w:r w:rsidR="00D67C08">
        <w:t>data off</w:t>
      </w:r>
      <w:r>
        <w:t xml:space="preserve"> the web, so we may be using this in the </w:t>
      </w:r>
      <w:r w:rsidR="00D67C08">
        <w:t>future</w:t>
      </w:r>
      <w:r>
        <w:t xml:space="preserve"> to get data into R that lives online</w:t>
      </w:r>
    </w:p>
    <w:p w14:paraId="66F30540" w14:textId="141D5859" w:rsidR="00D67C08" w:rsidRDefault="00D67C08" w:rsidP="00470B4A"/>
    <w:p w14:paraId="44D2F79E" w14:textId="6C724575" w:rsidR="00D67C08" w:rsidRDefault="00D67C08" w:rsidP="00470B4A"/>
    <w:p w14:paraId="76DF8A45" w14:textId="77777777" w:rsidR="00D67C08" w:rsidRPr="00470B4A" w:rsidRDefault="00D67C08" w:rsidP="00470B4A"/>
    <w:p w14:paraId="0A4EB01B" w14:textId="77777777" w:rsidR="00200C07" w:rsidRDefault="00200C07" w:rsidP="00200C07">
      <w:pPr>
        <w:ind w:left="360"/>
      </w:pPr>
    </w:p>
    <w:p w14:paraId="3B37F79E" w14:textId="77777777" w:rsidR="00200C07" w:rsidRDefault="00200C07" w:rsidP="00200C07">
      <w:pPr>
        <w:ind w:left="360"/>
      </w:pPr>
    </w:p>
    <w:p w14:paraId="3D0A39C3" w14:textId="35362070" w:rsidR="002232EF" w:rsidRDefault="00D67C08" w:rsidP="00FF22CA">
      <w:pPr>
        <w:rPr>
          <w:u w:val="single"/>
        </w:rPr>
      </w:pPr>
      <w:r w:rsidRPr="00D67C08">
        <w:rPr>
          <w:u w:val="single"/>
        </w:rPr>
        <w:t>Part 10</w:t>
      </w:r>
      <w:r w:rsidR="00FF22CA">
        <w:rPr>
          <w:u w:val="single"/>
        </w:rPr>
        <w:t>: how did you do</w:t>
      </w:r>
    </w:p>
    <w:p w14:paraId="7887436C" w14:textId="78328529" w:rsidR="00FF22CA" w:rsidRDefault="00FF22CA" w:rsidP="00FF22CA">
      <w:pPr>
        <w:rPr>
          <w:u w:val="single"/>
        </w:rPr>
      </w:pPr>
    </w:p>
    <w:p w14:paraId="452B6AB5" w14:textId="01EC3C8C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What the most </w:t>
      </w:r>
      <w:r w:rsidR="007C5F26">
        <w:rPr>
          <w:u w:val="single"/>
        </w:rPr>
        <w:t>challenging</w:t>
      </w:r>
      <w:r>
        <w:rPr>
          <w:u w:val="single"/>
        </w:rPr>
        <w:t xml:space="preserve"> part of this homework?</w:t>
      </w:r>
    </w:p>
    <w:p w14:paraId="5EDB6CEC" w14:textId="0DDC8144" w:rsidR="002C4ABA" w:rsidRPr="002C4ABA" w:rsidRDefault="002C4ABA" w:rsidP="002C4ABA">
      <w:pPr>
        <w:pStyle w:val="ListParagraph"/>
        <w:rPr>
          <w:color w:val="FF0000"/>
        </w:rPr>
      </w:pPr>
      <w:r>
        <w:rPr>
          <w:color w:val="FF0000"/>
        </w:rPr>
        <w:t>Just trying to make sure I didn’t accidentally add a space or another character that would mess up the code and produce an error</w:t>
      </w:r>
    </w:p>
    <w:p w14:paraId="5B7BDB3D" w14:textId="5F57C646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>What could be more clear? What info might be helpful to include</w:t>
      </w:r>
      <w:r w:rsidR="007C5F26">
        <w:rPr>
          <w:u w:val="single"/>
        </w:rPr>
        <w:t>?</w:t>
      </w:r>
    </w:p>
    <w:p w14:paraId="455E4A97" w14:textId="4F3501FF" w:rsidR="002C4ABA" w:rsidRPr="002C4ABA" w:rsidRDefault="002C4ABA" w:rsidP="002C4ABA">
      <w:pPr>
        <w:pStyle w:val="ListParagraph"/>
        <w:rPr>
          <w:color w:val="FF0000"/>
        </w:rPr>
      </w:pPr>
      <w:r>
        <w:rPr>
          <w:color w:val="FF0000"/>
        </w:rPr>
        <w:t>This is probably just me being confused, but importing a data set is still difficult. I tried way 1 and 2 and both produce an error with the one I’m trying to use.</w:t>
      </w:r>
    </w:p>
    <w:p w14:paraId="2EE7648A" w14:textId="3F9A7C16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>After sitting with this, do you think you have a better idea of what R is all about</w:t>
      </w:r>
      <w:r w:rsidR="007C5F26">
        <w:rPr>
          <w:u w:val="single"/>
        </w:rPr>
        <w:t>?</w:t>
      </w:r>
    </w:p>
    <w:p w14:paraId="249739C7" w14:textId="693EF8B7" w:rsidR="002C4ABA" w:rsidRPr="002C4ABA" w:rsidRDefault="002C4ABA" w:rsidP="002C4ABA">
      <w:pPr>
        <w:pStyle w:val="ListParagraph"/>
        <w:rPr>
          <w:color w:val="FF0000"/>
        </w:rPr>
      </w:pPr>
      <w:r>
        <w:rPr>
          <w:color w:val="FF0000"/>
        </w:rPr>
        <w:t xml:space="preserve">Absolutely, this </w:t>
      </w:r>
      <w:proofErr w:type="spellStart"/>
      <w:r>
        <w:rPr>
          <w:color w:val="FF0000"/>
        </w:rPr>
        <w:t>hw</w:t>
      </w:r>
      <w:proofErr w:type="spellEnd"/>
      <w:r>
        <w:rPr>
          <w:color w:val="FF0000"/>
        </w:rPr>
        <w:t xml:space="preserve"> assignment helped me understand the program significantly better. </w:t>
      </w:r>
    </w:p>
    <w:p w14:paraId="09A1504F" w14:textId="2FD86E5B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 xml:space="preserve">Probably the most awful thing about R are the </w:t>
      </w:r>
      <w:r w:rsidRPr="00FF22CA">
        <w:rPr>
          <w:i/>
          <w:iCs/>
          <w:u w:val="single"/>
        </w:rPr>
        <w:t>classes</w:t>
      </w:r>
      <w:r w:rsidRPr="00FF22CA">
        <w:rPr>
          <w:u w:val="single"/>
        </w:rPr>
        <w:t xml:space="preserve">. If you had to explain what a </w:t>
      </w:r>
      <w:r w:rsidRPr="00FF22CA">
        <w:rPr>
          <w:i/>
          <w:iCs/>
          <w:u w:val="single"/>
        </w:rPr>
        <w:t>class</w:t>
      </w:r>
      <w:r w:rsidRPr="00FF22CA">
        <w:rPr>
          <w:u w:val="single"/>
        </w:rPr>
        <w:t xml:space="preserve"> was how would you do that</w:t>
      </w:r>
      <w:r w:rsidR="007C5F26">
        <w:rPr>
          <w:u w:val="single"/>
        </w:rPr>
        <w:t>?</w:t>
      </w:r>
    </w:p>
    <w:p w14:paraId="1D0E65CA" w14:textId="274A8D5B" w:rsidR="002C4ABA" w:rsidRPr="002C4ABA" w:rsidRDefault="002C4ABA" w:rsidP="002C4ABA">
      <w:pPr>
        <w:pStyle w:val="ListParagraph"/>
        <w:rPr>
          <w:color w:val="FF0000"/>
        </w:rPr>
      </w:pPr>
      <w:r>
        <w:rPr>
          <w:color w:val="FF0000"/>
        </w:rPr>
        <w:t xml:space="preserve">Classes are the way in which R separates the different type of information it is being given. </w:t>
      </w:r>
    </w:p>
    <w:p w14:paraId="1006FED8" w14:textId="721D9C58" w:rsidR="007C5F26" w:rsidRDefault="007C5F26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Now that we have an idea of how R thinks, next week we are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talk a bit about how to store da</w:t>
      </w:r>
      <w:r w:rsidR="001C3701">
        <w:rPr>
          <w:u w:val="single"/>
        </w:rPr>
        <w:t>ta. Based on what you now know, what might be good practices for recording data on a spreadsheet so that others can use them?</w:t>
      </w:r>
    </w:p>
    <w:p w14:paraId="7503D653" w14:textId="72584A7F" w:rsidR="002C4ABA" w:rsidRPr="002C4ABA" w:rsidRDefault="00366708" w:rsidP="002C4ABA">
      <w:pPr>
        <w:pStyle w:val="ListParagraph"/>
        <w:rPr>
          <w:color w:val="FF0000"/>
        </w:rPr>
      </w:pPr>
      <w:r>
        <w:rPr>
          <w:color w:val="FF0000"/>
        </w:rPr>
        <w:t xml:space="preserve">Make sure that all data is clearly labeled and easily distinguished from other rows/columns. I can imagine that R would get a bit confused if the data was not easily identified and categorized. </w:t>
      </w:r>
    </w:p>
    <w:p w14:paraId="4C56C2F5" w14:textId="77777777" w:rsidR="005F5BAC" w:rsidRPr="00520278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37821808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14E0BB62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0C81553A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sectPr w:rsidR="005F5BAC" w:rsidSect="00F827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5E697" w14:textId="77777777" w:rsidR="00EC7426" w:rsidRDefault="00EC7426" w:rsidP="00943B2D">
      <w:pPr>
        <w:spacing w:after="0" w:line="240" w:lineRule="auto"/>
      </w:pPr>
      <w:r>
        <w:separator/>
      </w:r>
    </w:p>
  </w:endnote>
  <w:endnote w:type="continuationSeparator" w:id="0">
    <w:p w14:paraId="664C0F5F" w14:textId="77777777" w:rsidR="00EC7426" w:rsidRDefault="00EC7426" w:rsidP="0094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097D" w14:textId="77777777" w:rsidR="00EC7426" w:rsidRDefault="00EC7426" w:rsidP="00943B2D">
      <w:pPr>
        <w:spacing w:after="0" w:line="240" w:lineRule="auto"/>
      </w:pPr>
      <w:r>
        <w:separator/>
      </w:r>
    </w:p>
  </w:footnote>
  <w:footnote w:type="continuationSeparator" w:id="0">
    <w:p w14:paraId="75F0AA70" w14:textId="77777777" w:rsidR="00EC7426" w:rsidRDefault="00EC7426" w:rsidP="0094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4D09" w14:textId="3807C7CD" w:rsidR="00C90555" w:rsidRDefault="00C9055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8F67D" wp14:editId="4A34EE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DB64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27F04">
          <w:rPr>
            <w:color w:val="5B9BD5" w:themeColor="accent1"/>
            <w:sz w:val="20"/>
            <w:szCs w:val="20"/>
          </w:rPr>
          <w:t>Intro to R</w:t>
        </w:r>
      </w:sdtContent>
    </w:sdt>
  </w:p>
  <w:p w14:paraId="51791FAB" w14:textId="77777777" w:rsidR="00B9742B" w:rsidRDefault="00B9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23024C40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50063D"/>
    <w:multiLevelType w:val="hybridMultilevel"/>
    <w:tmpl w:val="F39E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6BF"/>
    <w:multiLevelType w:val="hybridMultilevel"/>
    <w:tmpl w:val="C25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211A"/>
    <w:multiLevelType w:val="hybridMultilevel"/>
    <w:tmpl w:val="DB68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627B"/>
    <w:multiLevelType w:val="multilevel"/>
    <w:tmpl w:val="AA8C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ED7B84"/>
    <w:multiLevelType w:val="hybridMultilevel"/>
    <w:tmpl w:val="2EE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D7F06"/>
    <w:multiLevelType w:val="hybridMultilevel"/>
    <w:tmpl w:val="E0EA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3385"/>
    <w:multiLevelType w:val="hybridMultilevel"/>
    <w:tmpl w:val="86A253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261BAD"/>
    <w:multiLevelType w:val="multilevel"/>
    <w:tmpl w:val="3F562156"/>
    <w:lvl w:ilvl="0">
      <w:start w:val="3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3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3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3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3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3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3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3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9" w15:restartNumberingAfterBreak="0">
    <w:nsid w:val="4FBE019A"/>
    <w:multiLevelType w:val="multilevel"/>
    <w:tmpl w:val="8E8E6A4A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167F38"/>
    <w:multiLevelType w:val="multilevel"/>
    <w:tmpl w:val="99DE4A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0B1B48"/>
    <w:multiLevelType w:val="hybridMultilevel"/>
    <w:tmpl w:val="14C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570A"/>
    <w:multiLevelType w:val="hybridMultilevel"/>
    <w:tmpl w:val="DB88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11661"/>
    <w:multiLevelType w:val="hybridMultilevel"/>
    <w:tmpl w:val="7710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15DCA"/>
    <w:multiLevelType w:val="multilevel"/>
    <w:tmpl w:val="1B48FD98"/>
    <w:lvl w:ilvl="0">
      <w:start w:val="1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15" w15:restartNumberingAfterBreak="0">
    <w:nsid w:val="78077F12"/>
    <w:multiLevelType w:val="multilevel"/>
    <w:tmpl w:val="613E2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F517C"/>
    <w:multiLevelType w:val="hybridMultilevel"/>
    <w:tmpl w:val="AB5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3816"/>
    <w:multiLevelType w:val="hybridMultilevel"/>
    <w:tmpl w:val="4760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1DB3"/>
    <w:multiLevelType w:val="hybridMultilevel"/>
    <w:tmpl w:val="4966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5"/>
  </w:num>
  <w:num w:numId="24">
    <w:abstractNumId w:val="13"/>
  </w:num>
  <w:num w:numId="25">
    <w:abstractNumId w:val="18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04"/>
    <w:rsid w:val="00016477"/>
    <w:rsid w:val="00020092"/>
    <w:rsid w:val="000203AB"/>
    <w:rsid w:val="0003441E"/>
    <w:rsid w:val="000531EE"/>
    <w:rsid w:val="00060DAA"/>
    <w:rsid w:val="00063DF0"/>
    <w:rsid w:val="00070928"/>
    <w:rsid w:val="00081914"/>
    <w:rsid w:val="000A62D5"/>
    <w:rsid w:val="000B0C83"/>
    <w:rsid w:val="000E74F3"/>
    <w:rsid w:val="000F5746"/>
    <w:rsid w:val="00147748"/>
    <w:rsid w:val="00154387"/>
    <w:rsid w:val="00155E49"/>
    <w:rsid w:val="00171A60"/>
    <w:rsid w:val="001C3701"/>
    <w:rsid w:val="00200C07"/>
    <w:rsid w:val="00210035"/>
    <w:rsid w:val="002232EF"/>
    <w:rsid w:val="00262698"/>
    <w:rsid w:val="002C4ABA"/>
    <w:rsid w:val="00361769"/>
    <w:rsid w:val="00366708"/>
    <w:rsid w:val="00383043"/>
    <w:rsid w:val="003A1A2B"/>
    <w:rsid w:val="003B5A54"/>
    <w:rsid w:val="003D0285"/>
    <w:rsid w:val="003E37F6"/>
    <w:rsid w:val="004662AE"/>
    <w:rsid w:val="00470B4A"/>
    <w:rsid w:val="004C7C4C"/>
    <w:rsid w:val="00520278"/>
    <w:rsid w:val="00540DA7"/>
    <w:rsid w:val="00575A91"/>
    <w:rsid w:val="005B034B"/>
    <w:rsid w:val="005D2861"/>
    <w:rsid w:val="005E5ED1"/>
    <w:rsid w:val="005F5BAC"/>
    <w:rsid w:val="005F6819"/>
    <w:rsid w:val="00696D98"/>
    <w:rsid w:val="006B605E"/>
    <w:rsid w:val="006E28D3"/>
    <w:rsid w:val="006F3A2C"/>
    <w:rsid w:val="007255C2"/>
    <w:rsid w:val="00725C3A"/>
    <w:rsid w:val="0076219A"/>
    <w:rsid w:val="00776BC3"/>
    <w:rsid w:val="007777F3"/>
    <w:rsid w:val="00796069"/>
    <w:rsid w:val="007B52D2"/>
    <w:rsid w:val="007C5F26"/>
    <w:rsid w:val="00827F07"/>
    <w:rsid w:val="008D7D6D"/>
    <w:rsid w:val="008E340D"/>
    <w:rsid w:val="0093460B"/>
    <w:rsid w:val="00943B2D"/>
    <w:rsid w:val="00986BCF"/>
    <w:rsid w:val="009B2A8C"/>
    <w:rsid w:val="009F0DEE"/>
    <w:rsid w:val="00A0416D"/>
    <w:rsid w:val="00A61CB2"/>
    <w:rsid w:val="00A73B75"/>
    <w:rsid w:val="00A742B7"/>
    <w:rsid w:val="00AB0825"/>
    <w:rsid w:val="00AE4B4B"/>
    <w:rsid w:val="00B04212"/>
    <w:rsid w:val="00B06A8D"/>
    <w:rsid w:val="00B260EE"/>
    <w:rsid w:val="00B27F04"/>
    <w:rsid w:val="00B52417"/>
    <w:rsid w:val="00B6502F"/>
    <w:rsid w:val="00B77276"/>
    <w:rsid w:val="00B9742B"/>
    <w:rsid w:val="00BB0179"/>
    <w:rsid w:val="00BC3C96"/>
    <w:rsid w:val="00BC7077"/>
    <w:rsid w:val="00BF48C2"/>
    <w:rsid w:val="00C62EFD"/>
    <w:rsid w:val="00C730FF"/>
    <w:rsid w:val="00C90555"/>
    <w:rsid w:val="00CB7BD5"/>
    <w:rsid w:val="00CC0F25"/>
    <w:rsid w:val="00CF5CC7"/>
    <w:rsid w:val="00D00C57"/>
    <w:rsid w:val="00D013CA"/>
    <w:rsid w:val="00D122E4"/>
    <w:rsid w:val="00D143CF"/>
    <w:rsid w:val="00D5008A"/>
    <w:rsid w:val="00D54636"/>
    <w:rsid w:val="00D655F1"/>
    <w:rsid w:val="00D67C08"/>
    <w:rsid w:val="00D7215A"/>
    <w:rsid w:val="00DA13B9"/>
    <w:rsid w:val="00DA13C7"/>
    <w:rsid w:val="00DA49DA"/>
    <w:rsid w:val="00DB7792"/>
    <w:rsid w:val="00DD58F3"/>
    <w:rsid w:val="00DD62FD"/>
    <w:rsid w:val="00DF124C"/>
    <w:rsid w:val="00E1469B"/>
    <w:rsid w:val="00E27E05"/>
    <w:rsid w:val="00E45196"/>
    <w:rsid w:val="00E668CB"/>
    <w:rsid w:val="00E729C1"/>
    <w:rsid w:val="00E8230A"/>
    <w:rsid w:val="00EA2FB2"/>
    <w:rsid w:val="00EC1476"/>
    <w:rsid w:val="00EC7426"/>
    <w:rsid w:val="00ED024D"/>
    <w:rsid w:val="00ED33CC"/>
    <w:rsid w:val="00EF1952"/>
    <w:rsid w:val="00F259F6"/>
    <w:rsid w:val="00F3604C"/>
    <w:rsid w:val="00F82750"/>
    <w:rsid w:val="00FA1449"/>
    <w:rsid w:val="00FA7531"/>
    <w:rsid w:val="00FB3FC2"/>
    <w:rsid w:val="00FC1CE7"/>
    <w:rsid w:val="00FD2F10"/>
    <w:rsid w:val="00FD51E6"/>
    <w:rsid w:val="00F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3131"/>
  <w15:chartTrackingRefBased/>
  <w15:docId w15:val="{A905E534-B0A8-4001-B031-406F3E77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2D"/>
  </w:style>
  <w:style w:type="paragraph" w:styleId="Footer">
    <w:name w:val="footer"/>
    <w:basedOn w:val="Normal"/>
    <w:link w:val="Foot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2D"/>
  </w:style>
  <w:style w:type="paragraph" w:styleId="NoSpacing">
    <w:name w:val="No Spacing"/>
    <w:uiPriority w:val="1"/>
    <w:qFormat/>
    <w:rsid w:val="00943B2D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943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7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7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4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F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D6D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986BCF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B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BCF"/>
  </w:style>
  <w:style w:type="paragraph" w:styleId="Subtitle">
    <w:name w:val="Subtitle"/>
    <w:basedOn w:val="Normal"/>
    <w:next w:val="Normal"/>
    <w:link w:val="SubtitleChar"/>
    <w:uiPriority w:val="11"/>
    <w:qFormat/>
    <w:rsid w:val="00DA4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9D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49D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4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-code">
    <w:name w:val="R-code"/>
    <w:basedOn w:val="Normal"/>
    <w:link w:val="R-codeChar"/>
    <w:qFormat/>
    <w:rsid w:val="00DA49DA"/>
    <w:pPr>
      <w:shd w:val="clear" w:color="auto" w:fill="F8F8F8"/>
      <w:wordWrap w:val="0"/>
      <w:spacing w:after="200" w:line="240" w:lineRule="auto"/>
    </w:pPr>
    <w:rPr>
      <w:rFonts w:ascii="Consolas" w:eastAsia="Cambria" w:hAnsi="Consolas" w:cs="Times New Roman"/>
      <w:sz w:val="24"/>
      <w:szCs w:val="24"/>
    </w:rPr>
  </w:style>
  <w:style w:type="character" w:customStyle="1" w:styleId="R-codeChar">
    <w:name w:val="R-code Char"/>
    <w:basedOn w:val="DefaultParagraphFont"/>
    <w:link w:val="R-code"/>
    <w:rsid w:val="00DA49DA"/>
    <w:rPr>
      <w:rFonts w:ascii="Consolas" w:eastAsia="Cambria" w:hAnsi="Consolas" w:cs="Times New Roman"/>
      <w:sz w:val="24"/>
      <w:szCs w:val="24"/>
      <w:shd w:val="clear" w:color="auto" w:fill="F8F8F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5A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programming/r/how-to-successfully-follow-naming-conventions-in-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k\Documents\Custom%20Office%20Templates\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7806-6DAF-4AE1-9F4C-678DF58F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Project_template</Template>
  <TotalTime>1</TotalTime>
  <Pages>6</Pages>
  <Words>3242</Words>
  <Characters>15205</Characters>
  <Application>Microsoft Office Word</Application>
  <DocSecurity>0</DocSecurity>
  <Lines>400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>Appalachian State University</Company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subject/>
  <dc:creator>marck</dc:creator>
  <cp:keywords/>
  <dc:description/>
  <cp:lastModifiedBy> </cp:lastModifiedBy>
  <cp:revision>2</cp:revision>
  <cp:lastPrinted>2020-01-28T18:28:00Z</cp:lastPrinted>
  <dcterms:created xsi:type="dcterms:W3CDTF">2021-02-10T17:26:00Z</dcterms:created>
  <dcterms:modified xsi:type="dcterms:W3CDTF">2021-02-10T17:26:00Z</dcterms:modified>
</cp:coreProperties>
</file>