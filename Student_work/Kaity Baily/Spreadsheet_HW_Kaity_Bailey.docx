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29FBAE46" w:rsidR="000F5746" w:rsidRPr="00C730FF" w:rsidRDefault="00126E38" w:rsidP="00ED024D">
      <w:pPr>
        <w:spacing w:line="240" w:lineRule="auto"/>
        <w:rPr>
          <w:rFonts w:ascii="Adobe Devanagari" w:hAnsi="Adobe Devanagari" w:cs="Adobe Devanagari"/>
          <w:sz w:val="24"/>
          <w:szCs w:val="24"/>
        </w:rPr>
      </w:pPr>
      <w:r>
        <w:rPr>
          <w:rFonts w:ascii="Adobe Devanagari" w:hAnsi="Adobe Devanagari" w:cs="Adobe Devanagari"/>
          <w:sz w:val="24"/>
          <w:szCs w:val="24"/>
        </w:rPr>
        <w:softHyphen/>
      </w:r>
      <w:r>
        <w:rPr>
          <w:rFonts w:ascii="Adobe Devanagari" w:hAnsi="Adobe Devanagari" w:cs="Adobe Devanagari"/>
          <w:sz w:val="24"/>
          <w:szCs w:val="24"/>
        </w:rPr>
        <w:softHyphen/>
      </w:r>
      <w:r w:rsidR="000F5746" w:rsidRPr="00C730FF">
        <w:rPr>
          <w:rFonts w:ascii="Adobe Devanagari" w:hAnsi="Adobe Devanagari" w:cs="Adobe Devanagari"/>
          <w:sz w:val="24"/>
          <w:szCs w:val="24"/>
        </w:rPr>
        <w:t>Name: ____</w:t>
      </w:r>
      <w:r>
        <w:rPr>
          <w:rFonts w:ascii="Adobe Devanagari" w:hAnsi="Adobe Devanagari" w:cs="Adobe Devanagari"/>
          <w:sz w:val="24"/>
          <w:szCs w:val="24"/>
        </w:rPr>
        <w:t>Kaity Bailey</w:t>
      </w:r>
      <w:r w:rsidR="000F5746" w:rsidRPr="00C730FF">
        <w:rPr>
          <w:rFonts w:ascii="Adobe Devanagari" w:hAnsi="Adobe Devanagari" w:cs="Adobe Devanagari"/>
          <w:sz w:val="24"/>
          <w:szCs w:val="24"/>
        </w:rPr>
        <w:t>________________________</w:t>
      </w:r>
    </w:p>
    <w:p w14:paraId="728F8CB8" w14:textId="77777777"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Date: _________________________</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What is a spreadsheet and how do they work</w:t>
      </w:r>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What separates a good dataset from a bad one</w:t>
      </w:r>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How can we apply best practices to create a spreadsheet that is useful to other</w:t>
      </w:r>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2A64E019" w14:textId="77777777" w:rsidR="009D22BC" w:rsidRDefault="0074569F" w:rsidP="009D22BC">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AsULearn for Week 4</w:t>
      </w:r>
    </w:p>
    <w:p w14:paraId="0E6D52F7" w14:textId="6BD78ECD" w:rsidR="004621A4" w:rsidRPr="009D22BC" w:rsidRDefault="009D22BC" w:rsidP="009D22BC">
      <w:pPr>
        <w:pStyle w:val="ListParagraph"/>
        <w:numPr>
          <w:ilvl w:val="0"/>
          <w:numId w:val="23"/>
        </w:num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 </w:t>
      </w:r>
      <w:r w:rsidR="00127BD3" w:rsidRPr="009D22BC">
        <w:rPr>
          <w:rFonts w:ascii="Adobe Devanagari" w:hAnsi="Adobe Devanagari" w:cs="Adobe Devanagari"/>
          <w:b/>
          <w:sz w:val="24"/>
          <w:szCs w:val="24"/>
        </w:rPr>
        <w:t>Sheet 1</w:t>
      </w:r>
    </w:p>
    <w:p w14:paraId="6314081D" w14:textId="478E5232" w:rsidR="00212C90" w:rsidRDefault="00212C90" w:rsidP="00212C90">
      <w:pPr>
        <w:pStyle w:val="ListParagraph"/>
        <w:spacing w:line="240" w:lineRule="auto"/>
        <w:rPr>
          <w:rFonts w:ascii="Adobe Devanagari" w:hAnsi="Adobe Devanagari" w:cs="Adobe Devanagari"/>
          <w:b/>
          <w:sz w:val="24"/>
          <w:szCs w:val="24"/>
        </w:rPr>
      </w:pPr>
    </w:p>
    <w:p w14:paraId="39F42E97" w14:textId="77777777" w:rsidR="009D22BC" w:rsidRDefault="009D22BC"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307BEBCF" w14:textId="516EB4A6" w:rsidR="00127BD3" w:rsidRDefault="00127BD3" w:rsidP="00127BD3">
      <w:pPr>
        <w:spacing w:line="240" w:lineRule="auto"/>
        <w:rPr>
          <w:rFonts w:ascii="Adobe Devanagari" w:hAnsi="Adobe Devanagari" w:cs="Adobe Devanagari"/>
          <w:b/>
          <w:sz w:val="24"/>
          <w:szCs w:val="24"/>
        </w:rPr>
      </w:pPr>
    </w:p>
    <w:p w14:paraId="1F153633" w14:textId="0BCD109B" w:rsidR="00127BD3" w:rsidRDefault="00127BD3" w:rsidP="00127BD3">
      <w:pPr>
        <w:spacing w:line="240" w:lineRule="auto"/>
        <w:rPr>
          <w:rFonts w:ascii="Adobe Devanagari" w:hAnsi="Adobe Devanagari" w:cs="Adobe Devanagari"/>
          <w:b/>
          <w:sz w:val="24"/>
          <w:szCs w:val="24"/>
        </w:rPr>
      </w:pPr>
    </w:p>
    <w:p w14:paraId="0988A66F" w14:textId="77777777" w:rsidR="004621A4" w:rsidRDefault="004621A4" w:rsidP="004621A4"/>
    <w:p w14:paraId="5A65945D" w14:textId="63584582" w:rsidR="004621A4" w:rsidRDefault="004621A4" w:rsidP="004621A4">
      <w:pPr>
        <w:rPr>
          <w:b/>
          <w:bCs/>
        </w:rPr>
      </w:pPr>
      <w:r w:rsidRPr="00212C90">
        <w:rPr>
          <w:b/>
          <w:bCs/>
        </w:rPr>
        <w:t>Problem:</w:t>
      </w:r>
    </w:p>
    <w:p w14:paraId="357CC708" w14:textId="429FABA2" w:rsidR="00212C90" w:rsidRPr="00212C90" w:rsidRDefault="009D22BC" w:rsidP="004621A4">
      <w:pPr>
        <w:rPr>
          <w:b/>
          <w:bCs/>
        </w:rPr>
      </w:pPr>
      <w:r>
        <w:rPr>
          <w:b/>
          <w:bCs/>
        </w:rPr>
        <w:t>The spreadsheet has white space at the top of the spreadsheet and has a pice of information in 2</w:t>
      </w:r>
      <w:r w:rsidRPr="009D22BC">
        <w:rPr>
          <w:b/>
          <w:bCs/>
          <w:vertAlign w:val="superscript"/>
        </w:rPr>
        <w:t>nd</w:t>
      </w:r>
      <w:r>
        <w:rPr>
          <w:b/>
          <w:bCs/>
        </w:rPr>
        <w:t xml:space="preserve"> column that doesn’t go with the other data in that column.</w:t>
      </w:r>
    </w:p>
    <w:p w14:paraId="14E9360D" w14:textId="77777777" w:rsidR="004621A4" w:rsidRDefault="004621A4" w:rsidP="004621A4"/>
    <w:p w14:paraId="37FC2647" w14:textId="6D3008FE" w:rsidR="004621A4" w:rsidRDefault="004621A4" w:rsidP="004621A4">
      <w:pPr>
        <w:rPr>
          <w:b/>
          <w:bCs/>
        </w:rPr>
      </w:pPr>
      <w:r w:rsidRPr="00212C90">
        <w:rPr>
          <w:b/>
          <w:bCs/>
        </w:rPr>
        <w:t>Better version:</w:t>
      </w:r>
    </w:p>
    <w:p w14:paraId="66969F13" w14:textId="3B61942A" w:rsidR="009D22BC" w:rsidRPr="009D22BC" w:rsidRDefault="009D22BC" w:rsidP="004621A4">
      <w:pPr>
        <w:rPr>
          <w:b/>
          <w:bCs/>
        </w:rPr>
      </w:pPr>
      <w:r>
        <w:rPr>
          <w:b/>
          <w:bCs/>
        </w:rPr>
        <w:t xml:space="preserve">A better version would not have the white space at the top and the W would be changed to a date in order for it to match the rest of the information in the column. </w:t>
      </w:r>
    </w:p>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406EEBBA" w14:textId="181856F2" w:rsidR="00127BD3" w:rsidRDefault="00127BD3" w:rsidP="00127BD3">
      <w:pPr>
        <w:rPr>
          <w:u w:val="single"/>
        </w:rPr>
      </w:pP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10 yr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10 yr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10 yr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10 yr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10 yr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10 yr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10 yr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10 yr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10 yr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10 yr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63B9F8BB" w14:textId="77777777" w:rsidR="004621A4" w:rsidRDefault="004621A4" w:rsidP="004621A4"/>
    <w:p w14:paraId="302F229C" w14:textId="77777777" w:rsidR="00212C90" w:rsidRDefault="00212C90" w:rsidP="00212C90">
      <w:pPr>
        <w:rPr>
          <w:b/>
          <w:bCs/>
        </w:rPr>
      </w:pPr>
      <w:r w:rsidRPr="00212C90">
        <w:rPr>
          <w:b/>
          <w:bCs/>
        </w:rPr>
        <w:t>Problem:</w:t>
      </w:r>
    </w:p>
    <w:p w14:paraId="1B4F90D8" w14:textId="59B4BDA5" w:rsidR="00212C90" w:rsidRPr="00212C90" w:rsidRDefault="009D22BC" w:rsidP="00212C90">
      <w:pPr>
        <w:rPr>
          <w:b/>
          <w:bCs/>
        </w:rPr>
      </w:pPr>
      <w:r>
        <w:rPr>
          <w:b/>
          <w:bCs/>
        </w:rPr>
        <w:t xml:space="preserve">In the spreadsheet there is missing information, and multiple things recorded in one cell. </w:t>
      </w:r>
    </w:p>
    <w:p w14:paraId="56745D99" w14:textId="77777777" w:rsidR="00212C90" w:rsidRDefault="00212C90" w:rsidP="00212C90"/>
    <w:p w14:paraId="49379A16" w14:textId="77777777" w:rsidR="00212C90" w:rsidRDefault="00212C90" w:rsidP="00212C90"/>
    <w:p w14:paraId="751F2038" w14:textId="77777777" w:rsidR="00212C90" w:rsidRDefault="00212C90" w:rsidP="00212C90"/>
    <w:p w14:paraId="46240991" w14:textId="77777777" w:rsidR="00212C90" w:rsidRDefault="00212C90" w:rsidP="00212C90"/>
    <w:p w14:paraId="6F8FD803" w14:textId="77777777" w:rsidR="00212C90" w:rsidRPr="00212C90" w:rsidRDefault="00212C90" w:rsidP="00212C90">
      <w:pPr>
        <w:rPr>
          <w:b/>
          <w:bCs/>
        </w:rPr>
      </w:pPr>
      <w:r w:rsidRPr="00212C90">
        <w:rPr>
          <w:b/>
          <w:bCs/>
        </w:rPr>
        <w:t>Better version:</w:t>
      </w:r>
    </w:p>
    <w:p w14:paraId="6F7E7810" w14:textId="7F11C473" w:rsidR="004621A4" w:rsidRDefault="00304523" w:rsidP="004621A4">
      <w:r>
        <w:t xml:space="preserve">A better version of the spreadsheet will have the missing information filled in and separate the information that is present in columns 1 and 4. </w:t>
      </w:r>
    </w:p>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2565F490" w14:textId="1CBFDBA3" w:rsidR="00653605" w:rsidRDefault="00653605" w:rsidP="00653605"/>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r>
              <w:t xml:space="preserve">Oblion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r>
              <w:t>PineTree</w:t>
            </w:r>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31A5CBD4" w14:textId="3BACBCB3" w:rsidR="004621A4" w:rsidRDefault="004621A4" w:rsidP="004621A4"/>
    <w:p w14:paraId="7C5EF135" w14:textId="77777777" w:rsidR="00212C90" w:rsidRDefault="00212C90" w:rsidP="00212C90">
      <w:pPr>
        <w:rPr>
          <w:b/>
          <w:bCs/>
        </w:rPr>
      </w:pPr>
      <w:r w:rsidRPr="00212C90">
        <w:rPr>
          <w:b/>
          <w:bCs/>
        </w:rPr>
        <w:t>Problem:</w:t>
      </w:r>
    </w:p>
    <w:p w14:paraId="615883D9" w14:textId="3230DF55" w:rsidR="00212C90" w:rsidRPr="00212C90" w:rsidRDefault="009314E5" w:rsidP="00212C90">
      <w:pPr>
        <w:rPr>
          <w:b/>
          <w:bCs/>
        </w:rPr>
      </w:pPr>
      <w:r>
        <w:rPr>
          <w:b/>
          <w:bCs/>
        </w:rPr>
        <w:t>In the spreadsheet there is missing information, and white space</w:t>
      </w:r>
    </w:p>
    <w:p w14:paraId="1BC716F1" w14:textId="77777777" w:rsidR="00212C90" w:rsidRDefault="00212C90" w:rsidP="00212C90"/>
    <w:p w14:paraId="3FC7DFBC" w14:textId="77777777" w:rsidR="00212C90" w:rsidRDefault="00212C90" w:rsidP="00212C90"/>
    <w:p w14:paraId="71DF145F" w14:textId="77777777" w:rsidR="00212C90" w:rsidRDefault="00212C90" w:rsidP="00212C90"/>
    <w:p w14:paraId="161D81FE" w14:textId="77777777" w:rsidR="00212C90" w:rsidRDefault="00212C90" w:rsidP="00212C90"/>
    <w:p w14:paraId="05109BF5" w14:textId="77777777" w:rsidR="00212C90" w:rsidRPr="00212C90" w:rsidRDefault="00212C90" w:rsidP="00212C90">
      <w:pPr>
        <w:rPr>
          <w:b/>
          <w:bCs/>
        </w:rPr>
      </w:pPr>
      <w:r w:rsidRPr="00212C90">
        <w:rPr>
          <w:b/>
          <w:bCs/>
        </w:rPr>
        <w:t>Better version:</w:t>
      </w:r>
    </w:p>
    <w:p w14:paraId="7367E750" w14:textId="64662B1D" w:rsidR="004621A4" w:rsidRDefault="009314E5" w:rsidP="004621A4">
      <w:r>
        <w:t xml:space="preserve">The better version would be to have the information filled in and the white spaces eliminated. </w:t>
      </w:r>
    </w:p>
    <w:p w14:paraId="34360A9F" w14:textId="18425260" w:rsidR="00212C90" w:rsidRDefault="00212C90" w:rsidP="004621A4"/>
    <w:p w14:paraId="435EF3D5" w14:textId="77777777" w:rsidR="00212C90" w:rsidRDefault="00212C90"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62237F9D" w14:textId="06E38560" w:rsidR="00126E38" w:rsidRDefault="00212C90" w:rsidP="00212C90">
      <w:pPr>
        <w:rPr>
          <w:b/>
          <w:bCs/>
        </w:rPr>
      </w:pPr>
      <w:r w:rsidRPr="00212C90">
        <w:rPr>
          <w:b/>
          <w:bCs/>
        </w:rPr>
        <w:t>Problem:</w:t>
      </w:r>
      <w:r w:rsidR="00126E38">
        <w:rPr>
          <w:b/>
          <w:bCs/>
        </w:rPr>
        <w:t xml:space="preserve"> </w:t>
      </w:r>
    </w:p>
    <w:p w14:paraId="6B9EB11C" w14:textId="17A248D7" w:rsidR="00212C90" w:rsidRPr="00212C90" w:rsidRDefault="00126E38" w:rsidP="00212C90">
      <w:pPr>
        <w:rPr>
          <w:b/>
          <w:bCs/>
        </w:rPr>
      </w:pPr>
      <w:r>
        <w:rPr>
          <w:b/>
          <w:bCs/>
        </w:rPr>
        <w:t>The spreadsheet is missing important information</w:t>
      </w:r>
    </w:p>
    <w:p w14:paraId="41FD6214" w14:textId="77777777" w:rsidR="00212C90" w:rsidRDefault="00212C90" w:rsidP="00212C90"/>
    <w:p w14:paraId="30A86A1D" w14:textId="77777777" w:rsidR="00212C90" w:rsidRDefault="00212C90" w:rsidP="00212C90"/>
    <w:p w14:paraId="7ADFFACB" w14:textId="77777777" w:rsidR="00212C90" w:rsidRPr="00212C90" w:rsidRDefault="00212C90" w:rsidP="00212C90">
      <w:pPr>
        <w:rPr>
          <w:b/>
          <w:bCs/>
        </w:rPr>
      </w:pPr>
      <w:r w:rsidRPr="00212C90">
        <w:rPr>
          <w:b/>
          <w:bCs/>
        </w:rPr>
        <w:t>Better version:</w:t>
      </w:r>
    </w:p>
    <w:p w14:paraId="102C72E1" w14:textId="6DDAC8FB" w:rsidR="004621A4" w:rsidRDefault="00126E38" w:rsidP="004621A4">
      <w:r>
        <w:t xml:space="preserve">A better version would have all of the information filled in. </w:t>
      </w:r>
    </w:p>
    <w:p w14:paraId="7D5D3B44" w14:textId="77777777" w:rsidR="00126E38" w:rsidRDefault="00126E38"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93CC4D3" w14:textId="4FE6263E" w:rsidR="00212C90" w:rsidRPr="00212C90" w:rsidRDefault="00126E38" w:rsidP="00212C90">
      <w:pPr>
        <w:rPr>
          <w:b/>
          <w:bCs/>
        </w:rPr>
      </w:pPr>
      <w:r>
        <w:rPr>
          <w:b/>
          <w:bCs/>
        </w:rPr>
        <w:t xml:space="preserve">The spreadsheet has things highlighted which pulls attention away from the over all information in the spreadsheet. </w:t>
      </w:r>
    </w:p>
    <w:p w14:paraId="0B57B077" w14:textId="77777777" w:rsidR="00212C90" w:rsidRDefault="00212C90" w:rsidP="00212C90"/>
    <w:p w14:paraId="504CA4CF" w14:textId="77777777" w:rsidR="00212C90" w:rsidRDefault="00212C90" w:rsidP="00212C90"/>
    <w:p w14:paraId="1645CD90" w14:textId="378713E4" w:rsidR="004621A4" w:rsidRDefault="00212C90" w:rsidP="00126E38">
      <w:pPr>
        <w:rPr>
          <w:b/>
          <w:bCs/>
        </w:rPr>
      </w:pPr>
      <w:r w:rsidRPr="00212C90">
        <w:rPr>
          <w:b/>
          <w:bCs/>
        </w:rPr>
        <w:t>Better version:</w:t>
      </w:r>
    </w:p>
    <w:p w14:paraId="5412D45D" w14:textId="33DF4C0B" w:rsidR="00126E38" w:rsidRPr="00126E38" w:rsidRDefault="00126E38" w:rsidP="00126E38">
      <w:pPr>
        <w:rPr>
          <w:b/>
          <w:bCs/>
        </w:rPr>
      </w:pPr>
      <w:r>
        <w:rPr>
          <w:b/>
          <w:bCs/>
        </w:rPr>
        <w:t xml:space="preserve">The better version would not have the “7.9” highlighted therefore, all of the information is in the same format. </w:t>
      </w: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1BF044C9"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0032735D" w:rsidRPr="0090788C">
          <w:rPr>
            <w:rStyle w:val="Hyperlink"/>
            <w:rFonts w:ascii="Adobe Devanagari" w:hAnsi="Adobe Devanagari" w:cs="Adobe Devanagari"/>
            <w:bCs/>
            <w:sz w:val="24"/>
            <w:szCs w:val="24"/>
          </w:rPr>
          <w:t>this googlbrooke dreadrive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library(tidyverse)</w:t>
      </w:r>
    </w:p>
    <w:p w14:paraId="15F8C8C6" w14:textId="6048E0CA" w:rsidR="009A3301" w:rsidRDefault="009A3301" w:rsidP="009A3301">
      <w:pPr>
        <w:pStyle w:val="RRRR"/>
      </w:pPr>
      <w:r w:rsidRPr="009A3301">
        <w:t>install.packages("janitor")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 xml:space="preserve">library(readxl) # this package comes when you install the tidyverse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file </w:t>
      </w:r>
      <w:r w:rsidR="00995A57">
        <w:rPr>
          <w:rFonts w:ascii="Adobe Devanagari" w:hAnsi="Adobe Devanagari" w:cs="Adobe Devanagari"/>
          <w:bCs/>
          <w:sz w:val="24"/>
          <w:szCs w:val="24"/>
        </w:rPr>
        <w:t xml:space="preserve"> (one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c’est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it and take a look…you will see something  like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Note that the first few lines are info that we don’t need in our data table,,,</w:t>
      </w:r>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are going to read the data in with read_xls(), a function in the readxl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r w:rsidR="00BB26A4" w:rsidRPr="006C0538">
        <w:rPr>
          <w:rFonts w:ascii="Adobe Devanagari" w:hAnsi="Adobe Devanagari" w:cs="Adobe Devanagari"/>
          <w:bCs/>
          <w:sz w:val="24"/>
          <w:szCs w:val="24"/>
        </w:rPr>
        <w:t>read_xls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na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skip = Minimum number of rows to skip before reading anything, be it column names or data. Leading empty rows are automatically skipped, so this is a lower bound. Ignored if range is give</w:t>
      </w:r>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trouble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r w:rsidRPr="006C0538">
        <w:rPr>
          <w:rFonts w:ascii="Open Sans" w:eastAsia="Times New Roman" w:hAnsi="Open Sans" w:cs="Courier New"/>
          <w:sz w:val="23"/>
          <w:szCs w:val="23"/>
        </w:rPr>
        <w:t>brooklyn &lt;- read_xls(</w:t>
      </w:r>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“brooklyn.”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995A57">
        <w:rPr>
          <w:rFonts w:ascii="Open Sans" w:eastAsia="Times New Roman" w:hAnsi="Open Sans" w:cs="Courier New"/>
          <w:sz w:val="23"/>
          <w:szCs w:val="23"/>
        </w:rPr>
        <w:t>brooklyn</w:t>
      </w:r>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read_csv). Note that this time we are using the .csv file rather than the .xls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brooklyn_csv_base &lt;- read.csv("datasets/rollingsales_brooklyn_csv.csv",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r w:rsidRPr="004A0D39">
        <w:rPr>
          <w:rFonts w:ascii="Open Sans" w:eastAsia="Times New Roman" w:hAnsi="Open Sans" w:cs="Courier New"/>
          <w:sz w:val="23"/>
          <w:szCs w:val="23"/>
        </w:rPr>
        <w:t>brooklyn_csv_readr &lt;- read_csv("datasets/rollingsales_brooklyn_csv.csv",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datasets….what differences do you see</w:t>
      </w:r>
      <w:r w:rsidR="008214AA">
        <w:rPr>
          <w:rFonts w:ascii="Adobe Devanagari" w:hAnsi="Adobe Devanagari" w:cs="Adobe Devanagari"/>
          <w:bCs/>
          <w:sz w:val="24"/>
          <w:szCs w:val="24"/>
        </w:rPr>
        <w:t xml:space="preserve"> in how the data are stored? One way to do this is with the Tidyverse’s glimpse()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glimpse(brooklyn_csv_base)</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glimpse(brooklyn_csv_readr)</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glimpse(brooklyn)</w:t>
      </w:r>
    </w:p>
    <w:p w14:paraId="75267521" w14:textId="459EAD83"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BA11AAE" w14:textId="7E8958C1" w:rsidR="000361A4" w:rsidRPr="000361A4" w:rsidRDefault="000361A4" w:rsidP="00A36687">
      <w:pPr>
        <w:spacing w:line="240" w:lineRule="auto"/>
        <w:rPr>
          <w:rFonts w:ascii="Adobe Devanagari" w:hAnsi="Adobe Devanagari" w:cs="Adobe Devanagari"/>
          <w:bCs/>
          <w:sz w:val="24"/>
          <w:szCs w:val="24"/>
          <w:u w:val="single"/>
        </w:rPr>
      </w:pPr>
    </w:p>
    <w:p w14:paraId="761ED241" w14:textId="1775086B" w:rsidR="000361A4" w:rsidRDefault="000361A4" w:rsidP="00A36687">
      <w:pPr>
        <w:spacing w:line="240" w:lineRule="auto"/>
        <w:rPr>
          <w:rFonts w:ascii="Adobe Devanagari" w:hAnsi="Adobe Devanagari" w:cs="Adobe Devanagari"/>
          <w:bCs/>
          <w:sz w:val="24"/>
          <w:szCs w:val="24"/>
        </w:rPr>
      </w:pPr>
    </w:p>
    <w:p w14:paraId="7FD0ADA2" w14:textId="03A22BF9" w:rsidR="000361A4" w:rsidRDefault="000361A4" w:rsidP="00A36687">
      <w:pPr>
        <w:spacing w:line="240" w:lineRule="auto"/>
        <w:rPr>
          <w:rFonts w:ascii="Adobe Devanagari" w:hAnsi="Adobe Devanagari" w:cs="Adobe Devanagari"/>
          <w:bCs/>
          <w:sz w:val="24"/>
          <w:szCs w:val="24"/>
        </w:rPr>
      </w:pPr>
    </w:p>
    <w:p w14:paraId="7F7D9657" w14:textId="737365F6" w:rsidR="000361A4" w:rsidRDefault="000361A4" w:rsidP="00A36687">
      <w:pPr>
        <w:spacing w:line="240" w:lineRule="auto"/>
        <w:rPr>
          <w:rFonts w:ascii="Adobe Devanagari" w:hAnsi="Adobe Devanagari" w:cs="Adobe Devanagari"/>
          <w:bCs/>
          <w:sz w:val="24"/>
          <w:szCs w:val="24"/>
        </w:rPr>
      </w:pP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Lets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brooklyn &lt;- read_excel(</w:t>
      </w:r>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bronx &lt;- read_excel(</w:t>
      </w:r>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manhattan &lt;- read_excel(</w:t>
      </w:r>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staten_island &lt;- read_excel(</w:t>
      </w:r>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queens &lt;- read_excel(</w:t>
      </w:r>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Bind all dataframes into one, save as "NYC_property_sales"</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NYC_property_sales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bind_rows(brooklyn, bronx, manhattan, staten_island,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r w:rsidRPr="00A36687">
        <w:rPr>
          <w:rFonts w:ascii="Consolas" w:eastAsia="Times New Roman" w:hAnsi="Consolas" w:cs="Courier New"/>
          <w:color w:val="F8F8F2"/>
          <w:sz w:val="23"/>
          <w:szCs w:val="23"/>
        </w:rPr>
        <w:t>glimpse(NYC_property_sales)</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names </w:t>
      </w:r>
      <w:r w:rsidR="008214AA" w:rsidRPr="006C348F">
        <w:rPr>
          <w:rFonts w:ascii="Adobe Devanagari" w:hAnsi="Adobe Devanagari" w:cs="Adobe Devanagari"/>
          <w:bCs/>
          <w:sz w:val="24"/>
          <w:szCs w:val="24"/>
        </w:rPr>
        <w:t>:</w:t>
      </w:r>
    </w:p>
    <w:p w14:paraId="3B8EDC2D" w14:textId="36292AB2" w:rsidR="006C348F" w:rsidRPr="006C348F" w:rsidRDefault="006C348F" w:rsidP="006C348F">
      <w:pPr>
        <w:pStyle w:val="RRRR"/>
        <w:rPr>
          <w:rFonts w:ascii="Open Sans" w:hAnsi="Open Sans"/>
        </w:rPr>
      </w:pPr>
      <w:r w:rsidRPr="006C348F">
        <w:t>colnames(brooklyn)</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1B4BD740" w14:textId="7DD6E799" w:rsidR="00A36687" w:rsidRDefault="00A36687" w:rsidP="00A36687">
      <w:pPr>
        <w:spacing w:line="240" w:lineRule="auto"/>
        <w:rPr>
          <w:rFonts w:ascii="Adobe Devanagari" w:hAnsi="Adobe Devanagari" w:cs="Adobe Devanagari"/>
          <w:bCs/>
          <w:sz w:val="24"/>
          <w:szCs w:val="24"/>
          <w:u w:val="single"/>
        </w:rPr>
      </w:pPr>
    </w:p>
    <w:p w14:paraId="51908EC0" w14:textId="387FD9AF" w:rsidR="00A36687" w:rsidRDefault="00A36687" w:rsidP="00A36687">
      <w:pPr>
        <w:spacing w:line="240" w:lineRule="auto"/>
        <w:rPr>
          <w:rFonts w:ascii="Adobe Devanagari" w:hAnsi="Adobe Devanagari" w:cs="Adobe Devanagari"/>
          <w:bCs/>
          <w:sz w:val="24"/>
          <w:szCs w:val="24"/>
          <w:u w:val="single"/>
        </w:rPr>
      </w:pPr>
    </w:p>
    <w:p w14:paraId="1BCEE738" w14:textId="6B88FE3F" w:rsidR="000361A4" w:rsidRDefault="000361A4" w:rsidP="00A36687">
      <w:pPr>
        <w:spacing w:line="240" w:lineRule="auto"/>
        <w:rPr>
          <w:rFonts w:ascii="Adobe Devanagari" w:hAnsi="Adobe Devanagari" w:cs="Adobe Devanagari"/>
          <w:bCs/>
          <w:sz w:val="24"/>
          <w:szCs w:val="24"/>
          <w:u w:val="single"/>
        </w:rPr>
      </w:pPr>
    </w:p>
    <w:p w14:paraId="018EABDB" w14:textId="59639280" w:rsidR="000361A4" w:rsidRDefault="000361A4" w:rsidP="00A36687">
      <w:pPr>
        <w:spacing w:line="240" w:lineRule="auto"/>
        <w:rPr>
          <w:rFonts w:ascii="Adobe Devanagari" w:hAnsi="Adobe Devanagari" w:cs="Adobe Devanagari"/>
          <w:bCs/>
          <w:sz w:val="24"/>
          <w:szCs w:val="24"/>
          <w:u w:val="single"/>
        </w:rPr>
      </w:pPr>
    </w:p>
    <w:p w14:paraId="5BF81D34" w14:textId="77777777" w:rsidR="000361A4" w:rsidRDefault="000361A4" w:rsidP="00A36687">
      <w:pPr>
        <w:spacing w:line="240" w:lineRule="auto"/>
        <w:rPr>
          <w:rFonts w:ascii="Adobe Devanagari" w:hAnsi="Adobe Devanagari" w:cs="Adobe Devanagari"/>
          <w:bCs/>
          <w:sz w:val="24"/>
          <w:szCs w:val="24"/>
          <w:u w:val="single"/>
        </w:rPr>
      </w:pPr>
    </w:p>
    <w:p w14:paraId="1607564C" w14:textId="328665B8" w:rsidR="000361A4" w:rsidRDefault="000361A4" w:rsidP="00A36687">
      <w:pPr>
        <w:spacing w:line="240" w:lineRule="auto"/>
        <w:rPr>
          <w:rFonts w:ascii="Adobe Devanagari" w:hAnsi="Adobe Devanagari" w:cs="Adobe Devanagari"/>
          <w:bCs/>
          <w:sz w:val="24"/>
          <w:szCs w:val="24"/>
          <w:u w:val="single"/>
        </w:rPr>
      </w:pP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tidyverse that makes coding a bit easier. It is called a pipe and basically it says “then”. So you can read the code as “take the column names from brooklyn then use the str_to_title function. This function, also part of the Tidyverse, take a string (an </w:t>
      </w:r>
      <w:r w:rsidR="009A3301" w:rsidRPr="009A3301">
        <w:rPr>
          <w:rFonts w:ascii="Adobe Devanagari" w:hAnsi="Adobe Devanagari" w:cs="Adobe Devanagari"/>
          <w:bCs/>
          <w:sz w:val="24"/>
          <w:szCs w:val="24"/>
        </w:rPr>
        <w:t>ordered sequences of characters</w:t>
      </w:r>
      <w:r w:rsidR="009A3301">
        <w:rPr>
          <w:rFonts w:ascii="Adobe Devanagari" w:hAnsi="Adobe Devanagari" w:cs="Adobe Devanagari"/>
          <w:bCs/>
          <w:sz w:val="24"/>
          <w:szCs w:val="24"/>
        </w:rPr>
        <w:t>)  and changes the case of the letters. Play around and see what other str_to_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r w:rsidRPr="008214AA">
        <w:t>colnames(brooklyn) %&gt;% str_to_title()</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colname(</w:t>
      </w:r>
      <w:r>
        <w:rPr>
          <w:rFonts w:ascii="Adobe Devanagari" w:hAnsi="Adobe Devanagari" w:cs="Adobe Devanagari"/>
          <w:bCs/>
          <w:sz w:val="24"/>
          <w:szCs w:val="24"/>
        </w:rPr>
        <w:t>brooklyn</w:t>
      </w:r>
      <w:r w:rsidR="00A36687" w:rsidRPr="009A3301">
        <w:rPr>
          <w:rFonts w:ascii="Adobe Devanagari" w:hAnsi="Adobe Devanagari" w:cs="Adobe Devanagari"/>
          <w:bCs/>
          <w:sz w:val="24"/>
          <w:szCs w:val="24"/>
        </w:rPr>
        <w:t>)</w:t>
      </w:r>
    </w:p>
    <w:p w14:paraId="02F3E493" w14:textId="7B86637D" w:rsidR="00A36687" w:rsidRDefault="00A36687" w:rsidP="009A3301">
      <w:pPr>
        <w:pStyle w:val="RRRR"/>
      </w:pPr>
      <w:r w:rsidRPr="00A36687">
        <w:t>colnames(brooklyn) &lt;- colnames(brooklyn) %&gt;% str_to_title()</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Tidyverse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replace_al</w:t>
      </w:r>
      <w:r w:rsidR="00467352">
        <w:rPr>
          <w:rFonts w:ascii="Adobe Devanagari" w:hAnsi="Adobe Devanagari" w:cs="Adobe Devanagari"/>
          <w:bCs/>
          <w:sz w:val="24"/>
          <w:szCs w:val="24"/>
        </w:rPr>
        <w:t xml:space="preserve">l() function, Here, the </w:t>
      </w:r>
      <w:r w:rsidR="00467352" w:rsidRPr="008214AA">
        <w:rPr>
          <w:rFonts w:ascii="Adobe Devanagari" w:hAnsi="Adobe Devanagari" w:cs="Adobe Devanagari"/>
          <w:bCs/>
          <w:sz w:val="24"/>
          <w:szCs w:val="24"/>
        </w:rPr>
        <w:t>str_replace_all()</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r w:rsidRPr="008214AA">
        <w:t>colnames(brooklyn) %&gt;% str_replace_all("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1F809E62"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In this instance, we are replacing a space with a underscore. How would you replace  the  space with it with a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r>
        <w:lastRenderedPageBreak/>
        <w:t>c</w:t>
      </w:r>
      <w:r w:rsidRPr="00A36687">
        <w:t>olnames(brooklyn) &lt;- colnames(brooklyn) %&gt;% str_replace_all("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r>
        <w:t>c</w:t>
      </w:r>
      <w:r w:rsidRPr="00A36687">
        <w:t>olnames(</w:t>
      </w:r>
      <w:r>
        <w:t>Brooklyn</w:t>
      </w:r>
      <w:r>
        <w:rPr>
          <w:rFonts w:ascii="Adobe Devanagari" w:hAnsi="Adobe Devanagari" w:cs="Adobe Devanagari"/>
          <w:bCs/>
          <w:sz w:val="24"/>
          <w:szCs w:val="24"/>
        </w:rPr>
        <w:t xml:space="preserve">) &lt;- </w:t>
      </w:r>
      <w:r w:rsidRPr="000361A4">
        <w:rPr>
          <w:rFonts w:ascii="Adobe Devanagari" w:hAnsi="Adobe Devanagari" w:cs="Adobe Devanagari"/>
          <w:bCs/>
          <w:sz w:val="24"/>
          <w:szCs w:val="24"/>
        </w:rPr>
        <w:t>colnames(brooklyn) %&gt;% str_to_title() %&gt;% str_replace_all("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r w:rsidRPr="00BF17A5">
        <w:rPr>
          <w:rFonts w:ascii="Adobe Devanagari" w:hAnsi="Adobe Devanagari" w:cs="Adobe Devanagari"/>
          <w:b/>
          <w:sz w:val="24"/>
          <w:szCs w:val="24"/>
          <w:u w:val="single"/>
        </w:rPr>
        <w:t>Protip:</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that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clean_names() which will change the case and remove spaces in one go!</w:t>
      </w:r>
    </w:p>
    <w:p w14:paraId="2844F59C" w14:textId="7CC8ADB5" w:rsidR="00BF17A5" w:rsidRDefault="00467352" w:rsidP="00467352">
      <w:pPr>
        <w:pStyle w:val="RRRR"/>
      </w:pPr>
      <w:r>
        <w:t>b</w:t>
      </w:r>
      <w:r w:rsidR="00BF17A5">
        <w:t>rooklyn %&gt;% clean_names()</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369FFBDC" w:rsid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p>
    <w:p w14:paraId="328DFA65" w14:textId="2BD88787" w:rsidR="00CC4FB2" w:rsidRPr="0087064E" w:rsidRDefault="00CC4FB2" w:rsidP="0087064E">
      <w:r>
        <w:t xml:space="preserve">I might need to change the capitalization throughout the spreadsheet, there are some areas that are highlighted that will need to be unhighlighted, and there is whitespace that needs to be filled in. </w:t>
      </w: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51AAE726" w:rsidR="008E4E67" w:rsidRDefault="00513C30" w:rsidP="00513C30">
      <w:pPr>
        <w:pStyle w:val="ListParagraph"/>
        <w:numPr>
          <w:ilvl w:val="0"/>
          <w:numId w:val="18"/>
        </w:numPr>
      </w:pPr>
      <w:r>
        <w:t xml:space="preserve">How can you apply ‘clean’ spreadsheet techniques to other </w:t>
      </w:r>
      <w:r w:rsidR="008E4E67">
        <w:t>work you do?</w:t>
      </w:r>
    </w:p>
    <w:p w14:paraId="24728C60" w14:textId="7132B7A3" w:rsidR="00A30378" w:rsidRDefault="00A30378" w:rsidP="00A30378"/>
    <w:p w14:paraId="41BBEB90" w14:textId="0F1B3713" w:rsidR="00A30378" w:rsidRDefault="00A30378" w:rsidP="00A30378">
      <w:r>
        <w:t xml:space="preserve">One can apply ‘clean’ spreadsheets to other work like presentations and research because they make the other work that you do seem more credible when the information is ‘clean’ and makes sense. </w:t>
      </w:r>
    </w:p>
    <w:p w14:paraId="4156C625" w14:textId="221C9A69" w:rsidR="008E4E67" w:rsidRDefault="008E4E67" w:rsidP="00513C30">
      <w:pPr>
        <w:pStyle w:val="ListParagraph"/>
        <w:numPr>
          <w:ilvl w:val="0"/>
          <w:numId w:val="18"/>
        </w:numPr>
      </w:pPr>
      <w:r>
        <w:t>After doing this lab, what sorts of reasons might you give for the importance of good data organization?</w:t>
      </w:r>
    </w:p>
    <w:p w14:paraId="3E5C8510" w14:textId="20AB9332" w:rsidR="00A30378" w:rsidRDefault="00A30378" w:rsidP="00A30378">
      <w:r>
        <w:lastRenderedPageBreak/>
        <w:t xml:space="preserve">Some of the reasons we should use good data organization is that it makes the information in the spreadsheet easier to understand, data organization makes keeping up with several different datasets easier, and  </w:t>
      </w:r>
    </w:p>
    <w:p w14:paraId="7D5C6FD0" w14:textId="77777777" w:rsidR="00A30378" w:rsidRDefault="00A30378" w:rsidP="00A30378"/>
    <w:p w14:paraId="4489C0D7" w14:textId="713A9A6F"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70439A25" w14:textId="7F5D44A3" w:rsidR="00A30378" w:rsidRDefault="00A30378" w:rsidP="00A30378">
      <w:r>
        <w:t>While I think I’m sort of getting the hang of it I definitely want to have a lot more practice with it and I think it would be really helpful if  we just have more practice with this and even some more examples on how to go about making the data clean</w:t>
      </w:r>
      <w:r w:rsidR="0032735D">
        <w:t xml:space="preserve"> and even how to import the data</w:t>
      </w:r>
      <w:r>
        <w:t xml:space="preserve">. </w:t>
      </w:r>
    </w:p>
    <w:p w14:paraId="0F99494D" w14:textId="77777777" w:rsidR="00A30378" w:rsidRDefault="00A30378" w:rsidP="00A30378"/>
    <w:p w14:paraId="53200264" w14:textId="69985C28" w:rsidR="00513C30" w:rsidRP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22966C34" w14:textId="109CC12D" w:rsidR="00E84264" w:rsidRDefault="00CC4FB2"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 could possibly use a bar graph or a histogram as a visual for my information. </w:t>
      </w:r>
      <w:bookmarkStart w:id="0" w:name="_GoBack"/>
      <w:bookmarkEnd w:id="0"/>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3875E" w14:textId="77777777" w:rsidR="00545854" w:rsidRDefault="00545854" w:rsidP="00943B2D">
      <w:pPr>
        <w:spacing w:after="0" w:line="240" w:lineRule="auto"/>
      </w:pPr>
      <w:r>
        <w:separator/>
      </w:r>
    </w:p>
  </w:endnote>
  <w:endnote w:type="continuationSeparator" w:id="0">
    <w:p w14:paraId="67DB6407" w14:textId="77777777" w:rsidR="00545854" w:rsidRDefault="00545854"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obe Devanagari">
    <w:altName w:val="Kokila"/>
    <w:panose1 w:val="020B0604020202020204"/>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 w:name="Open 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FBDF6" w14:textId="77777777" w:rsidR="00545854" w:rsidRDefault="00545854" w:rsidP="00943B2D">
      <w:pPr>
        <w:spacing w:after="0" w:line="240" w:lineRule="auto"/>
      </w:pPr>
      <w:r>
        <w:separator/>
      </w:r>
    </w:p>
  </w:footnote>
  <w:footnote w:type="continuationSeparator" w:id="0">
    <w:p w14:paraId="7B019FC3" w14:textId="77777777" w:rsidR="00545854" w:rsidRDefault="00545854"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B27C0"/>
    <w:multiLevelType w:val="hybridMultilevel"/>
    <w:tmpl w:val="D7BE4F5A"/>
    <w:lvl w:ilvl="0" w:tplc="EE26E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EF2370"/>
    <w:multiLevelType w:val="hybridMultilevel"/>
    <w:tmpl w:val="43D4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649BB"/>
    <w:multiLevelType w:val="hybridMultilevel"/>
    <w:tmpl w:val="E64E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072DA"/>
    <w:multiLevelType w:val="hybridMultilevel"/>
    <w:tmpl w:val="DC66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82D4F"/>
    <w:multiLevelType w:val="hybridMultilevel"/>
    <w:tmpl w:val="D13CA5A0"/>
    <w:lvl w:ilvl="0" w:tplc="1D3A7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1"/>
  </w:num>
  <w:num w:numId="4">
    <w:abstractNumId w:val="15"/>
  </w:num>
  <w:num w:numId="5">
    <w:abstractNumId w:val="21"/>
  </w:num>
  <w:num w:numId="6">
    <w:abstractNumId w:val="13"/>
  </w:num>
  <w:num w:numId="7">
    <w:abstractNumId w:val="4"/>
  </w:num>
  <w:num w:numId="8">
    <w:abstractNumId w:val="0"/>
  </w:num>
  <w:num w:numId="9">
    <w:abstractNumId w:val="8"/>
  </w:num>
  <w:num w:numId="10">
    <w:abstractNumId w:val="19"/>
  </w:num>
  <w:num w:numId="11">
    <w:abstractNumId w:val="9"/>
  </w:num>
  <w:num w:numId="12">
    <w:abstractNumId w:val="20"/>
  </w:num>
  <w:num w:numId="13">
    <w:abstractNumId w:val="10"/>
  </w:num>
  <w:num w:numId="14">
    <w:abstractNumId w:val="22"/>
  </w:num>
  <w:num w:numId="15">
    <w:abstractNumId w:val="2"/>
  </w:num>
  <w:num w:numId="16">
    <w:abstractNumId w:val="12"/>
  </w:num>
  <w:num w:numId="17">
    <w:abstractNumId w:val="1"/>
  </w:num>
  <w:num w:numId="18">
    <w:abstractNumId w:val="18"/>
  </w:num>
  <w:num w:numId="19">
    <w:abstractNumId w:val="5"/>
  </w:num>
  <w:num w:numId="20">
    <w:abstractNumId w:val="16"/>
  </w:num>
  <w:num w:numId="21">
    <w:abstractNumId w:val="17"/>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26E38"/>
    <w:rsid w:val="00127BD3"/>
    <w:rsid w:val="00155E49"/>
    <w:rsid w:val="00171A60"/>
    <w:rsid w:val="00210035"/>
    <w:rsid w:val="00212C90"/>
    <w:rsid w:val="002232EF"/>
    <w:rsid w:val="00224747"/>
    <w:rsid w:val="00291E8F"/>
    <w:rsid w:val="00304523"/>
    <w:rsid w:val="0032735D"/>
    <w:rsid w:val="00361769"/>
    <w:rsid w:val="0037144F"/>
    <w:rsid w:val="00383043"/>
    <w:rsid w:val="0038785C"/>
    <w:rsid w:val="003B5A54"/>
    <w:rsid w:val="003D0285"/>
    <w:rsid w:val="003E37F6"/>
    <w:rsid w:val="004621A4"/>
    <w:rsid w:val="004662AE"/>
    <w:rsid w:val="00467352"/>
    <w:rsid w:val="004A0D39"/>
    <w:rsid w:val="004B3CAF"/>
    <w:rsid w:val="004C7C4C"/>
    <w:rsid w:val="00513C30"/>
    <w:rsid w:val="00520278"/>
    <w:rsid w:val="00545854"/>
    <w:rsid w:val="00592E46"/>
    <w:rsid w:val="005D2861"/>
    <w:rsid w:val="005F5BAC"/>
    <w:rsid w:val="00616E1A"/>
    <w:rsid w:val="00653605"/>
    <w:rsid w:val="00696D98"/>
    <w:rsid w:val="006B605E"/>
    <w:rsid w:val="006C0538"/>
    <w:rsid w:val="006C348F"/>
    <w:rsid w:val="006E28D3"/>
    <w:rsid w:val="006F3A2C"/>
    <w:rsid w:val="00703A0B"/>
    <w:rsid w:val="007255C2"/>
    <w:rsid w:val="00725C3A"/>
    <w:rsid w:val="0074569F"/>
    <w:rsid w:val="0076219A"/>
    <w:rsid w:val="007A6BA8"/>
    <w:rsid w:val="007B52D2"/>
    <w:rsid w:val="007D554F"/>
    <w:rsid w:val="008214AA"/>
    <w:rsid w:val="00834C0C"/>
    <w:rsid w:val="0087064E"/>
    <w:rsid w:val="008D7D6D"/>
    <w:rsid w:val="008E4E67"/>
    <w:rsid w:val="009314E5"/>
    <w:rsid w:val="0093460B"/>
    <w:rsid w:val="00943B2D"/>
    <w:rsid w:val="00995A57"/>
    <w:rsid w:val="009A3301"/>
    <w:rsid w:val="009B3844"/>
    <w:rsid w:val="009D22BC"/>
    <w:rsid w:val="009F0DEE"/>
    <w:rsid w:val="00A0416D"/>
    <w:rsid w:val="00A30378"/>
    <w:rsid w:val="00A36687"/>
    <w:rsid w:val="00A742B7"/>
    <w:rsid w:val="00A750A8"/>
    <w:rsid w:val="00B06A8D"/>
    <w:rsid w:val="00B260EE"/>
    <w:rsid w:val="00B52417"/>
    <w:rsid w:val="00B6502F"/>
    <w:rsid w:val="00B9742B"/>
    <w:rsid w:val="00BB26A4"/>
    <w:rsid w:val="00BC3C96"/>
    <w:rsid w:val="00BC7077"/>
    <w:rsid w:val="00BF17A5"/>
    <w:rsid w:val="00BF48C2"/>
    <w:rsid w:val="00C13F73"/>
    <w:rsid w:val="00C15FD6"/>
    <w:rsid w:val="00C23C36"/>
    <w:rsid w:val="00C730FF"/>
    <w:rsid w:val="00C90555"/>
    <w:rsid w:val="00CC4FB2"/>
    <w:rsid w:val="00CF5CC7"/>
    <w:rsid w:val="00D013CA"/>
    <w:rsid w:val="00D143CF"/>
    <w:rsid w:val="00D20B39"/>
    <w:rsid w:val="00DA13B9"/>
    <w:rsid w:val="00DA13C7"/>
    <w:rsid w:val="00DB7792"/>
    <w:rsid w:val="00DC40BD"/>
    <w:rsid w:val="00E1469B"/>
    <w:rsid w:val="00E668CB"/>
    <w:rsid w:val="00E84264"/>
    <w:rsid w:val="00E865DB"/>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character" w:styleId="FollowedHyperlink">
    <w:name w:val="FollowedHyperlink"/>
    <w:basedOn w:val="DefaultParagraphFont"/>
    <w:uiPriority w:val="99"/>
    <w:semiHidden/>
    <w:unhideWhenUsed/>
    <w:rsid w:val="00126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his%20googlbrooke%20dreadrive%20fold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22D6-0DAB-0147-886D-B6418ABC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43</TotalTime>
  <Pages>11</Pages>
  <Words>2279</Words>
  <Characters>10075</Characters>
  <Application>Microsoft Office Word</Application>
  <DocSecurity>0</DocSecurity>
  <Lines>134</Lines>
  <Paragraphs>23</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Kaity  Bailey</cp:lastModifiedBy>
  <cp:revision>8</cp:revision>
  <cp:lastPrinted>2020-01-28T18:28:00Z</cp:lastPrinted>
  <dcterms:created xsi:type="dcterms:W3CDTF">2021-02-18T21:16:00Z</dcterms:created>
  <dcterms:modified xsi:type="dcterms:W3CDTF">2021-02-19T16:07:00Z</dcterms:modified>
</cp:coreProperties>
</file>